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10" w:rsidRPr="00894258" w:rsidRDefault="00A3531B" w:rsidP="00894258">
      <w:pPr>
        <w:pBdr>
          <w:bottom w:val="single" w:sz="4" w:space="1" w:color="auto"/>
        </w:pBdr>
        <w:spacing w:before="0"/>
        <w:rPr>
          <w:rFonts w:ascii="Palatino Linotype" w:hAnsi="Palatino Linotype"/>
          <w:b/>
          <w:sz w:val="24"/>
        </w:rPr>
      </w:pPr>
      <w:r w:rsidRPr="00894258">
        <w:rPr>
          <w:rFonts w:ascii="Palatino Linotype" w:hAnsi="Palatino Linotype"/>
          <w:b/>
          <w:sz w:val="24"/>
        </w:rPr>
        <w:t>Profile Summary</w:t>
      </w:r>
    </w:p>
    <w:p w:rsidR="00353400" w:rsidRPr="00894258" w:rsidRDefault="00353400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  <w:sz w:val="24"/>
        </w:rPr>
        <w:sectPr w:rsidR="00353400" w:rsidRPr="00894258" w:rsidSect="00A152A2">
          <w:headerReference w:type="first" r:id="rId9"/>
          <w:type w:val="continuous"/>
          <w:pgSz w:w="12240" w:h="15840"/>
          <w:pgMar w:top="1080" w:right="1080" w:bottom="720" w:left="1080" w:header="576" w:footer="576" w:gutter="0"/>
          <w:cols w:space="720"/>
          <w:titlePg/>
          <w:docGrid w:linePitch="360"/>
        </w:sectPr>
      </w:pPr>
    </w:p>
    <w:p w:rsidR="00976945" w:rsidRPr="00894258" w:rsidRDefault="00C54D3D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  <w:sz w:val="24"/>
        </w:rPr>
      </w:pPr>
      <w:r w:rsidRPr="00894258">
        <w:rPr>
          <w:rFonts w:ascii="Palatino Linotype" w:eastAsia="MS PMincho" w:hAnsi="Palatino Linotype"/>
          <w:sz w:val="24"/>
        </w:rPr>
        <w:lastRenderedPageBreak/>
        <w:t>19 years of food service industry experience.</w:t>
      </w:r>
    </w:p>
    <w:p w:rsidR="00C54D3D" w:rsidRPr="00894258" w:rsidRDefault="00C54D3D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  <w:sz w:val="24"/>
        </w:rPr>
      </w:pPr>
      <w:r w:rsidRPr="00894258">
        <w:rPr>
          <w:rFonts w:ascii="Palatino Linotype" w:eastAsia="MS PMincho" w:hAnsi="Palatino Linotype"/>
          <w:sz w:val="24"/>
        </w:rPr>
        <w:t>Worked as a short-order cook, prep cook, fry cook, and dishwasher.</w:t>
      </w:r>
    </w:p>
    <w:p w:rsidR="00C54D3D" w:rsidRPr="00894258" w:rsidRDefault="00C54D3D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  <w:sz w:val="24"/>
        </w:rPr>
      </w:pPr>
      <w:r w:rsidRPr="00894258">
        <w:rPr>
          <w:rFonts w:ascii="Palatino Linotype" w:eastAsia="MS PMincho" w:hAnsi="Palatino Linotype"/>
          <w:sz w:val="24"/>
        </w:rPr>
        <w:t xml:space="preserve">Can </w:t>
      </w:r>
      <w:r w:rsidR="00353400" w:rsidRPr="00894258">
        <w:rPr>
          <w:rFonts w:ascii="Palatino Linotype" w:eastAsia="MS PMincho" w:hAnsi="Palatino Linotype"/>
          <w:sz w:val="24"/>
        </w:rPr>
        <w:t>operate</w:t>
      </w:r>
      <w:r w:rsidRPr="00894258">
        <w:rPr>
          <w:rFonts w:ascii="Palatino Linotype" w:eastAsia="MS PMincho" w:hAnsi="Palatino Linotype"/>
          <w:sz w:val="24"/>
        </w:rPr>
        <w:t xml:space="preserve"> and cle</w:t>
      </w:r>
      <w:r w:rsidR="00B436E6" w:rsidRPr="00894258">
        <w:rPr>
          <w:rFonts w:ascii="Palatino Linotype" w:eastAsia="MS PMincho" w:hAnsi="Palatino Linotype"/>
          <w:sz w:val="24"/>
        </w:rPr>
        <w:t xml:space="preserve">an commercial grills, fryers, </w:t>
      </w:r>
      <w:bookmarkStart w:id="0" w:name="_GoBack"/>
      <w:bookmarkEnd w:id="0"/>
      <w:r w:rsidR="00B436E6" w:rsidRPr="00894258">
        <w:rPr>
          <w:rFonts w:ascii="Palatino Linotype" w:eastAsia="MS PMincho" w:hAnsi="Palatino Linotype"/>
          <w:sz w:val="24"/>
        </w:rPr>
        <w:t>ovens, and dish machines.</w:t>
      </w:r>
    </w:p>
    <w:p w:rsidR="00C54D3D" w:rsidRPr="00894258" w:rsidRDefault="00C54D3D" w:rsidP="0097694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Palatino Linotype" w:eastAsia="MS PMincho" w:hAnsi="Palatino Linotype"/>
          <w:sz w:val="24"/>
        </w:rPr>
      </w:pPr>
      <w:r w:rsidRPr="00894258">
        <w:rPr>
          <w:rFonts w:ascii="Palatino Linotype" w:eastAsia="MS PMincho" w:hAnsi="Palatino Linotype"/>
          <w:sz w:val="24"/>
        </w:rPr>
        <w:t>Understands how to work as a team to reach goals.</w:t>
      </w:r>
    </w:p>
    <w:p w:rsidR="00353400" w:rsidRPr="00894258" w:rsidRDefault="00C54D3D" w:rsidP="00353400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</w:rPr>
        <w:t>Driven and motivated to learn new skills while applying previously learned skills.</w:t>
      </w:r>
      <w:r w:rsidR="00353400" w:rsidRPr="00894258">
        <w:rPr>
          <w:rFonts w:ascii="Palatino Linotype" w:eastAsia="MS PMincho" w:hAnsi="Palatino Linotype"/>
          <w:sz w:val="24"/>
          <w:szCs w:val="24"/>
        </w:rPr>
        <w:t xml:space="preserve"> </w:t>
      </w:r>
    </w:p>
    <w:p w:rsidR="00353400" w:rsidRPr="00894258" w:rsidRDefault="00353400" w:rsidP="00353400">
      <w:pPr>
        <w:spacing w:before="100" w:beforeAutospacing="1"/>
        <w:rPr>
          <w:rFonts w:ascii="Palatino Linotype" w:hAnsi="Palatino Linotype"/>
          <w:b/>
          <w:sz w:val="24"/>
        </w:rPr>
        <w:sectPr w:rsidR="00353400" w:rsidRPr="00894258" w:rsidSect="00353400">
          <w:type w:val="continuous"/>
          <w:pgSz w:w="12240" w:h="15840"/>
          <w:pgMar w:top="1080" w:right="1080" w:bottom="720" w:left="1080" w:header="576" w:footer="576" w:gutter="0"/>
          <w:cols w:space="720"/>
          <w:titlePg/>
          <w:docGrid w:linePitch="360"/>
        </w:sectPr>
      </w:pPr>
    </w:p>
    <w:p w:rsidR="00EF4DFD" w:rsidRPr="00894258" w:rsidRDefault="00A3531B" w:rsidP="00894258">
      <w:pPr>
        <w:pBdr>
          <w:bottom w:val="single" w:sz="4" w:space="1" w:color="auto"/>
        </w:pBdr>
        <w:spacing w:before="100" w:beforeAutospacing="1"/>
        <w:rPr>
          <w:rFonts w:ascii="Palatino Linotype" w:hAnsi="Palatino Linotype" w:cs="Arial"/>
          <w:b/>
          <w:sz w:val="24"/>
        </w:rPr>
      </w:pPr>
      <w:r w:rsidRPr="00894258">
        <w:rPr>
          <w:rFonts w:ascii="Palatino Linotype" w:hAnsi="Palatino Linotype"/>
          <w:b/>
          <w:sz w:val="24"/>
        </w:rPr>
        <w:lastRenderedPageBreak/>
        <w:t>Skills Summary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  <w:sectPr w:rsidR="00353400" w:rsidRPr="00894258" w:rsidSect="00A152A2">
          <w:type w:val="continuous"/>
          <w:pgSz w:w="12240" w:h="15840"/>
          <w:pgMar w:top="1080" w:right="1080" w:bottom="720" w:left="1080" w:header="576" w:footer="576" w:gutter="0"/>
          <w:cols w:space="720"/>
          <w:titlePg/>
          <w:docGrid w:linePitch="360"/>
        </w:sectPr>
      </w:pP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lastRenderedPageBreak/>
        <w:t>Cooking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Cleaning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Dishwashing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Food prep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lastRenderedPageBreak/>
        <w:t>Expediting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Multitasking</w:t>
      </w:r>
    </w:p>
    <w:p w:rsidR="00353400" w:rsidRPr="00894258" w:rsidRDefault="00B436E6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Knife skills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Stocking/rotating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lastRenderedPageBreak/>
        <w:t>Safety conscious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Attention to detail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Service oriented</w:t>
      </w:r>
    </w:p>
    <w:p w:rsidR="00353400" w:rsidRPr="00894258" w:rsidRDefault="00353400" w:rsidP="00976945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MS PMincho" w:hAnsi="Palatino Linotype"/>
          <w:sz w:val="24"/>
          <w:szCs w:val="24"/>
        </w:rPr>
      </w:pPr>
      <w:r w:rsidRPr="00894258">
        <w:rPr>
          <w:rFonts w:ascii="Palatino Linotype" w:eastAsia="MS PMincho" w:hAnsi="Palatino Linotype"/>
          <w:sz w:val="24"/>
          <w:szCs w:val="24"/>
        </w:rPr>
        <w:t>Physical stamina</w:t>
      </w:r>
    </w:p>
    <w:p w:rsidR="00353400" w:rsidRPr="00894258" w:rsidRDefault="00353400" w:rsidP="00353400">
      <w:pPr>
        <w:spacing w:before="100" w:beforeAutospacing="1"/>
        <w:rPr>
          <w:rFonts w:ascii="Palatino Linotype" w:hAnsi="Palatino Linotype" w:cs="Arial"/>
          <w:b/>
          <w:sz w:val="24"/>
        </w:rPr>
        <w:sectPr w:rsidR="00353400" w:rsidRPr="00894258" w:rsidSect="00353400">
          <w:type w:val="continuous"/>
          <w:pgSz w:w="12240" w:h="15840"/>
          <w:pgMar w:top="1080" w:right="1080" w:bottom="720" w:left="1080" w:header="576" w:footer="576" w:gutter="0"/>
          <w:cols w:num="3" w:space="720"/>
          <w:titlePg/>
          <w:docGrid w:linePitch="360"/>
        </w:sectPr>
      </w:pPr>
    </w:p>
    <w:p w:rsidR="0083656B" w:rsidRPr="00894258" w:rsidRDefault="007D6F9C" w:rsidP="00894258">
      <w:pPr>
        <w:pBdr>
          <w:bottom w:val="single" w:sz="4" w:space="1" w:color="auto"/>
        </w:pBdr>
        <w:spacing w:before="100" w:beforeAutospacing="1"/>
        <w:rPr>
          <w:rFonts w:ascii="Palatino Linotype" w:hAnsi="Palatino Linotype" w:cs="Arial"/>
          <w:b/>
          <w:sz w:val="24"/>
        </w:rPr>
      </w:pPr>
      <w:r w:rsidRPr="00894258">
        <w:rPr>
          <w:rFonts w:ascii="Palatino Linotype" w:hAnsi="Palatino Linotype" w:cs="Arial"/>
          <w:b/>
          <w:sz w:val="24"/>
        </w:rPr>
        <w:lastRenderedPageBreak/>
        <w:t>Career History</w:t>
      </w:r>
    </w:p>
    <w:p w:rsidR="00FC459A" w:rsidRPr="00894258" w:rsidRDefault="00353400" w:rsidP="00B436E6">
      <w:pPr>
        <w:tabs>
          <w:tab w:val="left" w:pos="2880"/>
          <w:tab w:val="left" w:pos="5760"/>
          <w:tab w:val="right" w:pos="10080"/>
        </w:tabs>
        <w:spacing w:before="0"/>
        <w:rPr>
          <w:rFonts w:ascii="Palatino Linotype" w:hAnsi="Palatino Linotype" w:cs="Arial"/>
          <w:i/>
          <w:sz w:val="24"/>
        </w:rPr>
      </w:pPr>
      <w:r w:rsidRPr="00894258">
        <w:rPr>
          <w:rFonts w:ascii="Palatino Linotype" w:hAnsi="Palatino Linotype" w:cs="Arial"/>
          <w:i/>
          <w:sz w:val="24"/>
        </w:rPr>
        <w:t>Cook</w:t>
      </w:r>
      <w:r w:rsidR="00B436E6" w:rsidRPr="00894258">
        <w:rPr>
          <w:rFonts w:ascii="Palatino Linotype" w:hAnsi="Palatino Linotype" w:cs="Arial"/>
          <w:i/>
          <w:sz w:val="24"/>
        </w:rPr>
        <w:tab/>
      </w:r>
      <w:r w:rsidRPr="00894258">
        <w:rPr>
          <w:rFonts w:ascii="Palatino Linotype" w:hAnsi="Palatino Linotype" w:cs="Arial"/>
          <w:b/>
          <w:sz w:val="24"/>
        </w:rPr>
        <w:t>Aramark</w:t>
      </w:r>
      <w:r w:rsidR="00B436E6"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sz w:val="24"/>
        </w:rPr>
        <w:t>Winfield, KS</w:t>
      </w:r>
      <w:r w:rsidR="00B436E6"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sz w:val="24"/>
        </w:rPr>
        <w:t>1/2017-Present</w:t>
      </w:r>
    </w:p>
    <w:p w:rsidR="00353400" w:rsidRPr="00894258" w:rsidRDefault="00353400" w:rsidP="00353400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Prepare and cook large quantities of food for institution cafeterias.</w:t>
      </w:r>
    </w:p>
    <w:p w:rsidR="00353400" w:rsidRPr="00894258" w:rsidRDefault="00353400" w:rsidP="00353400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Clean, cut, and cook meat, fish, or poultry.</w:t>
      </w:r>
    </w:p>
    <w:p w:rsidR="00353400" w:rsidRPr="00894258" w:rsidRDefault="00353400" w:rsidP="00353400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Follow menu specifications, special dietary or nutritional restrictions, and numbers of portions to be served.</w:t>
      </w:r>
    </w:p>
    <w:p w:rsidR="00353400" w:rsidRPr="00894258" w:rsidRDefault="00353400" w:rsidP="00353400">
      <w:pPr>
        <w:numPr>
          <w:ilvl w:val="0"/>
          <w:numId w:val="9"/>
        </w:numPr>
        <w:spacing w:before="0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Clean and inspect equipment, kitchen appliances, and work areas to ensure cleanliness and functional operation.</w:t>
      </w:r>
    </w:p>
    <w:p w:rsidR="00FC459A" w:rsidRPr="00894258" w:rsidRDefault="00353400" w:rsidP="00B436E6">
      <w:pPr>
        <w:tabs>
          <w:tab w:val="left" w:pos="2880"/>
          <w:tab w:val="left" w:pos="5760"/>
          <w:tab w:val="right" w:pos="10080"/>
        </w:tabs>
        <w:spacing w:before="100" w:beforeAutospacing="1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i/>
          <w:sz w:val="24"/>
        </w:rPr>
        <w:t>Prep Cook</w:t>
      </w:r>
      <w:r w:rsidR="00B436E6" w:rsidRPr="00894258">
        <w:rPr>
          <w:rFonts w:ascii="Palatino Linotype" w:hAnsi="Palatino Linotype" w:cs="Arial"/>
          <w:i/>
          <w:sz w:val="24"/>
        </w:rPr>
        <w:tab/>
      </w:r>
      <w:r w:rsidRPr="00894258">
        <w:rPr>
          <w:rFonts w:ascii="Palatino Linotype" w:hAnsi="Palatino Linotype" w:cs="Arial"/>
          <w:b/>
          <w:sz w:val="24"/>
        </w:rPr>
        <w:t>Heart of Dixie</w:t>
      </w:r>
      <w:r w:rsidR="00B436E6"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sz w:val="24"/>
        </w:rPr>
        <w:t>Salina, KS</w:t>
      </w:r>
      <w:r w:rsidR="00B436E6"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sz w:val="24"/>
        </w:rPr>
        <w:t>7/2014-1/2015</w:t>
      </w:r>
    </w:p>
    <w:p w:rsidR="00B436E6" w:rsidRPr="00894258" w:rsidRDefault="00B436E6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Followed daily prep lists created by back-of-house managers and supervisors.</w:t>
      </w:r>
    </w:p>
    <w:p w:rsidR="00B436E6" w:rsidRPr="00894258" w:rsidRDefault="00B436E6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Labeled and dated all prepared ingredients for cold and dry storage.</w:t>
      </w:r>
    </w:p>
    <w:p w:rsidR="00B436E6" w:rsidRPr="00894258" w:rsidRDefault="00B436E6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Measured ingredients and seasonings to be used in recipes.</w:t>
      </w:r>
    </w:p>
    <w:p w:rsidR="00B436E6" w:rsidRPr="00894258" w:rsidRDefault="00B436E6" w:rsidP="00976945">
      <w:pPr>
        <w:pStyle w:val="ListParagraph"/>
        <w:numPr>
          <w:ilvl w:val="0"/>
          <w:numId w:val="10"/>
        </w:numPr>
        <w:spacing w:after="0" w:line="240" w:lineRule="auto"/>
        <w:ind w:left="720"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Prepared cooking ingredients by washing and cutting meats and vegetables.</w:t>
      </w:r>
    </w:p>
    <w:p w:rsidR="00C417FB" w:rsidRPr="00894258" w:rsidRDefault="00C417FB" w:rsidP="00C417FB">
      <w:pPr>
        <w:tabs>
          <w:tab w:val="left" w:pos="2880"/>
          <w:tab w:val="left" w:pos="5760"/>
          <w:tab w:val="right" w:pos="10080"/>
        </w:tabs>
        <w:spacing w:before="100" w:beforeAutospacing="1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i/>
          <w:sz w:val="24"/>
        </w:rPr>
        <w:t>Fry Cook</w:t>
      </w:r>
      <w:r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b/>
          <w:sz w:val="24"/>
        </w:rPr>
        <w:t>Longhorn Steakhouse</w:t>
      </w:r>
      <w:r w:rsidRPr="00894258">
        <w:rPr>
          <w:rFonts w:ascii="Palatino Linotype" w:hAnsi="Palatino Linotype" w:cs="Arial"/>
          <w:sz w:val="24"/>
        </w:rPr>
        <w:tab/>
        <w:t>Salina,</w:t>
      </w:r>
      <w:r w:rsidRPr="00894258">
        <w:rPr>
          <w:rFonts w:ascii="Palatino Linotype" w:hAnsi="Palatino Linotype" w:cs="Arial"/>
          <w:sz w:val="24"/>
        </w:rPr>
        <w:t xml:space="preserve"> </w:t>
      </w:r>
      <w:r w:rsidRPr="00894258">
        <w:rPr>
          <w:rFonts w:ascii="Palatino Linotype" w:hAnsi="Palatino Linotype" w:cs="Arial"/>
          <w:sz w:val="24"/>
        </w:rPr>
        <w:t>KS</w:t>
      </w:r>
      <w:r w:rsidRPr="00894258">
        <w:rPr>
          <w:rFonts w:ascii="Palatino Linotype" w:hAnsi="Palatino Linotype" w:cs="Arial"/>
          <w:sz w:val="24"/>
        </w:rPr>
        <w:tab/>
        <w:t>6/2014-10/2014</w:t>
      </w:r>
    </w:p>
    <w:p w:rsidR="00C417FB" w:rsidRPr="00894258" w:rsidRDefault="00C417FB" w:rsidP="00C417FB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Checked all orders for completion prior to delivery.</w:t>
      </w:r>
    </w:p>
    <w:p w:rsidR="00C417FB" w:rsidRPr="00894258" w:rsidRDefault="00C417FB" w:rsidP="00C417FB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Selected exact portions to be cooked according to order.</w:t>
      </w:r>
    </w:p>
    <w:p w:rsidR="00C417FB" w:rsidRPr="00894258" w:rsidRDefault="00C417FB" w:rsidP="00C417FB">
      <w:pPr>
        <w:pStyle w:val="ListParagraph"/>
        <w:numPr>
          <w:ilvl w:val="0"/>
          <w:numId w:val="11"/>
        </w:numPr>
        <w:spacing w:after="0" w:line="240" w:lineRule="auto"/>
        <w:ind w:right="9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sz w:val="24"/>
        </w:rPr>
        <w:t>Stocked and organized fry station with prepared food for cooking.</w:t>
      </w:r>
    </w:p>
    <w:p w:rsidR="00C417FB" w:rsidRPr="00894258" w:rsidRDefault="00C417FB" w:rsidP="00894258">
      <w:pPr>
        <w:pBdr>
          <w:bottom w:val="single" w:sz="4" w:space="1" w:color="auto"/>
        </w:pBdr>
        <w:tabs>
          <w:tab w:val="left" w:pos="2880"/>
          <w:tab w:val="left" w:pos="5760"/>
          <w:tab w:val="right" w:pos="10080"/>
        </w:tabs>
        <w:spacing w:before="100" w:beforeAutospacing="1"/>
        <w:rPr>
          <w:rFonts w:ascii="Palatino Linotype" w:hAnsi="Palatino Linotype" w:cs="Arial"/>
          <w:b/>
          <w:sz w:val="24"/>
        </w:rPr>
      </w:pPr>
      <w:r w:rsidRPr="00894258">
        <w:rPr>
          <w:rFonts w:ascii="Palatino Linotype" w:hAnsi="Palatino Linotype" w:cs="Arial"/>
          <w:b/>
          <w:sz w:val="24"/>
        </w:rPr>
        <w:t>Additional Experience</w:t>
      </w:r>
    </w:p>
    <w:p w:rsidR="00F77DCE" w:rsidRPr="00894258" w:rsidRDefault="00C417FB" w:rsidP="00894258">
      <w:pPr>
        <w:tabs>
          <w:tab w:val="left" w:pos="2880"/>
          <w:tab w:val="left" w:pos="5760"/>
          <w:tab w:val="right" w:pos="10080"/>
        </w:tabs>
        <w:spacing w:before="0"/>
        <w:rPr>
          <w:rFonts w:ascii="Palatino Linotype" w:hAnsi="Palatino Linotype" w:cs="Arial"/>
          <w:sz w:val="24"/>
        </w:rPr>
      </w:pPr>
      <w:r w:rsidRPr="00894258">
        <w:rPr>
          <w:rFonts w:ascii="Palatino Linotype" w:hAnsi="Palatino Linotype" w:cs="Arial"/>
          <w:i/>
          <w:sz w:val="24"/>
        </w:rPr>
        <w:t>Crew Member</w:t>
      </w:r>
      <w:r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b/>
          <w:sz w:val="24"/>
        </w:rPr>
        <w:t>McDonalds</w:t>
      </w:r>
      <w:r w:rsidRPr="00894258">
        <w:rPr>
          <w:rFonts w:ascii="Palatino Linotype" w:hAnsi="Palatino Linotype" w:cs="Arial"/>
          <w:sz w:val="24"/>
        </w:rPr>
        <w:tab/>
        <w:t>Salina,</w:t>
      </w:r>
      <w:r w:rsidRPr="00894258">
        <w:rPr>
          <w:rFonts w:ascii="Palatino Linotype" w:hAnsi="Palatino Linotype" w:cs="Arial"/>
          <w:sz w:val="24"/>
        </w:rPr>
        <w:t xml:space="preserve"> </w:t>
      </w:r>
      <w:r w:rsidRPr="00894258">
        <w:rPr>
          <w:rFonts w:ascii="Palatino Linotype" w:hAnsi="Palatino Linotype" w:cs="Arial"/>
          <w:sz w:val="24"/>
        </w:rPr>
        <w:t>KS</w:t>
      </w:r>
      <w:r w:rsidRPr="00894258">
        <w:rPr>
          <w:rFonts w:ascii="Palatino Linotype" w:hAnsi="Palatino Linotype" w:cs="Arial"/>
          <w:sz w:val="24"/>
        </w:rPr>
        <w:tab/>
      </w:r>
      <w:r w:rsidRPr="00894258">
        <w:rPr>
          <w:rFonts w:ascii="Palatino Linotype" w:hAnsi="Palatino Linotype" w:cs="Arial"/>
          <w:sz w:val="24"/>
        </w:rPr>
        <w:t>????-????</w:t>
      </w:r>
    </w:p>
    <w:p w:rsidR="00C417FB" w:rsidRPr="00894258" w:rsidRDefault="00C417FB" w:rsidP="00894258">
      <w:pPr>
        <w:tabs>
          <w:tab w:val="left" w:pos="2880"/>
          <w:tab w:val="left" w:pos="5760"/>
          <w:tab w:val="right" w:pos="10080"/>
        </w:tabs>
        <w:spacing w:before="0"/>
        <w:rPr>
          <w:rFonts w:ascii="Palatino Linotype" w:hAnsi="Palatino Linotype" w:cs="Arial"/>
          <w:sz w:val="24"/>
        </w:rPr>
      </w:pPr>
      <w:proofErr w:type="gramStart"/>
      <w:r w:rsidRPr="00894258">
        <w:rPr>
          <w:rFonts w:ascii="Palatino Linotype" w:hAnsi="Palatino Linotype" w:cs="Arial"/>
          <w:i/>
          <w:sz w:val="24"/>
        </w:rPr>
        <w:t>Pizza Maker</w:t>
      </w:r>
      <w:r w:rsidRPr="00894258">
        <w:rPr>
          <w:rFonts w:ascii="Palatino Linotype" w:hAnsi="Palatino Linotype" w:cs="Arial"/>
          <w:i/>
          <w:sz w:val="24"/>
        </w:rPr>
        <w:tab/>
      </w:r>
      <w:r w:rsidRPr="00894258">
        <w:rPr>
          <w:rFonts w:ascii="Palatino Linotype" w:hAnsi="Palatino Linotype" w:cs="Arial"/>
          <w:b/>
          <w:sz w:val="24"/>
        </w:rPr>
        <w:t>Casey’s General Store</w:t>
      </w:r>
      <w:r w:rsidRPr="00894258">
        <w:rPr>
          <w:rFonts w:ascii="Palatino Linotype" w:hAnsi="Palatino Linotype" w:cs="Arial"/>
          <w:b/>
          <w:sz w:val="24"/>
        </w:rPr>
        <w:tab/>
      </w:r>
      <w:r w:rsidRPr="00894258">
        <w:rPr>
          <w:rFonts w:ascii="Palatino Linotype" w:hAnsi="Palatino Linotype" w:cs="Arial"/>
          <w:sz w:val="24"/>
        </w:rPr>
        <w:t>Lindsborg, KS</w:t>
      </w:r>
      <w:r w:rsidRPr="00894258">
        <w:rPr>
          <w:rFonts w:ascii="Palatino Linotype" w:hAnsi="Palatino Linotype" w:cs="Arial"/>
          <w:sz w:val="24"/>
        </w:rPr>
        <w:tab/>
        <w:t>????</w:t>
      </w:r>
      <w:proofErr w:type="gramEnd"/>
      <w:r w:rsidRPr="00894258">
        <w:rPr>
          <w:rFonts w:ascii="Palatino Linotype" w:hAnsi="Palatino Linotype" w:cs="Arial"/>
          <w:sz w:val="24"/>
        </w:rPr>
        <w:t>-????</w:t>
      </w:r>
    </w:p>
    <w:sectPr w:rsidR="00C417FB" w:rsidRPr="00894258" w:rsidSect="00A152A2">
      <w:type w:val="continuous"/>
      <w:pgSz w:w="12240" w:h="15840"/>
      <w:pgMar w:top="1080" w:right="1080" w:bottom="72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F0" w:rsidRDefault="00380DF0" w:rsidP="00A42DC2">
      <w:pPr>
        <w:spacing w:before="0"/>
      </w:pPr>
      <w:r>
        <w:separator/>
      </w:r>
    </w:p>
  </w:endnote>
  <w:endnote w:type="continuationSeparator" w:id="0">
    <w:p w:rsidR="00380DF0" w:rsidRDefault="00380DF0" w:rsidP="00A42D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F0" w:rsidRDefault="00380DF0" w:rsidP="00A42DC2">
      <w:pPr>
        <w:spacing w:before="0"/>
      </w:pPr>
      <w:r>
        <w:separator/>
      </w:r>
    </w:p>
  </w:footnote>
  <w:footnote w:type="continuationSeparator" w:id="0">
    <w:p w:rsidR="00380DF0" w:rsidRDefault="00380DF0" w:rsidP="00A42DC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B6" w:rsidRPr="00894258" w:rsidRDefault="00D3187C" w:rsidP="00A42DC2">
    <w:pPr>
      <w:pStyle w:val="Header"/>
      <w:tabs>
        <w:tab w:val="clear" w:pos="9360"/>
        <w:tab w:val="right" w:pos="10080"/>
      </w:tabs>
      <w:jc w:val="center"/>
      <w:rPr>
        <w:rFonts w:ascii="Palatino Linotype" w:hAnsi="Palatino Linotype"/>
        <w:b/>
        <w:sz w:val="40"/>
        <w:szCs w:val="26"/>
      </w:rPr>
    </w:pPr>
    <w:proofErr w:type="spellStart"/>
    <w:r w:rsidRPr="00894258">
      <w:rPr>
        <w:rFonts w:ascii="Palatino Linotype" w:hAnsi="Palatino Linotype"/>
        <w:b/>
        <w:sz w:val="40"/>
        <w:szCs w:val="26"/>
      </w:rPr>
      <w:t>Kajun</w:t>
    </w:r>
    <w:proofErr w:type="spellEnd"/>
    <w:r w:rsidRPr="00894258">
      <w:rPr>
        <w:rFonts w:ascii="Palatino Linotype" w:hAnsi="Palatino Linotype"/>
        <w:b/>
        <w:sz w:val="40"/>
        <w:szCs w:val="26"/>
      </w:rPr>
      <w:t xml:space="preserve"> Aldrich</w:t>
    </w:r>
  </w:p>
  <w:p w:rsidR="00B165B6" w:rsidRPr="00A3531B" w:rsidRDefault="00A3531B" w:rsidP="00A42DC2">
    <w:pPr>
      <w:pStyle w:val="Header"/>
      <w:tabs>
        <w:tab w:val="clear" w:pos="4680"/>
        <w:tab w:val="clear" w:pos="9360"/>
        <w:tab w:val="right" w:pos="10080"/>
      </w:tabs>
      <w:rPr>
        <w:rFonts w:ascii="Palatino Linotype" w:hAnsi="Palatino Linotype"/>
        <w:sz w:val="24"/>
      </w:rPr>
    </w:pPr>
    <w:r w:rsidRPr="00A3531B">
      <w:rPr>
        <w:rFonts w:ascii="Palatino Linotype" w:hAnsi="Palatino Linotype"/>
        <w:sz w:val="24"/>
      </w:rPr>
      <w:t>401 S. Emporia</w:t>
    </w:r>
    <w:r w:rsidR="00B165B6" w:rsidRPr="00A3531B">
      <w:rPr>
        <w:rFonts w:ascii="Palatino Linotype" w:hAnsi="Palatino Linotype"/>
        <w:sz w:val="24"/>
      </w:rPr>
      <w:t xml:space="preserve"> </w:t>
    </w:r>
    <w:r w:rsidR="00B165B6" w:rsidRPr="00A3531B">
      <w:rPr>
        <w:rFonts w:ascii="Palatino Linotype" w:hAnsi="Palatino Linotype"/>
        <w:sz w:val="24"/>
      </w:rPr>
      <w:tab/>
    </w:r>
    <w:r w:rsidRPr="00A3531B">
      <w:rPr>
        <w:rFonts w:ascii="Palatino Linotype" w:hAnsi="Palatino Linotype"/>
        <w:i/>
        <w:sz w:val="24"/>
      </w:rPr>
      <w:t>Message</w:t>
    </w:r>
    <w:r w:rsidRPr="00A3531B">
      <w:rPr>
        <w:rFonts w:ascii="Palatino Linotype" w:hAnsi="Palatino Linotype"/>
        <w:sz w:val="24"/>
      </w:rPr>
      <w:t xml:space="preserve">: </w:t>
    </w:r>
    <w:r w:rsidR="00B165B6" w:rsidRPr="00A3531B">
      <w:rPr>
        <w:rFonts w:ascii="Palatino Linotype" w:hAnsi="Palatino Linotype"/>
        <w:sz w:val="24"/>
      </w:rPr>
      <w:t>(</w:t>
    </w:r>
    <w:r w:rsidR="00FC459A" w:rsidRPr="00A3531B">
      <w:rPr>
        <w:rFonts w:ascii="Palatino Linotype" w:hAnsi="Palatino Linotype"/>
        <w:sz w:val="24"/>
      </w:rPr>
      <w:t>316</w:t>
    </w:r>
    <w:r w:rsidR="00B165B6" w:rsidRPr="00A3531B">
      <w:rPr>
        <w:rFonts w:ascii="Palatino Linotype" w:hAnsi="Palatino Linotype"/>
        <w:sz w:val="24"/>
      </w:rPr>
      <w:t>)</w:t>
    </w:r>
    <w:r w:rsidRPr="00A3531B">
      <w:rPr>
        <w:rFonts w:ascii="Palatino Linotype" w:hAnsi="Palatino Linotype"/>
        <w:sz w:val="24"/>
      </w:rPr>
      <w:t xml:space="preserve"> 265-5211 ext. 208</w:t>
    </w:r>
  </w:p>
  <w:p w:rsidR="00B165B6" w:rsidRPr="00A3531B" w:rsidRDefault="00A3531B" w:rsidP="00A42DC2">
    <w:pPr>
      <w:pStyle w:val="Header"/>
      <w:tabs>
        <w:tab w:val="clear" w:pos="4680"/>
        <w:tab w:val="clear" w:pos="9360"/>
        <w:tab w:val="right" w:pos="10080"/>
      </w:tabs>
      <w:spacing w:before="0" w:after="120"/>
      <w:rPr>
        <w:rFonts w:ascii="Palatino Linotype" w:hAnsi="Palatino Linotype"/>
        <w:b/>
        <w:sz w:val="24"/>
      </w:rPr>
    </w:pPr>
    <w:r>
      <w:rPr>
        <w:rFonts w:ascii="Palatino Linotype" w:hAnsi="Palatino Linotype"/>
        <w:sz w:val="24"/>
      </w:rPr>
      <w:t xml:space="preserve">Wichita, </w:t>
    </w:r>
    <w:r w:rsidRPr="00A3531B">
      <w:rPr>
        <w:rFonts w:ascii="Palatino Linotype" w:hAnsi="Palatino Linotype"/>
        <w:sz w:val="24"/>
      </w:rPr>
      <w:t>KS 67202</w:t>
    </w:r>
    <w:r w:rsidR="00B165B6" w:rsidRPr="00A3531B">
      <w:rPr>
        <w:rFonts w:ascii="Palatino Linotype" w:hAnsi="Palatino Linotype"/>
        <w:sz w:val="24"/>
      </w:rPr>
      <w:tab/>
    </w:r>
    <w:r w:rsidR="008838A8">
      <w:rPr>
        <w:rFonts w:ascii="Palatino Linotype" w:hAnsi="Palatino Linotype"/>
        <w:sz w:val="24"/>
      </w:rPr>
      <w:t>kaldrich</w:t>
    </w:r>
    <w:r w:rsidRPr="00A3531B">
      <w:rPr>
        <w:rFonts w:ascii="Palatino Linotype" w:hAnsi="Palatino Linotype"/>
        <w:sz w:val="24"/>
      </w:rPr>
      <w:t>@wwrfresource.com</w:t>
    </w:r>
    <w:r w:rsidR="00B165B6" w:rsidRPr="00A3531B">
      <w:rPr>
        <w:rFonts w:ascii="Palatino Linotype" w:hAnsi="Palatino Linotype"/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3269"/>
    <w:multiLevelType w:val="hybridMultilevel"/>
    <w:tmpl w:val="44D06B4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3C82189A"/>
    <w:multiLevelType w:val="hybridMultilevel"/>
    <w:tmpl w:val="C3A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B79BC"/>
    <w:multiLevelType w:val="hybridMultilevel"/>
    <w:tmpl w:val="F19224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225F49"/>
    <w:multiLevelType w:val="multilevel"/>
    <w:tmpl w:val="A76C6892"/>
    <w:numStyleLink w:val="Bulletedlist"/>
  </w:abstractNum>
  <w:abstractNum w:abstractNumId="5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7">
    <w:nsid w:val="62E07F5E"/>
    <w:multiLevelType w:val="hybridMultilevel"/>
    <w:tmpl w:val="27F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51A65"/>
    <w:multiLevelType w:val="hybridMultilevel"/>
    <w:tmpl w:val="AD820524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52343"/>
    <w:multiLevelType w:val="hybridMultilevel"/>
    <w:tmpl w:val="D382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C3A71"/>
    <w:multiLevelType w:val="hybridMultilevel"/>
    <w:tmpl w:val="98E4FEE4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3FB8CEB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4F"/>
    <w:rsid w:val="000009BA"/>
    <w:rsid w:val="00036117"/>
    <w:rsid w:val="0004584D"/>
    <w:rsid w:val="00061C21"/>
    <w:rsid w:val="0008702E"/>
    <w:rsid w:val="000C3212"/>
    <w:rsid w:val="001209EA"/>
    <w:rsid w:val="00144C40"/>
    <w:rsid w:val="00157EC2"/>
    <w:rsid w:val="00184B53"/>
    <w:rsid w:val="0019026C"/>
    <w:rsid w:val="00194FCA"/>
    <w:rsid w:val="001C07D2"/>
    <w:rsid w:val="001F1FE4"/>
    <w:rsid w:val="001F4896"/>
    <w:rsid w:val="0020124E"/>
    <w:rsid w:val="0020668C"/>
    <w:rsid w:val="00225E32"/>
    <w:rsid w:val="002629EC"/>
    <w:rsid w:val="0027749A"/>
    <w:rsid w:val="0028669B"/>
    <w:rsid w:val="00286B09"/>
    <w:rsid w:val="002A33CB"/>
    <w:rsid w:val="002B1D62"/>
    <w:rsid w:val="002D6D63"/>
    <w:rsid w:val="002F47C0"/>
    <w:rsid w:val="002F5852"/>
    <w:rsid w:val="002F6976"/>
    <w:rsid w:val="00305BA5"/>
    <w:rsid w:val="00315B4F"/>
    <w:rsid w:val="00320524"/>
    <w:rsid w:val="00341FD4"/>
    <w:rsid w:val="00350B81"/>
    <w:rsid w:val="00353400"/>
    <w:rsid w:val="00380DF0"/>
    <w:rsid w:val="003C030D"/>
    <w:rsid w:val="003D30DD"/>
    <w:rsid w:val="003D4A90"/>
    <w:rsid w:val="003D5FB0"/>
    <w:rsid w:val="003E3210"/>
    <w:rsid w:val="003E643E"/>
    <w:rsid w:val="003F17A0"/>
    <w:rsid w:val="003F5D3E"/>
    <w:rsid w:val="00421D81"/>
    <w:rsid w:val="00434BDC"/>
    <w:rsid w:val="00480F5D"/>
    <w:rsid w:val="004843D3"/>
    <w:rsid w:val="00486D74"/>
    <w:rsid w:val="00495845"/>
    <w:rsid w:val="004959F7"/>
    <w:rsid w:val="004B48D2"/>
    <w:rsid w:val="004D25AE"/>
    <w:rsid w:val="004F41A5"/>
    <w:rsid w:val="004F6F87"/>
    <w:rsid w:val="00512C31"/>
    <w:rsid w:val="005141A0"/>
    <w:rsid w:val="00514635"/>
    <w:rsid w:val="00543F26"/>
    <w:rsid w:val="00572B3F"/>
    <w:rsid w:val="005B37A2"/>
    <w:rsid w:val="00614C29"/>
    <w:rsid w:val="006258B6"/>
    <w:rsid w:val="00636F4B"/>
    <w:rsid w:val="006445F2"/>
    <w:rsid w:val="006762B2"/>
    <w:rsid w:val="00690670"/>
    <w:rsid w:val="006922E8"/>
    <w:rsid w:val="00693067"/>
    <w:rsid w:val="00693A08"/>
    <w:rsid w:val="006B37FD"/>
    <w:rsid w:val="006C1661"/>
    <w:rsid w:val="006D6DD6"/>
    <w:rsid w:val="006E424B"/>
    <w:rsid w:val="006E6720"/>
    <w:rsid w:val="00742F35"/>
    <w:rsid w:val="00747C93"/>
    <w:rsid w:val="007677EA"/>
    <w:rsid w:val="00770C36"/>
    <w:rsid w:val="007A54B9"/>
    <w:rsid w:val="007B6435"/>
    <w:rsid w:val="007C6910"/>
    <w:rsid w:val="007D5C35"/>
    <w:rsid w:val="007D6F9C"/>
    <w:rsid w:val="007E2B6E"/>
    <w:rsid w:val="0083656B"/>
    <w:rsid w:val="00842682"/>
    <w:rsid w:val="00856942"/>
    <w:rsid w:val="00874A01"/>
    <w:rsid w:val="008838A8"/>
    <w:rsid w:val="00886F27"/>
    <w:rsid w:val="008912F5"/>
    <w:rsid w:val="00891D0C"/>
    <w:rsid w:val="008931FF"/>
    <w:rsid w:val="00894258"/>
    <w:rsid w:val="008A482D"/>
    <w:rsid w:val="008A5BDD"/>
    <w:rsid w:val="008A7B76"/>
    <w:rsid w:val="008E0F92"/>
    <w:rsid w:val="00902A72"/>
    <w:rsid w:val="009121FA"/>
    <w:rsid w:val="00930B19"/>
    <w:rsid w:val="0095704F"/>
    <w:rsid w:val="00976945"/>
    <w:rsid w:val="00981B86"/>
    <w:rsid w:val="009A5874"/>
    <w:rsid w:val="00A10AB3"/>
    <w:rsid w:val="00A152A2"/>
    <w:rsid w:val="00A22ACD"/>
    <w:rsid w:val="00A332E5"/>
    <w:rsid w:val="00A3531B"/>
    <w:rsid w:val="00A42DC2"/>
    <w:rsid w:val="00A5508F"/>
    <w:rsid w:val="00A5754B"/>
    <w:rsid w:val="00A65E10"/>
    <w:rsid w:val="00A76701"/>
    <w:rsid w:val="00A92D25"/>
    <w:rsid w:val="00AB5B26"/>
    <w:rsid w:val="00AE6BB1"/>
    <w:rsid w:val="00AF1CA6"/>
    <w:rsid w:val="00AF7CD3"/>
    <w:rsid w:val="00B165B6"/>
    <w:rsid w:val="00B3555C"/>
    <w:rsid w:val="00B436E6"/>
    <w:rsid w:val="00B51CD2"/>
    <w:rsid w:val="00B53B12"/>
    <w:rsid w:val="00B60A37"/>
    <w:rsid w:val="00B824F8"/>
    <w:rsid w:val="00B84022"/>
    <w:rsid w:val="00B906C0"/>
    <w:rsid w:val="00BA3E0E"/>
    <w:rsid w:val="00BD4280"/>
    <w:rsid w:val="00BD4EFC"/>
    <w:rsid w:val="00C02D57"/>
    <w:rsid w:val="00C22E49"/>
    <w:rsid w:val="00C417FB"/>
    <w:rsid w:val="00C42C03"/>
    <w:rsid w:val="00C4407B"/>
    <w:rsid w:val="00C54D3D"/>
    <w:rsid w:val="00C710A9"/>
    <w:rsid w:val="00C71F47"/>
    <w:rsid w:val="00C7232E"/>
    <w:rsid w:val="00C727C5"/>
    <w:rsid w:val="00C77A92"/>
    <w:rsid w:val="00C92616"/>
    <w:rsid w:val="00C94284"/>
    <w:rsid w:val="00CB10C8"/>
    <w:rsid w:val="00CB75A4"/>
    <w:rsid w:val="00CD0C38"/>
    <w:rsid w:val="00CD688D"/>
    <w:rsid w:val="00CE316E"/>
    <w:rsid w:val="00D10A61"/>
    <w:rsid w:val="00D3187C"/>
    <w:rsid w:val="00D62EED"/>
    <w:rsid w:val="00D75AAE"/>
    <w:rsid w:val="00DC5A2A"/>
    <w:rsid w:val="00DC731A"/>
    <w:rsid w:val="00E01409"/>
    <w:rsid w:val="00E251F6"/>
    <w:rsid w:val="00E344A1"/>
    <w:rsid w:val="00E952C4"/>
    <w:rsid w:val="00EB3E11"/>
    <w:rsid w:val="00EC5DEB"/>
    <w:rsid w:val="00EC75B2"/>
    <w:rsid w:val="00EF4DFD"/>
    <w:rsid w:val="00EF597E"/>
    <w:rsid w:val="00F0609A"/>
    <w:rsid w:val="00F13427"/>
    <w:rsid w:val="00F22C8E"/>
    <w:rsid w:val="00F45C65"/>
    <w:rsid w:val="00F509BB"/>
    <w:rsid w:val="00F56BC1"/>
    <w:rsid w:val="00F77DCE"/>
    <w:rsid w:val="00F80CB9"/>
    <w:rsid w:val="00F85886"/>
    <w:rsid w:val="00FA122D"/>
    <w:rsid w:val="00FA2A05"/>
    <w:rsid w:val="00FA70B6"/>
    <w:rsid w:val="00FB3907"/>
    <w:rsid w:val="00FC459A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CE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rsid w:val="002A33CB"/>
    <w:rPr>
      <w:sz w:val="16"/>
    </w:rPr>
  </w:style>
  <w:style w:type="character" w:customStyle="1" w:styleId="Heading4Char">
    <w:name w:val="Heading 4 Char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3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paragraph" w:styleId="Header">
    <w:name w:val="header"/>
    <w:basedOn w:val="Normal"/>
    <w:link w:val="HeaderChar"/>
    <w:rsid w:val="00A42D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2DC2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A42DC2"/>
    <w:pPr>
      <w:tabs>
        <w:tab w:val="center" w:pos="4680"/>
        <w:tab w:val="right" w:pos="9360"/>
      </w:tabs>
    </w:pPr>
  </w:style>
  <w:style w:type="character" w:customStyle="1" w:styleId="DatesCharChar">
    <w:name w:val="Dates Char Char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link w:val="Bulletfirstline"/>
    <w:rsid w:val="006922E8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FooterChar">
    <w:name w:val="Footer Char"/>
    <w:link w:val="Footer"/>
    <w:rsid w:val="00A42DC2"/>
    <w:rPr>
      <w:rFonts w:ascii="Garamond" w:hAnsi="Garamond"/>
      <w:szCs w:val="24"/>
    </w:rPr>
  </w:style>
  <w:style w:type="character" w:styleId="Hyperlink">
    <w:name w:val="Hyperlink"/>
    <w:rsid w:val="00DC731A"/>
    <w:rPr>
      <w:color w:val="0000FF"/>
      <w:u w:val="single"/>
    </w:rPr>
  </w:style>
  <w:style w:type="character" w:customStyle="1" w:styleId="1stlinewspaceCharChar">
    <w:name w:val="1st line w/space Char Char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ListParagraph">
    <w:name w:val="List Paragraph"/>
    <w:basedOn w:val="Normal"/>
    <w:uiPriority w:val="34"/>
    <w:qFormat/>
    <w:rsid w:val="00F509BB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CE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rsid w:val="002A33CB"/>
    <w:rPr>
      <w:sz w:val="16"/>
    </w:rPr>
  </w:style>
  <w:style w:type="character" w:customStyle="1" w:styleId="Heading4Char">
    <w:name w:val="Heading 4 Char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3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paragraph" w:styleId="Header">
    <w:name w:val="header"/>
    <w:basedOn w:val="Normal"/>
    <w:link w:val="HeaderChar"/>
    <w:rsid w:val="00A42D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42DC2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A42DC2"/>
    <w:pPr>
      <w:tabs>
        <w:tab w:val="center" w:pos="4680"/>
        <w:tab w:val="right" w:pos="9360"/>
      </w:tabs>
    </w:pPr>
  </w:style>
  <w:style w:type="character" w:customStyle="1" w:styleId="DatesCharChar">
    <w:name w:val="Dates Char Char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link w:val="Bulletfirstline"/>
    <w:rsid w:val="006922E8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FooterChar">
    <w:name w:val="Footer Char"/>
    <w:link w:val="Footer"/>
    <w:rsid w:val="00A42DC2"/>
    <w:rPr>
      <w:rFonts w:ascii="Garamond" w:hAnsi="Garamond"/>
      <w:szCs w:val="24"/>
    </w:rPr>
  </w:style>
  <w:style w:type="character" w:styleId="Hyperlink">
    <w:name w:val="Hyperlink"/>
    <w:rsid w:val="00DC731A"/>
    <w:rPr>
      <w:color w:val="0000FF"/>
      <w:u w:val="single"/>
    </w:rPr>
  </w:style>
  <w:style w:type="character" w:customStyle="1" w:styleId="1stlinewspaceCharChar">
    <w:name w:val="1st line w/space Char Char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ListParagraph">
    <w:name w:val="List Paragraph"/>
    <w:basedOn w:val="Normal"/>
    <w:uiPriority w:val="34"/>
    <w:qFormat/>
    <w:rsid w:val="00F509BB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mployment%20Info\1%20Chron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6237E-4478-4F4B-93AF-06D2C97C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 Chrono template</Template>
  <TotalTime>53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1596</CharactersWithSpaces>
  <SharedDoc>false</SharedDoc>
  <HLinks>
    <vt:vector size="6" baseType="variant">
      <vt:variant>
        <vt:i4>1638461</vt:i4>
      </vt:variant>
      <vt:variant>
        <vt:i4>0</vt:i4>
      </vt:variant>
      <vt:variant>
        <vt:i4>0</vt:i4>
      </vt:variant>
      <vt:variant>
        <vt:i4>5</vt:i4>
      </vt:variant>
      <vt:variant>
        <vt:lpwstr>mailto:yournamehere@aol.com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ResourceInmate</dc:creator>
  <cp:lastModifiedBy>WWRFINMATE</cp:lastModifiedBy>
  <cp:revision>6</cp:revision>
  <cp:lastPrinted>2013-11-07T04:15:00Z</cp:lastPrinted>
  <dcterms:created xsi:type="dcterms:W3CDTF">2017-05-10T15:53:00Z</dcterms:created>
  <dcterms:modified xsi:type="dcterms:W3CDTF">2017-05-10T16:46:00Z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