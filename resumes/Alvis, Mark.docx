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54" w:rsidRPr="0091349C" w:rsidRDefault="00010ADB" w:rsidP="0091349C">
      <w:pPr>
        <w:jc w:val="center"/>
        <w:rPr>
          <w:b/>
          <w:caps/>
          <w:sz w:val="32"/>
        </w:rPr>
      </w:pPr>
      <w:r w:rsidRPr="0091349C">
        <w:rPr>
          <w:b/>
          <w:caps/>
          <w:sz w:val="32"/>
        </w:rPr>
        <w:t>Ma</w:t>
      </w:r>
      <w:bookmarkStart w:id="0" w:name="_GoBack"/>
      <w:bookmarkEnd w:id="0"/>
      <w:r w:rsidRPr="0091349C">
        <w:rPr>
          <w:b/>
          <w:caps/>
          <w:sz w:val="32"/>
        </w:rPr>
        <w:t>rk J. Alvis</w:t>
      </w:r>
    </w:p>
    <w:p w:rsidR="00301DFE" w:rsidRPr="0091349C" w:rsidRDefault="00301DFE" w:rsidP="0091349C">
      <w:pPr>
        <w:jc w:val="center"/>
        <w:rPr>
          <w:i/>
        </w:rPr>
      </w:pPr>
      <w:r w:rsidRPr="0091349C">
        <w:rPr>
          <w:i/>
        </w:rPr>
        <w:t>Screen Printing / Assembly / Automotive Technician / Construction / Welding</w:t>
      </w:r>
    </w:p>
    <w:p w:rsidR="0091349C" w:rsidRDefault="0091349C" w:rsidP="0091349C">
      <w:pPr>
        <w:jc w:val="center"/>
      </w:pPr>
      <w:r w:rsidRPr="0091349C">
        <w:t>malvis@wwrfresource.com</w:t>
      </w:r>
    </w:p>
    <w:p w:rsidR="0091349C" w:rsidRDefault="00301DFE" w:rsidP="0091349C">
      <w:pPr>
        <w:jc w:val="center"/>
      </w:pPr>
      <w:r>
        <w:rPr>
          <w:i/>
        </w:rPr>
        <w:t>Message:</w:t>
      </w:r>
      <w:r w:rsidR="0091349C">
        <w:t xml:space="preserve"> (316) 265-5211 ext. 208</w:t>
      </w:r>
    </w:p>
    <w:p w:rsidR="00301DFE" w:rsidRDefault="00301DFE" w:rsidP="0091349C">
      <w:pPr>
        <w:jc w:val="center"/>
      </w:pPr>
      <w:r>
        <w:t>401 S. Emporia, Wichita, KS 67202</w:t>
      </w:r>
    </w:p>
    <w:p w:rsidR="00430149" w:rsidRPr="0091349C" w:rsidRDefault="00301DFE" w:rsidP="0091349C">
      <w:pPr>
        <w:spacing w:before="100" w:beforeAutospacing="1" w:after="100" w:afterAutospacing="1"/>
        <w:rPr>
          <w:b/>
          <w:caps/>
        </w:rPr>
      </w:pPr>
      <w:r w:rsidRPr="0091349C">
        <w:rPr>
          <w:b/>
          <w:caps/>
        </w:rPr>
        <w:t>Summary of Qualifications</w:t>
      </w:r>
    </w:p>
    <w:p w:rsidR="00301DFE" w:rsidRDefault="00301DFE" w:rsidP="0091349C">
      <w:pPr>
        <w:pStyle w:val="ListParagraph"/>
        <w:numPr>
          <w:ilvl w:val="0"/>
          <w:numId w:val="8"/>
        </w:numPr>
        <w:spacing w:line="360" w:lineRule="auto"/>
      </w:pPr>
      <w:r>
        <w:t>Experience working as a General Laborer, Material Handler, Welder, and Assembler.</w:t>
      </w:r>
    </w:p>
    <w:p w:rsidR="00301DFE" w:rsidRDefault="00301DFE" w:rsidP="0091349C">
      <w:pPr>
        <w:pStyle w:val="ListParagraph"/>
        <w:numPr>
          <w:ilvl w:val="0"/>
          <w:numId w:val="8"/>
        </w:numPr>
        <w:spacing w:line="360" w:lineRule="auto"/>
      </w:pPr>
      <w:r>
        <w:t>General understanding of the screen printing process in an industrial environment.</w:t>
      </w:r>
    </w:p>
    <w:p w:rsidR="00301DFE" w:rsidRDefault="00301DFE" w:rsidP="0091349C">
      <w:pPr>
        <w:pStyle w:val="ListParagraph"/>
        <w:numPr>
          <w:ilvl w:val="0"/>
          <w:numId w:val="8"/>
        </w:numPr>
        <w:spacing w:line="360" w:lineRule="auto"/>
      </w:pPr>
      <w:r>
        <w:t>Works well with others, including the public, at all levels.</w:t>
      </w:r>
    </w:p>
    <w:p w:rsidR="00301DFE" w:rsidRDefault="00301DFE" w:rsidP="0091349C">
      <w:pPr>
        <w:pStyle w:val="ListParagraph"/>
        <w:numPr>
          <w:ilvl w:val="0"/>
          <w:numId w:val="8"/>
        </w:numPr>
        <w:spacing w:line="360" w:lineRule="auto"/>
      </w:pPr>
      <w:r>
        <w:t>Motivated and dedicated to focusing on the task at hand through completion.</w:t>
      </w:r>
    </w:p>
    <w:p w:rsidR="00301DFE" w:rsidRPr="0091349C" w:rsidRDefault="00301DFE" w:rsidP="0091349C">
      <w:pPr>
        <w:spacing w:before="100" w:beforeAutospacing="1"/>
        <w:rPr>
          <w:b/>
          <w:caps/>
        </w:rPr>
      </w:pPr>
      <w:r w:rsidRPr="0091349C">
        <w:rPr>
          <w:b/>
          <w:caps/>
        </w:rPr>
        <w:t>Skill Profile</w:t>
      </w:r>
    </w:p>
    <w:p w:rsidR="0091349C" w:rsidRDefault="0091349C" w:rsidP="00301DFE">
      <w:pPr>
        <w:rPr>
          <w:i/>
        </w:rPr>
        <w:sectPr w:rsidR="0091349C" w:rsidSect="0091349C">
          <w:pgSz w:w="12240" w:h="15840"/>
          <w:pgMar w:top="900" w:right="1440" w:bottom="1296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301DFE" w:rsidRPr="0091349C" w:rsidRDefault="00301DFE" w:rsidP="0091349C">
      <w:pPr>
        <w:spacing w:before="100" w:beforeAutospacing="1" w:after="100" w:afterAutospacing="1"/>
        <w:rPr>
          <w:i/>
        </w:rPr>
      </w:pPr>
      <w:r w:rsidRPr="0091349C">
        <w:rPr>
          <w:i/>
        </w:rPr>
        <w:lastRenderedPageBreak/>
        <w:t>General Labor</w:t>
      </w:r>
    </w:p>
    <w:p w:rsidR="00301DFE" w:rsidRDefault="00301DFE" w:rsidP="0091349C">
      <w:pPr>
        <w:pStyle w:val="ListParagraph"/>
        <w:numPr>
          <w:ilvl w:val="0"/>
          <w:numId w:val="15"/>
        </w:numPr>
        <w:spacing w:line="360" w:lineRule="auto"/>
      </w:pPr>
      <w:r>
        <w:t>Lawn care and maintenance</w:t>
      </w:r>
    </w:p>
    <w:p w:rsidR="00301DFE" w:rsidRDefault="00301DFE" w:rsidP="0091349C">
      <w:pPr>
        <w:pStyle w:val="ListParagraph"/>
        <w:numPr>
          <w:ilvl w:val="0"/>
          <w:numId w:val="15"/>
        </w:numPr>
        <w:spacing w:line="360" w:lineRule="auto"/>
      </w:pPr>
      <w:r>
        <w:t>Road-side and highway cleanup</w:t>
      </w:r>
    </w:p>
    <w:p w:rsidR="00301DFE" w:rsidRDefault="00301DFE" w:rsidP="0091349C">
      <w:pPr>
        <w:pStyle w:val="ListParagraph"/>
        <w:numPr>
          <w:ilvl w:val="0"/>
          <w:numId w:val="15"/>
        </w:numPr>
        <w:spacing w:line="360" w:lineRule="auto"/>
      </w:pPr>
      <w:r>
        <w:t>Loading/unloading materials</w:t>
      </w:r>
    </w:p>
    <w:p w:rsidR="0091349C" w:rsidRDefault="0091349C" w:rsidP="0091349C">
      <w:pPr>
        <w:pStyle w:val="ListParagraph"/>
        <w:numPr>
          <w:ilvl w:val="0"/>
          <w:numId w:val="15"/>
        </w:numPr>
        <w:spacing w:line="360" w:lineRule="auto"/>
      </w:pPr>
      <w:r>
        <w:t>Tape and paint exteriors</w:t>
      </w:r>
    </w:p>
    <w:p w:rsidR="0091349C" w:rsidRDefault="0091349C" w:rsidP="0091349C">
      <w:pPr>
        <w:pStyle w:val="ListParagraph"/>
        <w:numPr>
          <w:ilvl w:val="0"/>
          <w:numId w:val="15"/>
        </w:numPr>
        <w:spacing w:line="360" w:lineRule="auto"/>
      </w:pPr>
      <w:r>
        <w:t>Site safety</w:t>
      </w:r>
    </w:p>
    <w:p w:rsidR="0091349C" w:rsidRDefault="0091349C" w:rsidP="0091349C">
      <w:pPr>
        <w:pStyle w:val="ListParagraph"/>
        <w:numPr>
          <w:ilvl w:val="0"/>
          <w:numId w:val="15"/>
        </w:numPr>
        <w:spacing w:line="360" w:lineRule="auto"/>
      </w:pPr>
      <w:r>
        <w:t>Hand and power tools</w:t>
      </w:r>
    </w:p>
    <w:p w:rsidR="0091349C" w:rsidRPr="0091349C" w:rsidRDefault="0091349C" w:rsidP="0091349C">
      <w:pPr>
        <w:spacing w:before="100" w:beforeAutospacing="1" w:after="100" w:afterAutospacing="1"/>
        <w:rPr>
          <w:i/>
        </w:rPr>
      </w:pPr>
      <w:r w:rsidRPr="0091349C">
        <w:rPr>
          <w:i/>
        </w:rPr>
        <w:t>Assembly</w:t>
      </w:r>
    </w:p>
    <w:p w:rsidR="0091349C" w:rsidRDefault="0091349C" w:rsidP="0091349C">
      <w:pPr>
        <w:pStyle w:val="ListParagraph"/>
        <w:numPr>
          <w:ilvl w:val="0"/>
          <w:numId w:val="13"/>
        </w:numPr>
        <w:spacing w:line="360" w:lineRule="auto"/>
      </w:pPr>
      <w:r>
        <w:t>Pick and pull parts</w:t>
      </w:r>
    </w:p>
    <w:p w:rsidR="0091349C" w:rsidRDefault="0091349C" w:rsidP="0091349C">
      <w:pPr>
        <w:pStyle w:val="ListParagraph"/>
        <w:numPr>
          <w:ilvl w:val="0"/>
          <w:numId w:val="13"/>
        </w:numPr>
        <w:spacing w:line="360" w:lineRule="auto"/>
      </w:pPr>
      <w:r>
        <w:t>Work on line</w:t>
      </w:r>
    </w:p>
    <w:p w:rsidR="00301DFE" w:rsidRPr="0091349C" w:rsidRDefault="0091349C" w:rsidP="0091349C">
      <w:pPr>
        <w:spacing w:before="100" w:beforeAutospacing="1" w:after="100" w:afterAutospacing="1"/>
        <w:rPr>
          <w:i/>
        </w:rPr>
      </w:pPr>
      <w:r>
        <w:rPr>
          <w:i/>
        </w:rPr>
        <w:br w:type="column"/>
      </w:r>
      <w:r w:rsidR="00301DFE" w:rsidRPr="0091349C">
        <w:rPr>
          <w:i/>
        </w:rPr>
        <w:lastRenderedPageBreak/>
        <w:t>Screen Printing</w:t>
      </w:r>
    </w:p>
    <w:p w:rsidR="00301DFE" w:rsidRDefault="00301DFE" w:rsidP="0091349C">
      <w:pPr>
        <w:pStyle w:val="ListParagraph"/>
        <w:numPr>
          <w:ilvl w:val="0"/>
          <w:numId w:val="14"/>
        </w:numPr>
        <w:spacing w:line="360" w:lineRule="auto"/>
      </w:pPr>
      <w:r>
        <w:t>Design and layout</w:t>
      </w:r>
    </w:p>
    <w:p w:rsidR="00301DFE" w:rsidRDefault="00301DFE" w:rsidP="0091349C">
      <w:pPr>
        <w:pStyle w:val="ListParagraph"/>
        <w:numPr>
          <w:ilvl w:val="0"/>
          <w:numId w:val="14"/>
        </w:numPr>
        <w:spacing w:line="360" w:lineRule="auto"/>
      </w:pPr>
      <w:r>
        <w:t>Reclaim materials</w:t>
      </w:r>
    </w:p>
    <w:p w:rsidR="00301DFE" w:rsidRDefault="00301DFE" w:rsidP="0091349C">
      <w:pPr>
        <w:pStyle w:val="ListParagraph"/>
        <w:numPr>
          <w:ilvl w:val="0"/>
          <w:numId w:val="14"/>
        </w:numPr>
        <w:spacing w:line="360" w:lineRule="auto"/>
      </w:pPr>
      <w:r>
        <w:t>Inventory control</w:t>
      </w:r>
    </w:p>
    <w:p w:rsidR="0091349C" w:rsidRPr="0091349C" w:rsidRDefault="0091349C" w:rsidP="0091349C">
      <w:pPr>
        <w:pStyle w:val="ListParagraph"/>
        <w:numPr>
          <w:ilvl w:val="0"/>
          <w:numId w:val="14"/>
        </w:numPr>
        <w:spacing w:line="360" w:lineRule="auto"/>
      </w:pPr>
      <w:r w:rsidRPr="0091349C">
        <w:t>Material handling</w:t>
      </w:r>
    </w:p>
    <w:p w:rsidR="0091349C" w:rsidRPr="0091349C" w:rsidRDefault="0091349C" w:rsidP="0091349C">
      <w:pPr>
        <w:spacing w:before="100" w:beforeAutospacing="1" w:after="100" w:afterAutospacing="1"/>
        <w:rPr>
          <w:i/>
        </w:rPr>
      </w:pPr>
      <w:r w:rsidRPr="0091349C">
        <w:rPr>
          <w:i/>
        </w:rPr>
        <w:t>Welding</w:t>
      </w:r>
    </w:p>
    <w:p w:rsidR="00057339" w:rsidRPr="00301DFE" w:rsidRDefault="00057339" w:rsidP="0091349C">
      <w:pPr>
        <w:pStyle w:val="ListParagraph"/>
        <w:numPr>
          <w:ilvl w:val="0"/>
          <w:numId w:val="11"/>
        </w:numPr>
        <w:spacing w:line="360" w:lineRule="auto"/>
      </w:pPr>
      <w:r w:rsidRPr="00301DFE">
        <w:t>Certified Welder</w:t>
      </w:r>
      <w:r w:rsidR="00691A1F" w:rsidRPr="00301DFE">
        <w:t xml:space="preserve"> - MIG</w:t>
      </w:r>
    </w:p>
    <w:p w:rsidR="0091349C" w:rsidRDefault="0091349C" w:rsidP="0091349C">
      <w:pPr>
        <w:pStyle w:val="ListParagraph"/>
        <w:numPr>
          <w:ilvl w:val="0"/>
          <w:numId w:val="11"/>
        </w:numPr>
        <w:spacing w:line="360" w:lineRule="auto"/>
      </w:pPr>
      <w:r>
        <w:t>2 years structural welding experience</w:t>
      </w:r>
    </w:p>
    <w:p w:rsidR="0091349C" w:rsidRDefault="0091349C" w:rsidP="0091349C">
      <w:pPr>
        <w:pStyle w:val="ListParagraph"/>
        <w:numPr>
          <w:ilvl w:val="0"/>
          <w:numId w:val="11"/>
        </w:numPr>
        <w:spacing w:line="360" w:lineRule="auto"/>
      </w:pPr>
      <w:r>
        <w:t>All welding positions</w:t>
      </w:r>
    </w:p>
    <w:p w:rsidR="0091349C" w:rsidRDefault="0091349C" w:rsidP="0091349C">
      <w:pPr>
        <w:pStyle w:val="ListParagraph"/>
        <w:numPr>
          <w:ilvl w:val="0"/>
          <w:numId w:val="11"/>
        </w:numPr>
        <w:spacing w:line="360" w:lineRule="auto"/>
      </w:pPr>
      <w:r>
        <w:t>Quality assurance</w:t>
      </w:r>
    </w:p>
    <w:p w:rsidR="0091349C" w:rsidRDefault="0091349C" w:rsidP="0091349C">
      <w:pPr>
        <w:pStyle w:val="ListParagraph"/>
        <w:numPr>
          <w:ilvl w:val="0"/>
          <w:numId w:val="11"/>
        </w:numPr>
        <w:spacing w:line="360" w:lineRule="auto"/>
      </w:pPr>
      <w:r>
        <w:t>Galvanized and mild steel applications</w:t>
      </w:r>
    </w:p>
    <w:p w:rsidR="0091349C" w:rsidRDefault="0091349C" w:rsidP="00301DFE">
      <w:pPr>
        <w:sectPr w:rsidR="0091349C" w:rsidSect="0091349C">
          <w:type w:val="continuous"/>
          <w:pgSz w:w="12240" w:h="15840"/>
          <w:pgMar w:top="1296" w:right="1440" w:bottom="1296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  <w:docGrid w:linePitch="360"/>
        </w:sectPr>
      </w:pPr>
    </w:p>
    <w:p w:rsidR="00A12F14" w:rsidRPr="0091349C" w:rsidRDefault="00301DFE" w:rsidP="0091349C">
      <w:pPr>
        <w:spacing w:before="100" w:beforeAutospacing="1" w:after="100" w:afterAutospacing="1"/>
        <w:rPr>
          <w:b/>
        </w:rPr>
      </w:pPr>
      <w:r w:rsidRPr="0091349C">
        <w:rPr>
          <w:b/>
        </w:rPr>
        <w:lastRenderedPageBreak/>
        <w:t>WORK EXPERIENCE</w:t>
      </w:r>
      <w:r w:rsidR="00057339" w:rsidRPr="0091349C">
        <w:rPr>
          <w:b/>
        </w:rPr>
        <w:tab/>
      </w:r>
      <w:r w:rsidR="00057339" w:rsidRPr="0091349C">
        <w:rPr>
          <w:b/>
        </w:rPr>
        <w:tab/>
      </w:r>
      <w:r w:rsidR="00057339" w:rsidRPr="0091349C">
        <w:rPr>
          <w:b/>
        </w:rPr>
        <w:tab/>
      </w:r>
      <w:r w:rsidR="00057339" w:rsidRPr="0091349C">
        <w:rPr>
          <w:b/>
        </w:rPr>
        <w:tab/>
      </w:r>
      <w:r w:rsidR="00A12F14" w:rsidRPr="0091349C">
        <w:rPr>
          <w:b/>
        </w:rPr>
        <w:tab/>
      </w:r>
      <w:r w:rsidR="00A12F14" w:rsidRPr="0091349C">
        <w:rPr>
          <w:b/>
        </w:rPr>
        <w:tab/>
      </w:r>
    </w:p>
    <w:p w:rsidR="00A12F14" w:rsidRPr="00301DFE" w:rsidRDefault="0091349C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General Laborer</w:t>
      </w:r>
      <w:r>
        <w:tab/>
      </w:r>
      <w:r w:rsidR="00301DFE">
        <w:t>State of K</w:t>
      </w:r>
      <w:r>
        <w:t>ansas</w:t>
      </w:r>
      <w:r>
        <w:tab/>
      </w:r>
      <w:r w:rsidR="00057339" w:rsidRPr="00301DFE">
        <w:t xml:space="preserve">Winfield, </w:t>
      </w:r>
      <w:r>
        <w:t>KS</w:t>
      </w:r>
      <w:r>
        <w:tab/>
      </w:r>
      <w:r w:rsidR="00057339" w:rsidRPr="00301DFE">
        <w:t>2018</w:t>
      </w:r>
    </w:p>
    <w:p w:rsidR="00A12F14" w:rsidRPr="00301DFE" w:rsidRDefault="00301DFE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Cook</w:t>
      </w:r>
      <w:r w:rsidR="0091349C">
        <w:tab/>
      </w:r>
      <w:r w:rsidR="00057339" w:rsidRPr="00301DFE">
        <w:t>Aramark</w:t>
      </w:r>
      <w:r w:rsidR="0091349C">
        <w:tab/>
      </w:r>
      <w:r w:rsidR="00057339" w:rsidRPr="00301DFE">
        <w:t xml:space="preserve">Winfield, </w:t>
      </w:r>
      <w:r>
        <w:t>KS</w:t>
      </w:r>
      <w:r w:rsidR="0091349C">
        <w:tab/>
      </w:r>
      <w:r w:rsidR="00057339" w:rsidRPr="00301DFE">
        <w:t>2017-2018</w:t>
      </w:r>
    </w:p>
    <w:p w:rsidR="00A12F14" w:rsidRDefault="00301DFE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Material Handler</w:t>
      </w:r>
      <w:r w:rsidR="0091349C">
        <w:tab/>
      </w:r>
      <w:r w:rsidR="00057339" w:rsidRPr="00301DFE">
        <w:t>Impact Design</w:t>
      </w:r>
      <w:r w:rsidR="0091349C">
        <w:tab/>
      </w:r>
      <w:r w:rsidR="00057339" w:rsidRPr="00301DFE">
        <w:t xml:space="preserve">El Dorado, </w:t>
      </w:r>
      <w:r w:rsidR="0091349C">
        <w:t>KS</w:t>
      </w:r>
      <w:r w:rsidR="0091349C">
        <w:tab/>
      </w:r>
      <w:r>
        <w:t>2017</w:t>
      </w:r>
    </w:p>
    <w:p w:rsidR="00301DFE" w:rsidRDefault="00301DFE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Assembler</w:t>
      </w:r>
      <w:r w:rsidR="0091349C">
        <w:tab/>
        <w:t>Fastenal</w:t>
      </w:r>
      <w:r w:rsidR="0091349C">
        <w:tab/>
        <w:t>Kansas City, KS</w:t>
      </w:r>
      <w:r w:rsidR="0091349C">
        <w:tab/>
      </w:r>
      <w:r>
        <w:t>2012-2014</w:t>
      </w:r>
    </w:p>
    <w:p w:rsidR="00301DFE" w:rsidRPr="00301DFE" w:rsidRDefault="0091349C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Laborer</w:t>
      </w:r>
      <w:r>
        <w:tab/>
        <w:t>Extreme Exteriors</w:t>
      </w:r>
      <w:r>
        <w:tab/>
        <w:t>Wichita, KS</w:t>
      </w:r>
      <w:r>
        <w:tab/>
      </w:r>
      <w:r w:rsidR="00301DFE">
        <w:t>2011</w:t>
      </w:r>
    </w:p>
    <w:p w:rsidR="00A12F14" w:rsidRPr="00301DFE" w:rsidRDefault="00301DFE" w:rsidP="0091349C">
      <w:pPr>
        <w:pStyle w:val="ListParagraph"/>
        <w:numPr>
          <w:ilvl w:val="0"/>
          <w:numId w:val="10"/>
        </w:numPr>
        <w:tabs>
          <w:tab w:val="left" w:pos="2880"/>
          <w:tab w:val="left" w:pos="5760"/>
          <w:tab w:val="right" w:pos="9360"/>
        </w:tabs>
        <w:spacing w:line="360" w:lineRule="auto"/>
      </w:pPr>
      <w:r>
        <w:t>Welder</w:t>
      </w:r>
      <w:r w:rsidR="0091349C">
        <w:tab/>
      </w:r>
      <w:proofErr w:type="spellStart"/>
      <w:r>
        <w:t>Maico</w:t>
      </w:r>
      <w:proofErr w:type="spellEnd"/>
      <w:r>
        <w:t xml:space="preserve"> Ind.</w:t>
      </w:r>
      <w:r w:rsidR="0091349C">
        <w:tab/>
      </w:r>
      <w:r w:rsidR="00057339" w:rsidRPr="00301DFE">
        <w:t xml:space="preserve">Ellsworth, </w:t>
      </w:r>
      <w:r>
        <w:t>KS</w:t>
      </w:r>
      <w:r w:rsidR="0091349C">
        <w:tab/>
      </w:r>
      <w:r w:rsidR="00691A1F" w:rsidRPr="00301DFE">
        <w:t>2008</w:t>
      </w:r>
    </w:p>
    <w:p w:rsidR="00301DFE" w:rsidRPr="0091349C" w:rsidRDefault="00301DFE" w:rsidP="0091349C">
      <w:pPr>
        <w:spacing w:before="100" w:beforeAutospacing="1" w:after="100" w:afterAutospacing="1"/>
        <w:rPr>
          <w:b/>
        </w:rPr>
      </w:pPr>
      <w:r w:rsidRPr="0091349C">
        <w:rPr>
          <w:b/>
        </w:rPr>
        <w:t>EDUCATION</w:t>
      </w:r>
    </w:p>
    <w:p w:rsidR="00301DFE" w:rsidRDefault="00301DFE" w:rsidP="0091349C">
      <w:pPr>
        <w:pStyle w:val="ListParagraph"/>
        <w:numPr>
          <w:ilvl w:val="0"/>
          <w:numId w:val="9"/>
        </w:numPr>
        <w:tabs>
          <w:tab w:val="center" w:pos="5760"/>
          <w:tab w:val="right" w:pos="9360"/>
        </w:tabs>
        <w:spacing w:line="360" w:lineRule="auto"/>
      </w:pPr>
      <w:r>
        <w:t xml:space="preserve">Silver </w:t>
      </w:r>
      <w:proofErr w:type="spellStart"/>
      <w:r>
        <w:t>WorkREA</w:t>
      </w:r>
      <w:r w:rsidR="0091349C">
        <w:t>DY</w:t>
      </w:r>
      <w:proofErr w:type="spellEnd"/>
      <w:r w:rsidR="0091349C">
        <w:t>! Certificate</w:t>
      </w:r>
      <w:r w:rsidR="0091349C">
        <w:tab/>
      </w:r>
      <w:r w:rsidR="0091349C" w:rsidRPr="0091349C">
        <w:rPr>
          <w:i/>
        </w:rPr>
        <w:t>KANSASWORKS</w:t>
      </w:r>
      <w:r w:rsidR="0091349C">
        <w:tab/>
      </w:r>
      <w:r>
        <w:t>2017</w:t>
      </w:r>
    </w:p>
    <w:p w:rsidR="00301DFE" w:rsidRDefault="0091349C" w:rsidP="0091349C">
      <w:pPr>
        <w:pStyle w:val="ListParagraph"/>
        <w:numPr>
          <w:ilvl w:val="0"/>
          <w:numId w:val="9"/>
        </w:numPr>
        <w:tabs>
          <w:tab w:val="center" w:pos="5760"/>
          <w:tab w:val="right" w:pos="9360"/>
        </w:tabs>
        <w:spacing w:line="360" w:lineRule="auto"/>
      </w:pPr>
      <w:r>
        <w:t>NCCER Core Curriculum</w:t>
      </w:r>
      <w:r>
        <w:tab/>
      </w:r>
      <w:r w:rsidRPr="0091349C">
        <w:rPr>
          <w:i/>
        </w:rPr>
        <w:t>SEKESC</w:t>
      </w:r>
      <w:r>
        <w:tab/>
      </w:r>
      <w:r w:rsidR="00301DFE">
        <w:t>2017</w:t>
      </w:r>
    </w:p>
    <w:p w:rsidR="00301DFE" w:rsidRPr="00301DFE" w:rsidRDefault="00301DFE" w:rsidP="0091349C">
      <w:pPr>
        <w:pStyle w:val="ListParagraph"/>
        <w:numPr>
          <w:ilvl w:val="0"/>
          <w:numId w:val="9"/>
        </w:numPr>
        <w:tabs>
          <w:tab w:val="center" w:pos="5760"/>
          <w:tab w:val="right" w:pos="9360"/>
        </w:tabs>
        <w:spacing w:line="360" w:lineRule="auto"/>
      </w:pPr>
      <w:r w:rsidRPr="00301DFE">
        <w:t xml:space="preserve">Basic Education </w:t>
      </w:r>
      <w:r>
        <w:t>in</w:t>
      </w:r>
      <w:r w:rsidRPr="00301DFE">
        <w:t xml:space="preserve"> Business</w:t>
      </w:r>
      <w:r w:rsidR="0091349C">
        <w:tab/>
      </w:r>
      <w:r w:rsidRPr="0091349C">
        <w:rPr>
          <w:i/>
        </w:rPr>
        <w:t>Barton C</w:t>
      </w:r>
      <w:r w:rsidR="0091349C" w:rsidRPr="0091349C">
        <w:rPr>
          <w:i/>
        </w:rPr>
        <w:t>ommunity College</w:t>
      </w:r>
      <w:r w:rsidR="0091349C">
        <w:tab/>
      </w:r>
      <w:r w:rsidRPr="00301DFE">
        <w:t>2009</w:t>
      </w:r>
    </w:p>
    <w:sectPr w:rsidR="00301DFE" w:rsidRPr="00301DFE" w:rsidSect="0091349C">
      <w:type w:val="continuous"/>
      <w:pgSz w:w="12240" w:h="15840"/>
      <w:pgMar w:top="1296" w:right="1440" w:bottom="1296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90A"/>
    <w:multiLevelType w:val="hybridMultilevel"/>
    <w:tmpl w:val="7DB4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74A1"/>
    <w:multiLevelType w:val="hybridMultilevel"/>
    <w:tmpl w:val="459A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53F6B"/>
    <w:multiLevelType w:val="hybridMultilevel"/>
    <w:tmpl w:val="4F2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0742D"/>
    <w:multiLevelType w:val="hybridMultilevel"/>
    <w:tmpl w:val="6A1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070EB"/>
    <w:multiLevelType w:val="hybridMultilevel"/>
    <w:tmpl w:val="5F1AC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AB3324"/>
    <w:multiLevelType w:val="hybridMultilevel"/>
    <w:tmpl w:val="422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16AE3"/>
    <w:multiLevelType w:val="hybridMultilevel"/>
    <w:tmpl w:val="DF184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0409E6"/>
    <w:multiLevelType w:val="hybridMultilevel"/>
    <w:tmpl w:val="DF86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74A6B"/>
    <w:multiLevelType w:val="hybridMultilevel"/>
    <w:tmpl w:val="7D58F4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1BB6AA1"/>
    <w:multiLevelType w:val="hybridMultilevel"/>
    <w:tmpl w:val="D3946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9D505E"/>
    <w:multiLevelType w:val="hybridMultilevel"/>
    <w:tmpl w:val="E632B9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E400C4"/>
    <w:multiLevelType w:val="hybridMultilevel"/>
    <w:tmpl w:val="123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B614F"/>
    <w:multiLevelType w:val="hybridMultilevel"/>
    <w:tmpl w:val="E3E8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33430"/>
    <w:multiLevelType w:val="hybridMultilevel"/>
    <w:tmpl w:val="AF40A7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0332C58"/>
    <w:multiLevelType w:val="hybridMultilevel"/>
    <w:tmpl w:val="A2CE4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1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YxMDA0szQ1MTRT0lEKTi0uzszPAykwrAUAt9lTPywAAAA="/>
  </w:docVars>
  <w:rsids>
    <w:rsidRoot w:val="00010ADB"/>
    <w:rsid w:val="00010ADB"/>
    <w:rsid w:val="00057339"/>
    <w:rsid w:val="00232C54"/>
    <w:rsid w:val="00301DFE"/>
    <w:rsid w:val="00350CD8"/>
    <w:rsid w:val="00430149"/>
    <w:rsid w:val="00691A1F"/>
    <w:rsid w:val="006B41F7"/>
    <w:rsid w:val="006C1941"/>
    <w:rsid w:val="0091349C"/>
    <w:rsid w:val="009F039D"/>
    <w:rsid w:val="00A12F14"/>
    <w:rsid w:val="00B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Targeted%20R&#233;sum&#233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Targeted Résumé Template.dotx</Template>
  <TotalTime>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WWRFINMATE</cp:lastModifiedBy>
  <cp:revision>3</cp:revision>
  <cp:lastPrinted>2018-04-13T14:48:00Z</cp:lastPrinted>
  <dcterms:created xsi:type="dcterms:W3CDTF">2018-04-10T16:16:00Z</dcterms:created>
  <dcterms:modified xsi:type="dcterms:W3CDTF">2018-04-13T15:29:00Z</dcterms:modified>
</cp:coreProperties>
</file>