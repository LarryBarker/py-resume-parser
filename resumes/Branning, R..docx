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2F" w:rsidRPr="00D71F39" w:rsidRDefault="005B1B51" w:rsidP="00043ECC">
      <w:pPr>
        <w:pStyle w:val="ContactInfo"/>
        <w:spacing w:before="0"/>
        <w:rPr>
          <w:rFonts w:asciiTheme="majorHAnsi" w:hAnsiTheme="majorHAnsi" w:cstheme="majorHAnsi"/>
          <w:sz w:val="22"/>
          <w:szCs w:val="22"/>
        </w:rPr>
      </w:pPr>
      <w:sdt>
        <w:sdtPr>
          <w:rPr>
            <w:rFonts w:asciiTheme="majorHAnsi" w:hAnsiTheme="majorHAnsi" w:cstheme="majorHAnsi"/>
            <w:sz w:val="22"/>
            <w:szCs w:val="22"/>
          </w:rPr>
          <w:alias w:val="Street Address"/>
          <w:tag w:val="Street Address"/>
          <w:id w:val="1415969137"/>
          <w:placeholder>
            <w:docPart w:val="E269891722C44E40BFCEE080AA87EBB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D71F39" w:rsidRPr="00D71F39">
            <w:rPr>
              <w:rFonts w:asciiTheme="majorHAnsi" w:hAnsiTheme="majorHAnsi" w:cstheme="majorHAnsi"/>
              <w:sz w:val="22"/>
              <w:szCs w:val="22"/>
            </w:rPr>
            <w:t>401 S. Emporia</w:t>
          </w:r>
        </w:sdtContent>
      </w:sdt>
    </w:p>
    <w:sdt>
      <w:sdtPr>
        <w:rPr>
          <w:rFonts w:asciiTheme="majorHAnsi" w:hAnsiTheme="majorHAnsi" w:cstheme="majorHAnsi"/>
          <w:sz w:val="22"/>
          <w:szCs w:val="22"/>
        </w:rPr>
        <w:alias w:val="Category"/>
        <w:tag w:val=""/>
        <w:id w:val="1543715586"/>
        <w:placeholder>
          <w:docPart w:val="3FA74951E4344AF582829EFB6A8B82C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1B2F" w:rsidRPr="00D71F39" w:rsidRDefault="00D71F39" w:rsidP="00043ECC">
          <w:pPr>
            <w:pStyle w:val="ContactInfo"/>
            <w:spacing w:before="0"/>
            <w:rPr>
              <w:rFonts w:asciiTheme="majorHAnsi" w:hAnsiTheme="majorHAnsi" w:cstheme="majorHAnsi"/>
              <w:sz w:val="22"/>
              <w:szCs w:val="22"/>
            </w:rPr>
          </w:pPr>
          <w:r w:rsidRPr="00D71F39">
            <w:rPr>
              <w:rFonts w:asciiTheme="majorHAnsi" w:hAnsiTheme="majorHAnsi" w:cstheme="majorHAnsi"/>
              <w:sz w:val="22"/>
              <w:szCs w:val="22"/>
            </w:rPr>
            <w:t>Wichita, Kansas</w:t>
          </w:r>
          <w:r w:rsidR="009962C9" w:rsidRPr="00D71F39">
            <w:rPr>
              <w:rFonts w:asciiTheme="majorHAnsi" w:hAnsiTheme="majorHAnsi" w:cstheme="majorHAnsi"/>
              <w:sz w:val="22"/>
              <w:szCs w:val="22"/>
            </w:rPr>
            <w:t xml:space="preserve"> </w:t>
          </w:r>
          <w:r w:rsidRPr="00D71F39">
            <w:rPr>
              <w:rFonts w:asciiTheme="majorHAnsi" w:hAnsiTheme="majorHAnsi" w:cstheme="majorHAnsi"/>
              <w:sz w:val="22"/>
              <w:szCs w:val="22"/>
            </w:rPr>
            <w:t>67202</w:t>
          </w:r>
        </w:p>
      </w:sdtContent>
    </w:sdt>
    <w:p w:rsidR="00401B2F" w:rsidRPr="00D71F39" w:rsidRDefault="005B1B51" w:rsidP="00043ECC">
      <w:pPr>
        <w:pStyle w:val="ContactInfo"/>
        <w:spacing w:before="0"/>
        <w:rPr>
          <w:rFonts w:asciiTheme="majorHAnsi" w:hAnsiTheme="majorHAnsi" w:cstheme="majorHAnsi"/>
          <w:sz w:val="22"/>
          <w:szCs w:val="22"/>
        </w:rPr>
      </w:pPr>
      <w:sdt>
        <w:sdtPr>
          <w:rPr>
            <w:rFonts w:asciiTheme="majorHAnsi" w:hAnsiTheme="majorHAnsi" w:cstheme="majorHAnsi"/>
            <w:color w:val="7E97AD" w:themeColor="accent1"/>
            <w:sz w:val="22"/>
            <w:szCs w:val="22"/>
          </w:rPr>
          <w:alias w:val="Telephone"/>
          <w:tag w:val="Telephone"/>
          <w:id w:val="599758962"/>
          <w:placeholder>
            <w:docPart w:val="6134D2E7E8D648C99808628F0A7DF7C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>
          <w:rPr>
            <w:color w:val="595959" w:themeColor="text1" w:themeTint="A6"/>
          </w:rPr>
        </w:sdtEndPr>
        <w:sdtContent>
          <w:r w:rsidR="009962C9" w:rsidRPr="00D71F39">
            <w:rPr>
              <w:rFonts w:asciiTheme="majorHAnsi" w:hAnsiTheme="majorHAnsi" w:cstheme="majorHAnsi"/>
              <w:sz w:val="22"/>
              <w:szCs w:val="22"/>
            </w:rPr>
            <w:t>(316)</w:t>
          </w:r>
          <w:r w:rsidR="00896EB4" w:rsidRPr="00D71F39">
            <w:rPr>
              <w:rFonts w:asciiTheme="majorHAnsi" w:hAnsiTheme="majorHAnsi" w:cstheme="majorHAnsi"/>
              <w:sz w:val="22"/>
              <w:szCs w:val="22"/>
            </w:rPr>
            <w:t xml:space="preserve"> </w:t>
          </w:r>
          <w:r w:rsidR="00D71F39" w:rsidRPr="00D71F39">
            <w:rPr>
              <w:rFonts w:asciiTheme="majorHAnsi" w:hAnsiTheme="majorHAnsi" w:cstheme="majorHAnsi"/>
              <w:sz w:val="22"/>
              <w:szCs w:val="22"/>
            </w:rPr>
            <w:t>265-5211 ext. 208</w:t>
          </w:r>
        </w:sdtContent>
      </w:sdt>
    </w:p>
    <w:p w:rsidR="00D71F39" w:rsidRPr="00D71F39" w:rsidRDefault="00D71F39" w:rsidP="00043ECC">
      <w:pPr>
        <w:pStyle w:val="ContactInfo"/>
        <w:spacing w:before="0"/>
        <w:rPr>
          <w:rStyle w:val="Emphasis"/>
          <w:rFonts w:asciiTheme="majorHAnsi" w:hAnsiTheme="majorHAnsi" w:cstheme="majorHAnsi"/>
          <w:color w:val="595959" w:themeColor="text1" w:themeTint="A6"/>
          <w:sz w:val="22"/>
          <w:szCs w:val="22"/>
        </w:rPr>
      </w:pPr>
      <w:r w:rsidRPr="00D71F39">
        <w:rPr>
          <w:rFonts w:asciiTheme="majorHAnsi" w:hAnsiTheme="majorHAnsi" w:cstheme="majorHAnsi"/>
          <w:sz w:val="22"/>
          <w:szCs w:val="22"/>
        </w:rPr>
        <w:t>rbranning@wwrfresource.com</w:t>
      </w:r>
    </w:p>
    <w:p w:rsidR="00401B2F" w:rsidRPr="00D71F39" w:rsidRDefault="005B1B51" w:rsidP="00043ECC">
      <w:pPr>
        <w:pStyle w:val="Name"/>
        <w:spacing w:before="0" w:after="0" w:line="240" w:lineRule="auto"/>
        <w:rPr>
          <w:rFonts w:cstheme="majorHAnsi"/>
          <w:sz w:val="28"/>
          <w:szCs w:val="28"/>
        </w:rPr>
      </w:pPr>
      <w:sdt>
        <w:sdtPr>
          <w:rPr>
            <w:rFonts w:cstheme="majorHAnsi"/>
            <w:caps w:val="0"/>
            <w:sz w:val="28"/>
            <w:szCs w:val="28"/>
          </w:rPr>
          <w:alias w:val="Your Name"/>
          <w:tag w:val=""/>
          <w:id w:val="1197042864"/>
          <w:placeholder>
            <w:docPart w:val="3FC81F70A9064A5494DFD8E05EA66C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62C9" w:rsidRPr="00D71F39">
            <w:rPr>
              <w:rFonts w:cstheme="majorHAnsi"/>
              <w:caps w:val="0"/>
              <w:sz w:val="28"/>
              <w:szCs w:val="28"/>
            </w:rPr>
            <w:t>R</w:t>
          </w:r>
          <w:r w:rsidR="00D71F39" w:rsidRPr="00D71F39">
            <w:rPr>
              <w:rFonts w:cstheme="majorHAnsi"/>
              <w:caps w:val="0"/>
              <w:sz w:val="28"/>
              <w:szCs w:val="28"/>
            </w:rPr>
            <w:t>onnie</w:t>
          </w:r>
          <w:r w:rsidR="009962C9" w:rsidRPr="00D71F39">
            <w:rPr>
              <w:rFonts w:cstheme="majorHAnsi"/>
              <w:caps w:val="0"/>
              <w:sz w:val="28"/>
              <w:szCs w:val="28"/>
            </w:rPr>
            <w:t xml:space="preserve"> Branning</w:t>
          </w:r>
        </w:sdtContent>
      </w:sdt>
      <w:r w:rsidR="00D71F39">
        <w:rPr>
          <w:rFonts w:cstheme="majorHAnsi"/>
          <w:caps w:val="0"/>
          <w:sz w:val="28"/>
          <w:szCs w:val="28"/>
        </w:rPr>
        <w:t xml:space="preserve"> – </w:t>
      </w:r>
      <w:r w:rsidR="00D71F39" w:rsidRPr="00D71F39">
        <w:rPr>
          <w:rFonts w:cstheme="majorHAnsi"/>
          <w:i/>
          <w:caps w:val="0"/>
          <w:sz w:val="28"/>
          <w:szCs w:val="28"/>
        </w:rPr>
        <w:t>General Laborer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55"/>
        <w:gridCol w:w="399"/>
        <w:gridCol w:w="7726"/>
      </w:tblGrid>
      <w:tr w:rsidR="00012796" w:rsidRPr="00D71F39" w:rsidTr="00813D6F">
        <w:trPr>
          <w:trHeight w:val="252"/>
        </w:trPr>
        <w:tc>
          <w:tcPr>
            <w:tcW w:w="1955" w:type="dxa"/>
          </w:tcPr>
          <w:p w:rsidR="00401B2F" w:rsidRPr="00D71F39" w:rsidRDefault="003F65AA" w:rsidP="00043ECC">
            <w:pPr>
              <w:pStyle w:val="Heading1"/>
              <w:spacing w:before="0" w:after="0" w:line="240" w:lineRule="auto"/>
              <w:rPr>
                <w:rFonts w:cstheme="majorHAnsi"/>
                <w:sz w:val="22"/>
                <w:szCs w:val="22"/>
              </w:rPr>
            </w:pPr>
            <w:r>
              <w:rPr>
                <w:rFonts w:cstheme="majorHAnsi"/>
                <w:sz w:val="22"/>
                <w:szCs w:val="22"/>
              </w:rPr>
              <w:t>PROFILE</w:t>
            </w:r>
          </w:p>
        </w:tc>
        <w:tc>
          <w:tcPr>
            <w:tcW w:w="399" w:type="dxa"/>
          </w:tcPr>
          <w:p w:rsidR="00401B2F" w:rsidRPr="00D71F39" w:rsidRDefault="00401B2F" w:rsidP="00043EC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726" w:type="dxa"/>
          </w:tcPr>
          <w:p w:rsidR="00956879" w:rsidRDefault="00956879" w:rsidP="00043ECC">
            <w:pPr>
              <w:pStyle w:val="ResumeText"/>
              <w:numPr>
                <w:ilvl w:val="0"/>
                <w:numId w:val="2"/>
              </w:numPr>
              <w:spacing w:before="0" w:after="0" w:line="240" w:lineRule="auto"/>
              <w:ind w:left="35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Knowledgeable in residential home repair.</w:t>
            </w:r>
          </w:p>
          <w:p w:rsidR="00956879" w:rsidRDefault="00956879" w:rsidP="00043ECC">
            <w:pPr>
              <w:pStyle w:val="ResumeText"/>
              <w:numPr>
                <w:ilvl w:val="0"/>
                <w:numId w:val="2"/>
              </w:numPr>
              <w:spacing w:before="0" w:after="0" w:line="240" w:lineRule="auto"/>
              <w:ind w:left="35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Experience serving as a subcontractor to other businesses.</w:t>
            </w:r>
          </w:p>
          <w:p w:rsidR="00956879" w:rsidRDefault="00956879" w:rsidP="00956879">
            <w:pPr>
              <w:pStyle w:val="ResumeText"/>
              <w:numPr>
                <w:ilvl w:val="0"/>
                <w:numId w:val="2"/>
              </w:numPr>
              <w:spacing w:before="0" w:after="0" w:line="240" w:lineRule="auto"/>
              <w:ind w:left="35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General understanding of maintenance duties.</w:t>
            </w:r>
          </w:p>
          <w:p w:rsidR="00956879" w:rsidRDefault="00956879" w:rsidP="00956879">
            <w:pPr>
              <w:pStyle w:val="ResumeText"/>
              <w:numPr>
                <w:ilvl w:val="0"/>
                <w:numId w:val="2"/>
              </w:numPr>
              <w:spacing w:before="0" w:after="0" w:line="240" w:lineRule="auto"/>
              <w:ind w:left="35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Works great in team environments.</w:t>
            </w:r>
          </w:p>
          <w:p w:rsidR="00956879" w:rsidRDefault="00956879" w:rsidP="00956879">
            <w:pPr>
              <w:pStyle w:val="ResumeText"/>
              <w:numPr>
                <w:ilvl w:val="0"/>
                <w:numId w:val="2"/>
              </w:numPr>
              <w:spacing w:before="0" w:after="0" w:line="240" w:lineRule="auto"/>
              <w:ind w:left="35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Excellent learning capacity.</w:t>
            </w:r>
          </w:p>
          <w:p w:rsidR="00956879" w:rsidRPr="00D71F39" w:rsidRDefault="00956879" w:rsidP="00043ECC">
            <w:pPr>
              <w:pStyle w:val="ResumeText"/>
              <w:numPr>
                <w:ilvl w:val="0"/>
                <w:numId w:val="2"/>
              </w:numPr>
              <w:spacing w:before="0" w:after="0" w:line="240" w:lineRule="auto"/>
              <w:ind w:left="352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Capable of identifying problems and selecting the best solution.</w:t>
            </w:r>
          </w:p>
        </w:tc>
      </w:tr>
      <w:tr w:rsidR="00012796" w:rsidRPr="00D71F39" w:rsidTr="00813D6F">
        <w:trPr>
          <w:trHeight w:val="650"/>
        </w:trPr>
        <w:tc>
          <w:tcPr>
            <w:tcW w:w="1955" w:type="dxa"/>
          </w:tcPr>
          <w:p w:rsidR="00401B2F" w:rsidRPr="00D71F39" w:rsidRDefault="00B038BA" w:rsidP="00043ECC">
            <w:pPr>
              <w:pStyle w:val="Heading1"/>
              <w:spacing w:before="0" w:after="0" w:line="240" w:lineRule="auto"/>
              <w:rPr>
                <w:rFonts w:cstheme="majorHAnsi"/>
              </w:rPr>
            </w:pPr>
            <w:r w:rsidRPr="00D71F39">
              <w:rPr>
                <w:rFonts w:cstheme="majorHAnsi"/>
              </w:rPr>
              <w:t>Skills &amp; Abilities</w:t>
            </w:r>
          </w:p>
        </w:tc>
        <w:tc>
          <w:tcPr>
            <w:tcW w:w="399" w:type="dxa"/>
          </w:tcPr>
          <w:p w:rsidR="00401B2F" w:rsidRPr="00D71F39" w:rsidRDefault="00401B2F" w:rsidP="00043ECC">
            <w:pPr>
              <w:pStyle w:val="ContactInfo"/>
              <w:spacing w:befor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7726" w:type="dxa"/>
          </w:tcPr>
          <w:p w:rsidR="00813D6F" w:rsidRDefault="00813D6F" w:rsidP="00043EC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left="35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Roofing</w:t>
            </w:r>
          </w:p>
          <w:p w:rsidR="00813D6F" w:rsidRDefault="00813D6F" w:rsidP="00043EC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left="35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Siding</w:t>
            </w:r>
          </w:p>
          <w:p w:rsidR="00813D6F" w:rsidRDefault="00813D6F" w:rsidP="00043EC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left="35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Painting</w:t>
            </w:r>
          </w:p>
          <w:p w:rsidR="00813D6F" w:rsidRDefault="00813D6F" w:rsidP="00043EC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left="35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Home repair</w:t>
            </w:r>
            <w:r w:rsidR="009962C9" w:rsidRPr="00D71F39">
              <w:rPr>
                <w:rFonts w:asciiTheme="majorHAnsi" w:hAnsiTheme="majorHAnsi" w:cstheme="majorHAnsi"/>
              </w:rPr>
              <w:t xml:space="preserve"> </w:t>
            </w:r>
          </w:p>
          <w:p w:rsidR="00813D6F" w:rsidRDefault="00813D6F" w:rsidP="00043EC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left="35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Frontend l</w:t>
            </w:r>
            <w:r w:rsidR="009962C9" w:rsidRPr="00D71F39">
              <w:rPr>
                <w:rFonts w:asciiTheme="majorHAnsi" w:hAnsiTheme="majorHAnsi" w:cstheme="majorHAnsi"/>
              </w:rPr>
              <w:t xml:space="preserve">oader </w:t>
            </w:r>
            <w:r>
              <w:rPr>
                <w:rFonts w:asciiTheme="majorHAnsi" w:hAnsiTheme="majorHAnsi" w:cstheme="majorHAnsi"/>
              </w:rPr>
              <w:t>&amp;</w:t>
            </w:r>
            <w:r w:rsidR="009962C9" w:rsidRPr="00D71F39">
              <w:rPr>
                <w:rFonts w:asciiTheme="majorHAnsi" w:hAnsiTheme="majorHAnsi" w:cstheme="majorHAnsi"/>
              </w:rPr>
              <w:t xml:space="preserve"> Bobcat</w:t>
            </w:r>
          </w:p>
          <w:p w:rsidR="00401B2F" w:rsidRPr="00D71F39" w:rsidRDefault="00813D6F" w:rsidP="00043ECC">
            <w:pPr>
              <w:pStyle w:val="ResumeText"/>
              <w:numPr>
                <w:ilvl w:val="0"/>
                <w:numId w:val="1"/>
              </w:numPr>
              <w:spacing w:before="0" w:after="0" w:line="240" w:lineRule="auto"/>
              <w:ind w:left="35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</w:t>
            </w:r>
            <w:r w:rsidR="009962C9" w:rsidRPr="00D71F39">
              <w:rPr>
                <w:rFonts w:asciiTheme="majorHAnsi" w:hAnsiTheme="majorHAnsi" w:cstheme="majorHAnsi"/>
              </w:rPr>
              <w:t>and &amp; power tools</w:t>
            </w:r>
          </w:p>
        </w:tc>
      </w:tr>
      <w:tr w:rsidR="00012796" w:rsidRPr="00D71F39" w:rsidTr="00813D6F">
        <w:trPr>
          <w:trHeight w:val="3473"/>
        </w:trPr>
        <w:tc>
          <w:tcPr>
            <w:tcW w:w="1955" w:type="dxa"/>
          </w:tcPr>
          <w:p w:rsidR="00401B2F" w:rsidRPr="00D71F39" w:rsidRDefault="00B038BA" w:rsidP="00043ECC">
            <w:pPr>
              <w:pStyle w:val="Heading1"/>
              <w:spacing w:before="0" w:after="0" w:line="240" w:lineRule="auto"/>
              <w:rPr>
                <w:rFonts w:cstheme="majorHAnsi"/>
              </w:rPr>
            </w:pPr>
            <w:r w:rsidRPr="00D71F39">
              <w:rPr>
                <w:rFonts w:cstheme="majorHAnsi"/>
              </w:rPr>
              <w:t>Experience</w:t>
            </w:r>
          </w:p>
        </w:tc>
        <w:tc>
          <w:tcPr>
            <w:tcW w:w="399" w:type="dxa"/>
          </w:tcPr>
          <w:p w:rsidR="00401B2F" w:rsidRPr="00D71F39" w:rsidRDefault="00401B2F" w:rsidP="00043EC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726" w:type="dxa"/>
          </w:tcPr>
          <w:p w:rsidR="00401B2F" w:rsidRDefault="00043ECC" w:rsidP="00043ECC">
            <w:pPr>
              <w:pStyle w:val="Heading2"/>
              <w:spacing w:before="0" w:after="0" w:line="240" w:lineRule="auto"/>
              <w:rPr>
                <w:rFonts w:eastAsiaTheme="minorEastAsia" w:cstheme="majorHAnsi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eastAsiaTheme="minorEastAsia" w:cstheme="majorHAnsi"/>
                <w:bCs w:val="0"/>
                <w:caps w:val="0"/>
                <w:color w:val="595959" w:themeColor="text1" w:themeTint="A6"/>
                <w14:ligatures w14:val="none"/>
              </w:rPr>
              <w:t>Clark’s Properties</w:t>
            </w:r>
            <w:r w:rsidR="00956879">
              <w:rPr>
                <w:rFonts w:eastAsiaTheme="minorEastAsia" w:cstheme="majorHAnsi"/>
                <w:bCs w:val="0"/>
                <w:caps w:val="0"/>
                <w:color w:val="595959" w:themeColor="text1" w:themeTint="A6"/>
                <w14:ligatures w14:val="none"/>
              </w:rPr>
              <w:t xml:space="preserve"> – Wichita, Kansas</w:t>
            </w:r>
          </w:p>
          <w:p w:rsidR="00043ECC" w:rsidRPr="00043ECC" w:rsidRDefault="00043ECC" w:rsidP="00043ECC">
            <w:pPr>
              <w:spacing w:before="0" w:after="0" w:line="240" w:lineRule="auto"/>
              <w:rPr>
                <w:rFonts w:asciiTheme="majorHAnsi" w:hAnsiTheme="majorHAnsi" w:cstheme="majorHAnsi"/>
                <w:i/>
              </w:rPr>
            </w:pPr>
            <w:r w:rsidRPr="00043ECC">
              <w:rPr>
                <w:rFonts w:asciiTheme="majorHAnsi" w:hAnsiTheme="majorHAnsi" w:cstheme="majorHAnsi"/>
                <w:i/>
              </w:rPr>
              <w:t>Maintenance</w:t>
            </w:r>
          </w:p>
          <w:p w:rsidR="0017787B" w:rsidRDefault="0017787B" w:rsidP="00043ECC">
            <w:pPr>
              <w:pStyle w:val="ResumeText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D71F39">
              <w:rPr>
                <w:rFonts w:asciiTheme="majorHAnsi" w:hAnsiTheme="majorHAnsi" w:cstheme="majorHAnsi"/>
              </w:rPr>
              <w:t>06-2014 to 07-2016</w:t>
            </w:r>
          </w:p>
          <w:p w:rsidR="00043ECC" w:rsidRDefault="00043ECC" w:rsidP="00043ECC">
            <w:pPr>
              <w:pStyle w:val="ResumeText"/>
              <w:numPr>
                <w:ilvl w:val="0"/>
                <w:numId w:val="3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Cleaned interior of residential properties.</w:t>
            </w:r>
          </w:p>
          <w:p w:rsidR="00043ECC" w:rsidRDefault="00043ECC" w:rsidP="00043ECC">
            <w:pPr>
              <w:pStyle w:val="ResumeText"/>
              <w:numPr>
                <w:ilvl w:val="0"/>
                <w:numId w:val="3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Painted walls, doors, baseboards, trim, and other needed areas.</w:t>
            </w:r>
          </w:p>
          <w:p w:rsidR="00043ECC" w:rsidRDefault="00043ECC" w:rsidP="00043ECC">
            <w:pPr>
              <w:pStyle w:val="ResumeText"/>
              <w:numPr>
                <w:ilvl w:val="0"/>
                <w:numId w:val="3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Repaired damage to doors, windows, kitchens, and bathrooms.</w:t>
            </w:r>
          </w:p>
          <w:p w:rsidR="00043ECC" w:rsidRPr="00D71F39" w:rsidRDefault="00043ECC" w:rsidP="00043ECC">
            <w:pPr>
              <w:pStyle w:val="ResumeText"/>
              <w:numPr>
                <w:ilvl w:val="0"/>
                <w:numId w:val="3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Readied properties for subsequent clients.</w:t>
            </w:r>
          </w:p>
          <w:p w:rsidR="0017787B" w:rsidRDefault="00043ECC" w:rsidP="00043ECC">
            <w:pPr>
              <w:pStyle w:val="Heading2"/>
              <w:spacing w:before="200" w:after="0" w:line="240" w:lineRule="auto"/>
              <w:rPr>
                <w:rFonts w:cstheme="majorHAnsi"/>
                <w:caps w:val="0"/>
              </w:rPr>
            </w:pPr>
            <w:r w:rsidRPr="00043ECC">
              <w:rPr>
                <w:rFonts w:cstheme="majorHAnsi"/>
                <w:caps w:val="0"/>
              </w:rPr>
              <w:t>Blackhawk, Inc.</w:t>
            </w:r>
            <w:r w:rsidR="00956879">
              <w:rPr>
                <w:rFonts w:cstheme="majorHAnsi"/>
                <w:caps w:val="0"/>
              </w:rPr>
              <w:t xml:space="preserve"> – Wichita, Kansas</w:t>
            </w:r>
          </w:p>
          <w:p w:rsidR="00043ECC" w:rsidRDefault="00043ECC" w:rsidP="00043ECC">
            <w:pPr>
              <w:spacing w:before="0" w:after="0"/>
              <w:rPr>
                <w:rFonts w:asciiTheme="majorHAnsi" w:hAnsiTheme="majorHAnsi" w:cstheme="majorHAnsi"/>
                <w:i/>
              </w:rPr>
            </w:pPr>
            <w:r w:rsidRPr="00043ECC">
              <w:rPr>
                <w:rFonts w:asciiTheme="majorHAnsi" w:hAnsiTheme="majorHAnsi" w:cstheme="majorHAnsi"/>
                <w:i/>
              </w:rPr>
              <w:t>Labore</w:t>
            </w:r>
            <w:r>
              <w:rPr>
                <w:rFonts w:asciiTheme="majorHAnsi" w:hAnsiTheme="majorHAnsi" w:cstheme="majorHAnsi"/>
                <w:i/>
              </w:rPr>
              <w:t>r</w:t>
            </w:r>
          </w:p>
          <w:p w:rsidR="0017787B" w:rsidRPr="00D71F39" w:rsidRDefault="0017787B" w:rsidP="00043ECC">
            <w:pPr>
              <w:spacing w:before="0" w:after="0"/>
              <w:rPr>
                <w:rFonts w:asciiTheme="majorHAnsi" w:hAnsiTheme="majorHAnsi" w:cstheme="majorHAnsi"/>
              </w:rPr>
            </w:pPr>
            <w:r w:rsidRPr="00D71F39">
              <w:rPr>
                <w:rFonts w:asciiTheme="majorHAnsi" w:hAnsiTheme="majorHAnsi" w:cstheme="majorHAnsi"/>
              </w:rPr>
              <w:t>05-2012 to 11-2013</w:t>
            </w:r>
          </w:p>
          <w:p w:rsidR="00043ECC" w:rsidRDefault="0017787B" w:rsidP="00043ECC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 w:rsidRPr="00043ECC">
              <w:rPr>
                <w:rFonts w:asciiTheme="majorHAnsi" w:hAnsiTheme="majorHAnsi" w:cstheme="majorHAnsi"/>
              </w:rPr>
              <w:t xml:space="preserve">Troubleshoot </w:t>
            </w:r>
            <w:r w:rsidR="00043ECC">
              <w:rPr>
                <w:rFonts w:asciiTheme="majorHAnsi" w:hAnsiTheme="majorHAnsi" w:cstheme="majorHAnsi"/>
              </w:rPr>
              <w:t>various</w:t>
            </w:r>
            <w:r w:rsidRPr="00043ECC">
              <w:rPr>
                <w:rFonts w:asciiTheme="majorHAnsi" w:hAnsiTheme="majorHAnsi" w:cstheme="majorHAnsi"/>
              </w:rPr>
              <w:t xml:space="preserve"> job site problem</w:t>
            </w:r>
            <w:r w:rsidR="00043ECC">
              <w:rPr>
                <w:rFonts w:asciiTheme="majorHAnsi" w:hAnsiTheme="majorHAnsi" w:cstheme="majorHAnsi"/>
              </w:rPr>
              <w:t>s.</w:t>
            </w:r>
          </w:p>
          <w:p w:rsidR="0017787B" w:rsidRDefault="0017787B" w:rsidP="00043ECC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 w:rsidRPr="00043ECC">
              <w:rPr>
                <w:rFonts w:asciiTheme="majorHAnsi" w:hAnsiTheme="majorHAnsi" w:cstheme="majorHAnsi"/>
              </w:rPr>
              <w:t>Buil</w:t>
            </w:r>
            <w:r w:rsidR="00043ECC">
              <w:rPr>
                <w:rFonts w:asciiTheme="majorHAnsi" w:hAnsiTheme="majorHAnsi" w:cstheme="majorHAnsi"/>
              </w:rPr>
              <w:t>t</w:t>
            </w:r>
            <w:r w:rsidRPr="00043ECC">
              <w:rPr>
                <w:rFonts w:asciiTheme="majorHAnsi" w:hAnsiTheme="majorHAnsi" w:cstheme="majorHAnsi"/>
              </w:rPr>
              <w:t xml:space="preserve"> metal fabricated grain bins.</w:t>
            </w:r>
          </w:p>
          <w:p w:rsidR="00043ECC" w:rsidRPr="00043ECC" w:rsidRDefault="00043ECC" w:rsidP="00043ECC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Repaired damaged grain bins.</w:t>
            </w:r>
            <w:bookmarkStart w:id="0" w:name="_GoBack"/>
            <w:bookmarkEnd w:id="0"/>
          </w:p>
          <w:p w:rsidR="00401B2F" w:rsidRPr="00043ECC" w:rsidRDefault="00043ECC" w:rsidP="00043ECC">
            <w:pPr>
              <w:pStyle w:val="Heading2"/>
              <w:spacing w:before="200" w:after="0" w:line="240" w:lineRule="auto"/>
              <w:rPr>
                <w:rFonts w:cstheme="majorHAnsi"/>
                <w:caps w:val="0"/>
              </w:rPr>
            </w:pPr>
            <w:r>
              <w:rPr>
                <w:rFonts w:cstheme="majorHAnsi"/>
                <w:caps w:val="0"/>
              </w:rPr>
              <w:t>Roofing</w:t>
            </w:r>
            <w:r w:rsidRPr="00043ECC">
              <w:rPr>
                <w:rFonts w:cstheme="majorHAnsi"/>
                <w:caps w:val="0"/>
              </w:rPr>
              <w:t xml:space="preserve"> and Home Repair</w:t>
            </w:r>
            <w:r w:rsidR="00956879">
              <w:rPr>
                <w:rFonts w:cstheme="majorHAnsi"/>
                <w:caps w:val="0"/>
              </w:rPr>
              <w:t xml:space="preserve"> – Wichita, Kansas</w:t>
            </w:r>
          </w:p>
          <w:p w:rsidR="00043ECC" w:rsidRPr="00956879" w:rsidRDefault="00043ECC" w:rsidP="00043ECC">
            <w:pPr>
              <w:spacing w:before="0" w:after="0"/>
              <w:rPr>
                <w:rFonts w:asciiTheme="majorHAnsi" w:hAnsiTheme="majorHAnsi" w:cstheme="majorHAnsi"/>
                <w:i/>
              </w:rPr>
            </w:pPr>
            <w:r w:rsidRPr="00956879">
              <w:rPr>
                <w:rFonts w:asciiTheme="majorHAnsi" w:hAnsiTheme="majorHAnsi" w:cstheme="majorHAnsi"/>
                <w:i/>
              </w:rPr>
              <w:t>Subcontractor for various businesses</w:t>
            </w:r>
          </w:p>
          <w:p w:rsidR="00401B2F" w:rsidRPr="00D71F39" w:rsidRDefault="00B975B9" w:rsidP="00043ECC">
            <w:pPr>
              <w:pStyle w:val="ResumeText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D71F39">
              <w:rPr>
                <w:rFonts w:asciiTheme="majorHAnsi" w:hAnsiTheme="majorHAnsi" w:cstheme="majorHAnsi"/>
              </w:rPr>
              <w:t>09-2008 to 04-2012</w:t>
            </w:r>
          </w:p>
          <w:p w:rsidR="00956879" w:rsidRDefault="00043ECC" w:rsidP="00043EC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Performed all roofing processes, including tear off and </w:t>
            </w:r>
            <w:r w:rsidR="00956879">
              <w:rPr>
                <w:rFonts w:asciiTheme="majorHAnsi" w:hAnsiTheme="majorHAnsi" w:cstheme="majorHAnsi"/>
              </w:rPr>
              <w:t>apply shingles.</w:t>
            </w:r>
          </w:p>
          <w:p w:rsidR="00043ECC" w:rsidRDefault="00956879" w:rsidP="00043EC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Repaired wood decks, porches, and walkways.</w:t>
            </w:r>
          </w:p>
          <w:p w:rsidR="00956879" w:rsidRDefault="00956879" w:rsidP="00043EC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Installed flooring, sheetrock, and fixtures.</w:t>
            </w:r>
          </w:p>
          <w:p w:rsidR="00043ECC" w:rsidRDefault="00956879" w:rsidP="00043ECC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Remodeled bathrooms and kitchens.</w:t>
            </w:r>
          </w:p>
          <w:p w:rsidR="00401B2F" w:rsidRPr="00956879" w:rsidRDefault="00043ECC" w:rsidP="00956879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ind w:left="34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B975B9" w:rsidRPr="00043ECC">
              <w:rPr>
                <w:rFonts w:asciiTheme="majorHAnsi" w:hAnsiTheme="majorHAnsi" w:cstheme="majorHAnsi"/>
              </w:rPr>
              <w:t xml:space="preserve">lean up </w:t>
            </w:r>
            <w:r>
              <w:rPr>
                <w:rFonts w:asciiTheme="majorHAnsi" w:hAnsiTheme="majorHAnsi" w:cstheme="majorHAnsi"/>
              </w:rPr>
              <w:t>debris, trash, and other materials after project completion.</w:t>
            </w:r>
          </w:p>
        </w:tc>
      </w:tr>
      <w:tr w:rsidR="00012796" w:rsidRPr="00D71F39" w:rsidTr="00813D6F">
        <w:trPr>
          <w:trHeight w:val="3293"/>
        </w:trPr>
        <w:tc>
          <w:tcPr>
            <w:tcW w:w="1955" w:type="dxa"/>
          </w:tcPr>
          <w:p w:rsidR="00401B2F" w:rsidRPr="00D71F39" w:rsidRDefault="00B038BA" w:rsidP="00043ECC">
            <w:pPr>
              <w:pStyle w:val="Heading1"/>
              <w:spacing w:before="0" w:after="0" w:line="240" w:lineRule="auto"/>
              <w:rPr>
                <w:rFonts w:cstheme="majorHAnsi"/>
              </w:rPr>
            </w:pPr>
            <w:r w:rsidRPr="00D71F39">
              <w:rPr>
                <w:rFonts w:cstheme="majorHAnsi"/>
              </w:rPr>
              <w:lastRenderedPageBreak/>
              <w:t>References</w:t>
            </w:r>
          </w:p>
        </w:tc>
        <w:tc>
          <w:tcPr>
            <w:tcW w:w="399" w:type="dxa"/>
          </w:tcPr>
          <w:p w:rsidR="00401B2F" w:rsidRPr="00D71F39" w:rsidRDefault="00401B2F" w:rsidP="00043EC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7726" w:type="dxa"/>
          </w:tcPr>
          <w:p w:rsidR="00401B2F" w:rsidRPr="00D71F39" w:rsidRDefault="00012796" w:rsidP="00043ECC">
            <w:pPr>
              <w:pStyle w:val="Heading2"/>
              <w:spacing w:before="0" w:after="0" w:line="240" w:lineRule="auto"/>
              <w:rPr>
                <w:rFonts w:cstheme="majorHAnsi"/>
              </w:rPr>
            </w:pPr>
            <w:r w:rsidRPr="00D71F39">
              <w:rPr>
                <w:rFonts w:cstheme="majorHAnsi"/>
              </w:rPr>
              <w:t>joan fawcett</w:t>
            </w:r>
          </w:p>
          <w:p w:rsidR="00401B2F" w:rsidRPr="00D71F39" w:rsidRDefault="00012796" w:rsidP="00043ECC">
            <w:pPr>
              <w:pStyle w:val="ResumeText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D71F39">
              <w:rPr>
                <w:rFonts w:asciiTheme="majorHAnsi" w:hAnsiTheme="majorHAnsi" w:cstheme="majorHAnsi"/>
              </w:rPr>
              <w:t>Self employed</w:t>
            </w:r>
          </w:p>
          <w:p w:rsidR="00012796" w:rsidRPr="00D71F39" w:rsidRDefault="00012796" w:rsidP="00043EC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D71F39">
              <w:rPr>
                <w:rFonts w:asciiTheme="majorHAnsi" w:hAnsiTheme="majorHAnsi" w:cstheme="majorHAnsi"/>
              </w:rPr>
              <w:t>(316) 619-0561</w:t>
            </w:r>
          </w:p>
          <w:p w:rsidR="00012796" w:rsidRPr="00D71F39" w:rsidRDefault="00012796" w:rsidP="00043ECC">
            <w:pPr>
              <w:pStyle w:val="Heading2"/>
              <w:spacing w:before="0" w:after="0" w:line="240" w:lineRule="auto"/>
              <w:rPr>
                <w:rFonts w:cstheme="majorHAnsi"/>
              </w:rPr>
            </w:pPr>
            <w:r w:rsidRPr="00D71F39">
              <w:rPr>
                <w:rFonts w:cstheme="majorHAnsi"/>
              </w:rPr>
              <w:t>ron bainum</w:t>
            </w:r>
          </w:p>
          <w:p w:rsidR="00012796" w:rsidRPr="00D71F39" w:rsidRDefault="00012796" w:rsidP="00043ECC">
            <w:pPr>
              <w:pStyle w:val="ResumeText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D71F39">
              <w:rPr>
                <w:rFonts w:asciiTheme="majorHAnsi" w:hAnsiTheme="majorHAnsi" w:cstheme="majorHAnsi"/>
              </w:rPr>
              <w:t>Self employed</w:t>
            </w:r>
          </w:p>
          <w:p w:rsidR="00012796" w:rsidRPr="00D71F39" w:rsidRDefault="00012796" w:rsidP="00043EC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D71F39">
              <w:rPr>
                <w:rFonts w:asciiTheme="majorHAnsi" w:hAnsiTheme="majorHAnsi" w:cstheme="majorHAnsi"/>
              </w:rPr>
              <w:t>(316) 518-0312</w:t>
            </w:r>
          </w:p>
          <w:p w:rsidR="00012796" w:rsidRPr="00D71F39" w:rsidRDefault="00012796" w:rsidP="00043ECC">
            <w:pPr>
              <w:pStyle w:val="Heading2"/>
              <w:spacing w:before="0" w:after="0" w:line="240" w:lineRule="auto"/>
              <w:rPr>
                <w:rFonts w:cstheme="majorHAnsi"/>
              </w:rPr>
            </w:pPr>
            <w:r w:rsidRPr="00D71F39">
              <w:rPr>
                <w:rFonts w:cstheme="majorHAnsi"/>
              </w:rPr>
              <w:t>tyrone clark</w:t>
            </w:r>
          </w:p>
          <w:p w:rsidR="00012796" w:rsidRPr="00D71F39" w:rsidRDefault="00012796" w:rsidP="00043ECC">
            <w:pPr>
              <w:pStyle w:val="ResumeText"/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D71F39">
              <w:rPr>
                <w:rFonts w:asciiTheme="majorHAnsi" w:hAnsiTheme="majorHAnsi" w:cstheme="majorHAnsi"/>
              </w:rPr>
              <w:t>Self employed</w:t>
            </w:r>
          </w:p>
          <w:p w:rsidR="00401B2F" w:rsidRPr="00D71F39" w:rsidRDefault="00012796" w:rsidP="00043ECC">
            <w:pPr>
              <w:spacing w:before="0" w:after="0" w:line="240" w:lineRule="auto"/>
              <w:rPr>
                <w:rFonts w:asciiTheme="majorHAnsi" w:hAnsiTheme="majorHAnsi" w:cstheme="majorHAnsi"/>
              </w:rPr>
            </w:pPr>
            <w:r w:rsidRPr="00D71F39">
              <w:rPr>
                <w:rFonts w:asciiTheme="majorHAnsi" w:hAnsiTheme="majorHAnsi" w:cstheme="majorHAnsi"/>
              </w:rPr>
              <w:t>(316) 204-9040</w:t>
            </w:r>
          </w:p>
        </w:tc>
      </w:tr>
    </w:tbl>
    <w:p w:rsidR="00401B2F" w:rsidRPr="00D71F39" w:rsidRDefault="00401B2F" w:rsidP="00043ECC">
      <w:pPr>
        <w:spacing w:before="0" w:after="0" w:line="240" w:lineRule="auto"/>
        <w:rPr>
          <w:rFonts w:asciiTheme="majorHAnsi" w:hAnsiTheme="majorHAnsi" w:cstheme="majorHAnsi"/>
        </w:rPr>
      </w:pPr>
    </w:p>
    <w:sectPr w:rsidR="00401B2F" w:rsidRPr="00D71F39">
      <w:headerReference w:type="default" r:id="rId12"/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B51" w:rsidRDefault="005B1B51">
      <w:pPr>
        <w:spacing w:before="0" w:after="0" w:line="240" w:lineRule="auto"/>
      </w:pPr>
      <w:r>
        <w:separator/>
      </w:r>
    </w:p>
  </w:endnote>
  <w:endnote w:type="continuationSeparator" w:id="0">
    <w:p w:rsidR="005B1B51" w:rsidRDefault="005B1B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B2F" w:rsidRPr="00956879" w:rsidRDefault="00B038BA">
    <w:pPr>
      <w:pStyle w:val="Footer"/>
      <w:rPr>
        <w:rFonts w:asciiTheme="majorHAnsi" w:hAnsiTheme="majorHAnsi" w:cstheme="majorHAnsi"/>
      </w:rPr>
    </w:pPr>
    <w:r w:rsidRPr="00956879">
      <w:rPr>
        <w:rFonts w:asciiTheme="majorHAnsi" w:hAnsiTheme="majorHAnsi" w:cstheme="majorHAnsi"/>
      </w:rPr>
      <w:t xml:space="preserve">Page </w:t>
    </w:r>
    <w:r w:rsidRPr="00956879">
      <w:rPr>
        <w:rFonts w:asciiTheme="majorHAnsi" w:hAnsiTheme="majorHAnsi" w:cstheme="majorHAnsi"/>
      </w:rPr>
      <w:fldChar w:fldCharType="begin"/>
    </w:r>
    <w:r w:rsidRPr="00956879">
      <w:rPr>
        <w:rFonts w:asciiTheme="majorHAnsi" w:hAnsiTheme="majorHAnsi" w:cstheme="majorHAnsi"/>
      </w:rPr>
      <w:instrText xml:space="preserve"> PAGE </w:instrText>
    </w:r>
    <w:r w:rsidRPr="00956879">
      <w:rPr>
        <w:rFonts w:asciiTheme="majorHAnsi" w:hAnsiTheme="majorHAnsi" w:cstheme="majorHAnsi"/>
      </w:rPr>
      <w:fldChar w:fldCharType="separate"/>
    </w:r>
    <w:r w:rsidR="00956879">
      <w:rPr>
        <w:rFonts w:asciiTheme="majorHAnsi" w:hAnsiTheme="majorHAnsi" w:cstheme="majorHAnsi"/>
        <w:noProof/>
      </w:rPr>
      <w:t>2</w:t>
    </w:r>
    <w:r w:rsidRPr="00956879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B51" w:rsidRDefault="005B1B51">
      <w:pPr>
        <w:spacing w:before="0" w:after="0" w:line="240" w:lineRule="auto"/>
      </w:pPr>
      <w:r>
        <w:separator/>
      </w:r>
    </w:p>
  </w:footnote>
  <w:footnote w:type="continuationSeparator" w:id="0">
    <w:p w:rsidR="005B1B51" w:rsidRDefault="005B1B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D6F" w:rsidRPr="00D71F39" w:rsidRDefault="005B1B51" w:rsidP="00813D6F">
    <w:pPr>
      <w:pStyle w:val="Name"/>
      <w:rPr>
        <w:rFonts w:cstheme="majorHAnsi"/>
        <w:sz w:val="28"/>
        <w:szCs w:val="28"/>
      </w:rPr>
    </w:pPr>
    <w:sdt>
      <w:sdtPr>
        <w:rPr>
          <w:rFonts w:cstheme="majorHAnsi"/>
          <w:caps w:val="0"/>
          <w:sz w:val="28"/>
          <w:szCs w:val="28"/>
        </w:rPr>
        <w:alias w:val="Your Name"/>
        <w:tag w:val=""/>
        <w:id w:val="1622651517"/>
        <w:placeholder>
          <w:docPart w:val="EF519A95C0BE434E9DDB4C90544FBF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13D6F" w:rsidRPr="00D71F39">
          <w:rPr>
            <w:rFonts w:cstheme="majorHAnsi"/>
            <w:caps w:val="0"/>
            <w:sz w:val="28"/>
            <w:szCs w:val="28"/>
          </w:rPr>
          <w:t>Ronnie Branning</w:t>
        </w:r>
      </w:sdtContent>
    </w:sdt>
    <w:r w:rsidR="00813D6F">
      <w:rPr>
        <w:rFonts w:cstheme="majorHAnsi"/>
        <w:caps w:val="0"/>
        <w:sz w:val="28"/>
        <w:szCs w:val="28"/>
      </w:rPr>
      <w:t xml:space="preserve"> – </w:t>
    </w:r>
    <w:r w:rsidR="00813D6F" w:rsidRPr="00D71F39">
      <w:rPr>
        <w:rFonts w:cstheme="majorHAnsi"/>
        <w:i/>
        <w:caps w:val="0"/>
        <w:sz w:val="28"/>
        <w:szCs w:val="28"/>
      </w:rPr>
      <w:t>General Laborer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54FD"/>
    <w:multiLevelType w:val="hybridMultilevel"/>
    <w:tmpl w:val="4666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32E94"/>
    <w:multiLevelType w:val="hybridMultilevel"/>
    <w:tmpl w:val="5A76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B7404"/>
    <w:multiLevelType w:val="hybridMultilevel"/>
    <w:tmpl w:val="2B3C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239D6"/>
    <w:multiLevelType w:val="hybridMultilevel"/>
    <w:tmpl w:val="051E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C3842"/>
    <w:multiLevelType w:val="hybridMultilevel"/>
    <w:tmpl w:val="E10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E48AE"/>
    <w:multiLevelType w:val="hybridMultilevel"/>
    <w:tmpl w:val="1160F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2C9"/>
    <w:rsid w:val="00000386"/>
    <w:rsid w:val="00012796"/>
    <w:rsid w:val="00043ECC"/>
    <w:rsid w:val="000E4DB2"/>
    <w:rsid w:val="000F4C5C"/>
    <w:rsid w:val="0017787B"/>
    <w:rsid w:val="003509E1"/>
    <w:rsid w:val="003D4EED"/>
    <w:rsid w:val="003F65AA"/>
    <w:rsid w:val="00401B2F"/>
    <w:rsid w:val="004348FD"/>
    <w:rsid w:val="005B1B51"/>
    <w:rsid w:val="005D5E44"/>
    <w:rsid w:val="00813D6F"/>
    <w:rsid w:val="00896EB4"/>
    <w:rsid w:val="00956879"/>
    <w:rsid w:val="009604BA"/>
    <w:rsid w:val="009962C9"/>
    <w:rsid w:val="009E4A18"/>
    <w:rsid w:val="00A36EC3"/>
    <w:rsid w:val="00AE7690"/>
    <w:rsid w:val="00B038BA"/>
    <w:rsid w:val="00B975B9"/>
    <w:rsid w:val="00BB380D"/>
    <w:rsid w:val="00BF49A0"/>
    <w:rsid w:val="00C15ACB"/>
    <w:rsid w:val="00D61B4C"/>
    <w:rsid w:val="00D71F39"/>
    <w:rsid w:val="00E2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69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90"/>
    <w:rPr>
      <w:rFonts w:ascii="Segoe UI" w:hAnsi="Segoe UI" w:cs="Segoe UI"/>
      <w:kern w:val="20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043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69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690"/>
    <w:rPr>
      <w:rFonts w:ascii="Segoe UI" w:hAnsi="Segoe UI" w:cs="Segoe UI"/>
      <w:kern w:val="20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043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69891722C44E40BFCEE080AA87E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66B03-5C4A-4B26-8522-E8327D323738}"/>
      </w:docPartPr>
      <w:docPartBody>
        <w:p w:rsidR="00E278A0" w:rsidRDefault="00696B09">
          <w:pPr>
            <w:pStyle w:val="E269891722C44E40BFCEE080AA87EBB1"/>
          </w:pPr>
          <w:r>
            <w:t>[Street Address]</w:t>
          </w:r>
        </w:p>
      </w:docPartBody>
    </w:docPart>
    <w:docPart>
      <w:docPartPr>
        <w:name w:val="3FA74951E4344AF582829EFB6A8B8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B2B58-28C7-4DDA-BC06-24A96C72A485}"/>
      </w:docPartPr>
      <w:docPartBody>
        <w:p w:rsidR="00E278A0" w:rsidRDefault="00696B09">
          <w:pPr>
            <w:pStyle w:val="3FA74951E4344AF582829EFB6A8B82C1"/>
          </w:pPr>
          <w:r>
            <w:t>[City, ST ZIP Code]</w:t>
          </w:r>
        </w:p>
      </w:docPartBody>
    </w:docPart>
    <w:docPart>
      <w:docPartPr>
        <w:name w:val="6134D2E7E8D648C99808628F0A7D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8EA2-97FE-425A-920A-FCAE672F3F26}"/>
      </w:docPartPr>
      <w:docPartBody>
        <w:p w:rsidR="00E278A0" w:rsidRDefault="00696B09">
          <w:pPr>
            <w:pStyle w:val="6134D2E7E8D648C99808628F0A7DF7C8"/>
          </w:pPr>
          <w:r>
            <w:t>[Telephone]</w:t>
          </w:r>
        </w:p>
      </w:docPartBody>
    </w:docPart>
    <w:docPart>
      <w:docPartPr>
        <w:name w:val="3FC81F70A9064A5494DFD8E05EA66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61629-14FC-493B-83D4-41C0314F58D1}"/>
      </w:docPartPr>
      <w:docPartBody>
        <w:p w:rsidR="00E278A0" w:rsidRDefault="00696B09">
          <w:pPr>
            <w:pStyle w:val="3FC81F70A9064A5494DFD8E05EA66C02"/>
          </w:pPr>
          <w:r>
            <w:t>[Your Name]</w:t>
          </w:r>
        </w:p>
      </w:docPartBody>
    </w:docPart>
    <w:docPart>
      <w:docPartPr>
        <w:name w:val="EF519A95C0BE434E9DDB4C90544FB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987CC-17E3-4C32-9313-C92A6C7BDEB6}"/>
      </w:docPartPr>
      <w:docPartBody>
        <w:p w:rsidR="00D40090" w:rsidRDefault="0033169F" w:rsidP="0033169F">
          <w:pPr>
            <w:pStyle w:val="EF519A95C0BE434E9DDB4C90544FBF7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9F"/>
    <w:rsid w:val="0011260F"/>
    <w:rsid w:val="0033169F"/>
    <w:rsid w:val="00420968"/>
    <w:rsid w:val="004F373E"/>
    <w:rsid w:val="005F13AD"/>
    <w:rsid w:val="00621C9F"/>
    <w:rsid w:val="00696B09"/>
    <w:rsid w:val="00737403"/>
    <w:rsid w:val="009709B5"/>
    <w:rsid w:val="00A20A4F"/>
    <w:rsid w:val="00A57311"/>
    <w:rsid w:val="00A712F1"/>
    <w:rsid w:val="00CE5444"/>
    <w:rsid w:val="00D40090"/>
    <w:rsid w:val="00E2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9891722C44E40BFCEE080AA87EBB1">
    <w:name w:val="E269891722C44E40BFCEE080AA87EBB1"/>
  </w:style>
  <w:style w:type="paragraph" w:customStyle="1" w:styleId="3FA74951E4344AF582829EFB6A8B82C1">
    <w:name w:val="3FA74951E4344AF582829EFB6A8B82C1"/>
  </w:style>
  <w:style w:type="paragraph" w:customStyle="1" w:styleId="6134D2E7E8D648C99808628F0A7DF7C8">
    <w:name w:val="6134D2E7E8D648C99808628F0A7DF7C8"/>
  </w:style>
  <w:style w:type="paragraph" w:customStyle="1" w:styleId="E74DBD6AA9B3438EBBB2C5201FE23386">
    <w:name w:val="E74DBD6AA9B3438EBBB2C5201FE23386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A9AC0F4374B84C7E9CC0BAD64944E50F">
    <w:name w:val="A9AC0F4374B84C7E9CC0BAD64944E50F"/>
  </w:style>
  <w:style w:type="paragraph" w:customStyle="1" w:styleId="3FC81F70A9064A5494DFD8E05EA66C02">
    <w:name w:val="3FC81F70A9064A5494DFD8E05EA66C02"/>
  </w:style>
  <w:style w:type="paragraph" w:customStyle="1" w:styleId="18BC9F3F86F6498B993BEFF98AD5BF22">
    <w:name w:val="18BC9F3F86F6498B993BEFF98AD5BF2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4558C35DB234270ADDEB18CBE2C6062">
    <w:name w:val="F4558C35DB234270ADDEB18CBE2C6062"/>
  </w:style>
  <w:style w:type="character" w:styleId="PlaceholderText">
    <w:name w:val="Placeholder Text"/>
    <w:basedOn w:val="DefaultParagraphFont"/>
    <w:uiPriority w:val="99"/>
    <w:semiHidden/>
    <w:rsid w:val="0033169F"/>
    <w:rPr>
      <w:color w:val="808080"/>
    </w:rPr>
  </w:style>
  <w:style w:type="paragraph" w:customStyle="1" w:styleId="BB488F1837D74C1F8DB891686474D17D">
    <w:name w:val="BB488F1837D74C1F8DB891686474D17D"/>
  </w:style>
  <w:style w:type="paragraph" w:customStyle="1" w:styleId="8058D177580C472D9FD0023BCA1E9420">
    <w:name w:val="8058D177580C472D9FD0023BCA1E9420"/>
  </w:style>
  <w:style w:type="paragraph" w:customStyle="1" w:styleId="D434B78C6FA84165AA2BD964A042AA32">
    <w:name w:val="D434B78C6FA84165AA2BD964A042AA32"/>
  </w:style>
  <w:style w:type="paragraph" w:customStyle="1" w:styleId="AF8C24270F3647ED97EF0CF1F2F80FF6">
    <w:name w:val="AF8C24270F3647ED97EF0CF1F2F80FF6"/>
  </w:style>
  <w:style w:type="paragraph" w:customStyle="1" w:styleId="147DC6672B704892AFA4BF89530D4DC4">
    <w:name w:val="147DC6672B704892AFA4BF89530D4DC4"/>
  </w:style>
  <w:style w:type="paragraph" w:customStyle="1" w:styleId="3BE5D6B84C4A44C196C100DBFE8F5E23">
    <w:name w:val="3BE5D6B84C4A44C196C100DBFE8F5E23"/>
  </w:style>
  <w:style w:type="paragraph" w:customStyle="1" w:styleId="1193D61D48A744EF850DF40933C6CE0E">
    <w:name w:val="1193D61D48A744EF850DF40933C6CE0E"/>
  </w:style>
  <w:style w:type="paragraph" w:customStyle="1" w:styleId="49E578210F3A45738A05B219D46940C5">
    <w:name w:val="49E578210F3A45738A05B219D46940C5"/>
  </w:style>
  <w:style w:type="paragraph" w:customStyle="1" w:styleId="C240AB30B9984DDC9C6DCA686D239E62">
    <w:name w:val="C240AB30B9984DDC9C6DCA686D239E62"/>
  </w:style>
  <w:style w:type="paragraph" w:customStyle="1" w:styleId="062DB31B85F5401CB9E53262E03BF199">
    <w:name w:val="062DB31B85F5401CB9E53262E03BF199"/>
  </w:style>
  <w:style w:type="paragraph" w:customStyle="1" w:styleId="7BBAF74B8DDC4FEFB22FA78C493CB7F8">
    <w:name w:val="7BBAF74B8DDC4FEFB22FA78C493CB7F8"/>
  </w:style>
  <w:style w:type="paragraph" w:customStyle="1" w:styleId="25A29386EB83497C83A45C87AFA3E6E2">
    <w:name w:val="25A29386EB83497C83A45C87AFA3E6E2"/>
    <w:rsid w:val="00621C9F"/>
  </w:style>
  <w:style w:type="paragraph" w:customStyle="1" w:styleId="0A2A28881DFF42EBA2DBC10F45D0D775">
    <w:name w:val="0A2A28881DFF42EBA2DBC10F45D0D775"/>
    <w:rsid w:val="00621C9F"/>
  </w:style>
  <w:style w:type="paragraph" w:customStyle="1" w:styleId="DD9A9108D6514B4082AC822BE1D3025C">
    <w:name w:val="DD9A9108D6514B4082AC822BE1D3025C"/>
    <w:rsid w:val="00621C9F"/>
  </w:style>
  <w:style w:type="paragraph" w:customStyle="1" w:styleId="9542B7F2522F4480A4FF429305C3F89E">
    <w:name w:val="9542B7F2522F4480A4FF429305C3F89E"/>
    <w:rsid w:val="00621C9F"/>
  </w:style>
  <w:style w:type="paragraph" w:customStyle="1" w:styleId="FD87B2DA038C484C908662A3C5CB2970">
    <w:name w:val="FD87B2DA038C484C908662A3C5CB2970"/>
    <w:rsid w:val="00621C9F"/>
  </w:style>
  <w:style w:type="paragraph" w:customStyle="1" w:styleId="16B42A929A76439AA5D9D445DB320F1E">
    <w:name w:val="16B42A929A76439AA5D9D445DB320F1E"/>
    <w:rsid w:val="00621C9F"/>
  </w:style>
  <w:style w:type="paragraph" w:customStyle="1" w:styleId="E9F1A315F2AE4829BE2DDBC22F743FFB">
    <w:name w:val="E9F1A315F2AE4829BE2DDBC22F743FFB"/>
    <w:rsid w:val="00E278A0"/>
  </w:style>
  <w:style w:type="paragraph" w:customStyle="1" w:styleId="661C16968C8B434D87ED7D1002B05EEF">
    <w:name w:val="661C16968C8B434D87ED7D1002B05EEF"/>
    <w:rsid w:val="0033169F"/>
    <w:pPr>
      <w:spacing w:after="200" w:line="276" w:lineRule="auto"/>
    </w:pPr>
  </w:style>
  <w:style w:type="paragraph" w:customStyle="1" w:styleId="44FA09C2B3184B9A953D5588AA6AD923">
    <w:name w:val="44FA09C2B3184B9A953D5588AA6AD923"/>
    <w:rsid w:val="0033169F"/>
    <w:pPr>
      <w:spacing w:after="200" w:line="276" w:lineRule="auto"/>
    </w:pPr>
  </w:style>
  <w:style w:type="paragraph" w:customStyle="1" w:styleId="9754C92865954F8CA1CDACDD8F776302">
    <w:name w:val="9754C92865954F8CA1CDACDD8F776302"/>
    <w:rsid w:val="0033169F"/>
    <w:pPr>
      <w:spacing w:after="200" w:line="276" w:lineRule="auto"/>
    </w:pPr>
  </w:style>
  <w:style w:type="paragraph" w:customStyle="1" w:styleId="EF519A95C0BE434E9DDB4C90544FBF7F">
    <w:name w:val="EF519A95C0BE434E9DDB4C90544FBF7F"/>
    <w:rsid w:val="0033169F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9891722C44E40BFCEE080AA87EBB1">
    <w:name w:val="E269891722C44E40BFCEE080AA87EBB1"/>
  </w:style>
  <w:style w:type="paragraph" w:customStyle="1" w:styleId="3FA74951E4344AF582829EFB6A8B82C1">
    <w:name w:val="3FA74951E4344AF582829EFB6A8B82C1"/>
  </w:style>
  <w:style w:type="paragraph" w:customStyle="1" w:styleId="6134D2E7E8D648C99808628F0A7DF7C8">
    <w:name w:val="6134D2E7E8D648C99808628F0A7DF7C8"/>
  </w:style>
  <w:style w:type="paragraph" w:customStyle="1" w:styleId="E74DBD6AA9B3438EBBB2C5201FE23386">
    <w:name w:val="E74DBD6AA9B3438EBBB2C5201FE23386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A9AC0F4374B84C7E9CC0BAD64944E50F">
    <w:name w:val="A9AC0F4374B84C7E9CC0BAD64944E50F"/>
  </w:style>
  <w:style w:type="paragraph" w:customStyle="1" w:styleId="3FC81F70A9064A5494DFD8E05EA66C02">
    <w:name w:val="3FC81F70A9064A5494DFD8E05EA66C02"/>
  </w:style>
  <w:style w:type="paragraph" w:customStyle="1" w:styleId="18BC9F3F86F6498B993BEFF98AD5BF22">
    <w:name w:val="18BC9F3F86F6498B993BEFF98AD5BF2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4558C35DB234270ADDEB18CBE2C6062">
    <w:name w:val="F4558C35DB234270ADDEB18CBE2C6062"/>
  </w:style>
  <w:style w:type="character" w:styleId="PlaceholderText">
    <w:name w:val="Placeholder Text"/>
    <w:basedOn w:val="DefaultParagraphFont"/>
    <w:uiPriority w:val="99"/>
    <w:semiHidden/>
    <w:rsid w:val="0033169F"/>
    <w:rPr>
      <w:color w:val="808080"/>
    </w:rPr>
  </w:style>
  <w:style w:type="paragraph" w:customStyle="1" w:styleId="BB488F1837D74C1F8DB891686474D17D">
    <w:name w:val="BB488F1837D74C1F8DB891686474D17D"/>
  </w:style>
  <w:style w:type="paragraph" w:customStyle="1" w:styleId="8058D177580C472D9FD0023BCA1E9420">
    <w:name w:val="8058D177580C472D9FD0023BCA1E9420"/>
  </w:style>
  <w:style w:type="paragraph" w:customStyle="1" w:styleId="D434B78C6FA84165AA2BD964A042AA32">
    <w:name w:val="D434B78C6FA84165AA2BD964A042AA32"/>
  </w:style>
  <w:style w:type="paragraph" w:customStyle="1" w:styleId="AF8C24270F3647ED97EF0CF1F2F80FF6">
    <w:name w:val="AF8C24270F3647ED97EF0CF1F2F80FF6"/>
  </w:style>
  <w:style w:type="paragraph" w:customStyle="1" w:styleId="147DC6672B704892AFA4BF89530D4DC4">
    <w:name w:val="147DC6672B704892AFA4BF89530D4DC4"/>
  </w:style>
  <w:style w:type="paragraph" w:customStyle="1" w:styleId="3BE5D6B84C4A44C196C100DBFE8F5E23">
    <w:name w:val="3BE5D6B84C4A44C196C100DBFE8F5E23"/>
  </w:style>
  <w:style w:type="paragraph" w:customStyle="1" w:styleId="1193D61D48A744EF850DF40933C6CE0E">
    <w:name w:val="1193D61D48A744EF850DF40933C6CE0E"/>
  </w:style>
  <w:style w:type="paragraph" w:customStyle="1" w:styleId="49E578210F3A45738A05B219D46940C5">
    <w:name w:val="49E578210F3A45738A05B219D46940C5"/>
  </w:style>
  <w:style w:type="paragraph" w:customStyle="1" w:styleId="C240AB30B9984DDC9C6DCA686D239E62">
    <w:name w:val="C240AB30B9984DDC9C6DCA686D239E62"/>
  </w:style>
  <w:style w:type="paragraph" w:customStyle="1" w:styleId="062DB31B85F5401CB9E53262E03BF199">
    <w:name w:val="062DB31B85F5401CB9E53262E03BF199"/>
  </w:style>
  <w:style w:type="paragraph" w:customStyle="1" w:styleId="7BBAF74B8DDC4FEFB22FA78C493CB7F8">
    <w:name w:val="7BBAF74B8DDC4FEFB22FA78C493CB7F8"/>
  </w:style>
  <w:style w:type="paragraph" w:customStyle="1" w:styleId="25A29386EB83497C83A45C87AFA3E6E2">
    <w:name w:val="25A29386EB83497C83A45C87AFA3E6E2"/>
    <w:rsid w:val="00621C9F"/>
  </w:style>
  <w:style w:type="paragraph" w:customStyle="1" w:styleId="0A2A28881DFF42EBA2DBC10F45D0D775">
    <w:name w:val="0A2A28881DFF42EBA2DBC10F45D0D775"/>
    <w:rsid w:val="00621C9F"/>
  </w:style>
  <w:style w:type="paragraph" w:customStyle="1" w:styleId="DD9A9108D6514B4082AC822BE1D3025C">
    <w:name w:val="DD9A9108D6514B4082AC822BE1D3025C"/>
    <w:rsid w:val="00621C9F"/>
  </w:style>
  <w:style w:type="paragraph" w:customStyle="1" w:styleId="9542B7F2522F4480A4FF429305C3F89E">
    <w:name w:val="9542B7F2522F4480A4FF429305C3F89E"/>
    <w:rsid w:val="00621C9F"/>
  </w:style>
  <w:style w:type="paragraph" w:customStyle="1" w:styleId="FD87B2DA038C484C908662A3C5CB2970">
    <w:name w:val="FD87B2DA038C484C908662A3C5CB2970"/>
    <w:rsid w:val="00621C9F"/>
  </w:style>
  <w:style w:type="paragraph" w:customStyle="1" w:styleId="16B42A929A76439AA5D9D445DB320F1E">
    <w:name w:val="16B42A929A76439AA5D9D445DB320F1E"/>
    <w:rsid w:val="00621C9F"/>
  </w:style>
  <w:style w:type="paragraph" w:customStyle="1" w:styleId="E9F1A315F2AE4829BE2DDBC22F743FFB">
    <w:name w:val="E9F1A315F2AE4829BE2DDBC22F743FFB"/>
    <w:rsid w:val="00E278A0"/>
  </w:style>
  <w:style w:type="paragraph" w:customStyle="1" w:styleId="661C16968C8B434D87ED7D1002B05EEF">
    <w:name w:val="661C16968C8B434D87ED7D1002B05EEF"/>
    <w:rsid w:val="0033169F"/>
    <w:pPr>
      <w:spacing w:after="200" w:line="276" w:lineRule="auto"/>
    </w:pPr>
  </w:style>
  <w:style w:type="paragraph" w:customStyle="1" w:styleId="44FA09C2B3184B9A953D5588AA6AD923">
    <w:name w:val="44FA09C2B3184B9A953D5588AA6AD923"/>
    <w:rsid w:val="0033169F"/>
    <w:pPr>
      <w:spacing w:after="200" w:line="276" w:lineRule="auto"/>
    </w:pPr>
  </w:style>
  <w:style w:type="paragraph" w:customStyle="1" w:styleId="9754C92865954F8CA1CDACDD8F776302">
    <w:name w:val="9754C92865954F8CA1CDACDD8F776302"/>
    <w:rsid w:val="0033169F"/>
    <w:pPr>
      <w:spacing w:after="200" w:line="276" w:lineRule="auto"/>
    </w:pPr>
  </w:style>
  <w:style w:type="paragraph" w:customStyle="1" w:styleId="EF519A95C0BE434E9DDB4C90544FBF7F">
    <w:name w:val="EF519A95C0BE434E9DDB4C90544FBF7F"/>
    <w:rsid w:val="0033169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401 S. Emporia</CompanyAddress>
  <CompanyPhone>(316) 265-5211 ext. 208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E63B79-7BAD-4F2F-8D92-0A0DACBE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Branning</dc:creator>
  <cp:lastModifiedBy>WWRFINMATE</cp:lastModifiedBy>
  <cp:revision>6</cp:revision>
  <cp:lastPrinted>2017-01-19T16:33:00Z</cp:lastPrinted>
  <dcterms:created xsi:type="dcterms:W3CDTF">2017-04-12T16:56:00Z</dcterms:created>
  <dcterms:modified xsi:type="dcterms:W3CDTF">2017-04-13T16:42:00Z</dcterms:modified>
  <cp:category>Wichita, Kansas 67202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