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color w:val="auto"/>
        </w:rPr>
        <w:alias w:val="Resume Name"/>
        <w:tag w:val="Resume Name"/>
        <w:id w:val="986285798"/>
        <w:placeholder>
          <w:docPart w:val="952E7F14A4B5423EBECB2288CEC3B53B"/>
        </w:placeholder>
        <w:docPartList>
          <w:docPartGallery w:val="Quick Parts"/>
          <w:docPartCategory w:val=" Resume Name"/>
        </w:docPartList>
      </w:sdtPr>
      <w:sdtEndPr/>
      <w:sdtContent>
        <w:p w14:paraId="621200FA" w14:textId="18362E16" w:rsidR="003E79CF" w:rsidRPr="00471DDF" w:rsidRDefault="00C17081" w:rsidP="003A1A24">
          <w:pPr>
            <w:pStyle w:val="NoSpacing"/>
            <w:rPr>
              <w:rFonts w:ascii="Times New Roman" w:hAnsi="Times New Roman" w:cs="Times New Roman"/>
              <w:smallCaps/>
              <w:color w:val="auto"/>
              <w:sz w:val="44"/>
              <w:szCs w:val="52"/>
            </w:rPr>
          </w:pPr>
          <w:r w:rsidRPr="00471DDF">
            <w:rPr>
              <w:rFonts w:ascii="Times New Roman" w:hAnsi="Times New Roman" w:cs="Times New Roman"/>
              <w:smallCaps/>
              <w:color w:val="auto"/>
              <w:sz w:val="44"/>
              <w:szCs w:val="52"/>
            </w:rPr>
            <w:t xml:space="preserve">George D. </w:t>
          </w:r>
          <w:proofErr w:type="spellStart"/>
          <w:r w:rsidRPr="00471DDF">
            <w:rPr>
              <w:rFonts w:ascii="Times New Roman" w:hAnsi="Times New Roman" w:cs="Times New Roman"/>
              <w:smallCaps/>
              <w:color w:val="auto"/>
              <w:sz w:val="44"/>
              <w:szCs w:val="52"/>
            </w:rPr>
            <w:t>Cadenas</w:t>
          </w:r>
          <w:proofErr w:type="spellEnd"/>
        </w:p>
        <w:p w14:paraId="67BC5707" w14:textId="5574BA89" w:rsidR="003A1A24" w:rsidRPr="00471DDF" w:rsidRDefault="00C17081" w:rsidP="003A1A24">
          <w:pPr>
            <w:pStyle w:val="NoSpacing"/>
            <w:rPr>
              <w:rFonts w:ascii="Times New Roman" w:eastAsiaTheme="majorEastAsia" w:hAnsi="Times New Roman" w:cs="Times New Roman"/>
              <w:i/>
              <w:caps/>
              <w:color w:val="auto"/>
              <w:spacing w:val="20"/>
              <w:kern w:val="28"/>
              <w:sz w:val="18"/>
              <w:szCs w:val="36"/>
              <w14:shadow w14:blurRad="50800" w14:dist="38100" w14:dir="2700000" w14:sx="100000" w14:sy="100000" w14:kx="0" w14:ky="0" w14:algn="tl">
                <w14:srgbClr w14:val="000000">
                  <w14:alpha w14:val="75000"/>
                </w14:srgbClr>
              </w14:shadow>
              <w14:ligatures w14:val="standard"/>
              <w14:numForm w14:val="oldStyle"/>
              <w14:cntxtAlts/>
            </w:rPr>
          </w:pPr>
          <w:r w:rsidRPr="00471DDF">
            <w:rPr>
              <w:rFonts w:ascii="Times New Roman" w:hAnsi="Times New Roman" w:cs="Times New Roman"/>
              <w:i/>
              <w:color w:val="auto"/>
              <w:sz w:val="28"/>
              <w:szCs w:val="52"/>
            </w:rPr>
            <w:t xml:space="preserve">Manufacturing / </w:t>
          </w:r>
          <w:r w:rsidR="00FE38F3" w:rsidRPr="00471DDF">
            <w:rPr>
              <w:rFonts w:ascii="Times New Roman" w:hAnsi="Times New Roman" w:cs="Times New Roman"/>
              <w:i/>
              <w:color w:val="auto"/>
              <w:sz w:val="28"/>
              <w:szCs w:val="52"/>
            </w:rPr>
            <w:t>Cook</w:t>
          </w:r>
          <w:r w:rsidRPr="00471DDF">
            <w:rPr>
              <w:rFonts w:ascii="Times New Roman" w:hAnsi="Times New Roman" w:cs="Times New Roman"/>
              <w:i/>
              <w:color w:val="auto"/>
              <w:sz w:val="28"/>
              <w:szCs w:val="52"/>
            </w:rPr>
            <w:t>/ Shipping &amp; Receiving / Customer Service / Management</w:t>
          </w:r>
          <w:r w:rsidR="00FE38F3" w:rsidRPr="00471DDF">
            <w:rPr>
              <w:rFonts w:ascii="Times New Roman" w:hAnsi="Times New Roman" w:cs="Times New Roman"/>
              <w:i/>
              <w:color w:val="auto"/>
              <w:sz w:val="28"/>
              <w:szCs w:val="52"/>
            </w:rPr>
            <w:t xml:space="preserve"> </w:t>
          </w:r>
        </w:p>
        <w:p w14:paraId="3F638A13" w14:textId="1CCD424F" w:rsidR="00ED1557" w:rsidRPr="00471DDF" w:rsidRDefault="00091D91" w:rsidP="003A1A24">
          <w:pPr>
            <w:pStyle w:val="NoSpacing"/>
            <w:rPr>
              <w:rFonts w:ascii="Times New Roman" w:hAnsi="Times New Roman" w:cs="Times New Roman"/>
              <w:color w:val="auto"/>
            </w:rPr>
          </w:pPr>
          <w:sdt>
            <w:sdtPr>
              <w:rPr>
                <w:rFonts w:ascii="Times New Roman" w:hAnsi="Times New Roman" w:cs="Times New Roman"/>
                <w:color w:val="auto"/>
                <w:sz w:val="24"/>
              </w:rPr>
              <w:alias w:val="E-mail Address"/>
              <w:id w:val="169154114"/>
              <w:placeholder>
                <w:docPart w:val="99AB213A2B934A2193355211A4A884F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C17081" w:rsidRPr="00471DDF">
                <w:rPr>
                  <w:rFonts w:ascii="Times New Roman" w:hAnsi="Times New Roman" w:cs="Times New Roman"/>
                  <w:color w:val="auto"/>
                  <w:sz w:val="24"/>
                </w:rPr>
                <w:t>gcadenas</w:t>
              </w:r>
              <w:r w:rsidR="00C7620E" w:rsidRPr="00471DDF">
                <w:rPr>
                  <w:rFonts w:ascii="Times New Roman" w:hAnsi="Times New Roman" w:cs="Times New Roman"/>
                  <w:color w:val="auto"/>
                  <w:sz w:val="24"/>
                </w:rPr>
                <w:t>@wwrfresource</w:t>
              </w:r>
              <w:r w:rsidR="003E79CF" w:rsidRPr="00471DDF">
                <w:rPr>
                  <w:rFonts w:ascii="Times New Roman" w:hAnsi="Times New Roman" w:cs="Times New Roman"/>
                  <w:color w:val="auto"/>
                  <w:sz w:val="24"/>
                </w:rPr>
                <w:t>.</w:t>
              </w:r>
              <w:r w:rsidR="00C7620E" w:rsidRPr="00471DDF">
                <w:rPr>
                  <w:rFonts w:ascii="Times New Roman" w:hAnsi="Times New Roman" w:cs="Times New Roman"/>
                  <w:color w:val="auto"/>
                  <w:sz w:val="24"/>
                </w:rPr>
                <w:t>com</w:t>
              </w:r>
            </w:sdtContent>
          </w:sdt>
          <w:r w:rsidR="00032621" w:rsidRPr="00471DDF">
            <w:rPr>
              <w:rFonts w:ascii="Times New Roman" w:hAnsi="Times New Roman" w:cs="Times New Roman"/>
              <w:color w:val="auto"/>
            </w:rPr>
            <w:t xml:space="preserve"> </w:t>
          </w:r>
          <w:r w:rsidR="00CE24C7" w:rsidRPr="00471DDF">
            <w:rPr>
              <w:rFonts w:ascii="Times New Roman" w:hAnsi="Times New Roman" w:cs="Times New Roman"/>
              <w:color w:val="auto"/>
              <w:sz w:val="16"/>
            </w:rPr>
            <w:sym w:font="Wingdings" w:char="F06C"/>
          </w:r>
          <w:r w:rsidR="00CE24C7" w:rsidRPr="00471DDF">
            <w:rPr>
              <w:rFonts w:ascii="Times New Roman" w:hAnsi="Times New Roman" w:cs="Times New Roman"/>
              <w:color w:val="auto"/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auto"/>
                <w:sz w:val="24"/>
              </w:rPr>
              <w:alias w:val="Address"/>
              <w:id w:val="505637697"/>
              <w:placeholder>
                <w:docPart w:val="8448F97D12704A22A657952E11DCCF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C7620E" w:rsidRPr="00471DDF">
                <w:rPr>
                  <w:rFonts w:ascii="Times New Roman" w:hAnsi="Times New Roman" w:cs="Times New Roman"/>
                  <w:color w:val="auto"/>
                  <w:sz w:val="24"/>
                </w:rPr>
                <w:t>401 S. Emporia, Wichita, KS 67202</w:t>
              </w:r>
              <w:r w:rsidR="007D034F" w:rsidRPr="00471DDF">
                <w:rPr>
                  <w:rFonts w:ascii="Times New Roman" w:hAnsi="Times New Roman" w:cs="Times New Roman"/>
                  <w:color w:val="auto"/>
                  <w:sz w:val="24"/>
                </w:rPr>
                <w:t xml:space="preserve"> </w:t>
              </w:r>
            </w:sdtContent>
          </w:sdt>
          <w:r w:rsidR="00CE24C7" w:rsidRPr="00471DDF">
            <w:rPr>
              <w:rFonts w:ascii="Times New Roman" w:hAnsi="Times New Roman" w:cs="Times New Roman"/>
              <w:color w:val="auto"/>
              <w:sz w:val="16"/>
            </w:rPr>
            <w:sym w:font="Wingdings" w:char="F06C"/>
          </w:r>
          <w:r w:rsidR="00032621" w:rsidRPr="00471DDF">
            <w:rPr>
              <w:rFonts w:ascii="Times New Roman" w:hAnsi="Times New Roman" w:cs="Times New Roman"/>
              <w:color w:val="auto"/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auto"/>
                <w:sz w:val="24"/>
              </w:rPr>
              <w:alias w:val="Phone"/>
              <w:id w:val="-298074868"/>
              <w:placeholder>
                <w:docPart w:val="1E306592919346A59DB97CC07FF2378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40458D" w:rsidRPr="00471DDF">
                <w:rPr>
                  <w:rFonts w:ascii="Times New Roman" w:hAnsi="Times New Roman" w:cs="Times New Roman"/>
                  <w:color w:val="auto"/>
                  <w:sz w:val="24"/>
                </w:rPr>
                <w:t xml:space="preserve">(316) </w:t>
              </w:r>
              <w:r w:rsidR="00C7620E" w:rsidRPr="00471DDF">
                <w:rPr>
                  <w:rFonts w:ascii="Times New Roman" w:hAnsi="Times New Roman" w:cs="Times New Roman"/>
                  <w:color w:val="auto"/>
                  <w:sz w:val="24"/>
                </w:rPr>
                <w:t>265-5211</w:t>
              </w:r>
              <w:r w:rsidR="007D034F" w:rsidRPr="00471DDF">
                <w:rPr>
                  <w:rFonts w:ascii="Times New Roman" w:hAnsi="Times New Roman" w:cs="Times New Roman"/>
                  <w:color w:val="auto"/>
                  <w:sz w:val="24"/>
                </w:rPr>
                <w:t xml:space="preserve"> ext. 208</w:t>
              </w:r>
            </w:sdtContent>
          </w:sdt>
        </w:p>
      </w:sdtContent>
    </w:sdt>
    <w:p w14:paraId="44D768CD" w14:textId="25B6D8E3" w:rsidR="00FE38F3" w:rsidRPr="00471DDF" w:rsidRDefault="003A1A24" w:rsidP="00471DDF">
      <w:pPr>
        <w:pStyle w:val="SectionHeading"/>
        <w:spacing w:before="100" w:beforeAutospacing="1" w:after="0" w:line="18" w:lineRule="atLeast"/>
        <w:ind w:left="810"/>
        <w:jc w:val="left"/>
        <w:rPr>
          <w:rFonts w:ascii="Times New Roman" w:hAnsi="Times New Roman" w:cs="Times New Roman"/>
          <w:b/>
          <w:caps w:val="0"/>
          <w:smallCaps/>
          <w:color w:val="auto"/>
          <w:sz w:val="24"/>
        </w:rPr>
      </w:pPr>
      <w:r w:rsidRPr="00471DDF">
        <w:rPr>
          <w:rFonts w:ascii="Times New Roman" w:hAnsi="Times New Roman" w:cs="Times New Roman"/>
          <w:b/>
          <w:caps w:val="0"/>
          <w:smallCaps/>
          <w:color w:val="auto"/>
          <w:sz w:val="24"/>
        </w:rPr>
        <w:t>Summary of Qualifications</w:t>
      </w:r>
    </w:p>
    <w:p w14:paraId="7B807822" w14:textId="33354157" w:rsidR="003E79CF" w:rsidRPr="00471DDF" w:rsidRDefault="00C17081" w:rsidP="00567005">
      <w:pPr>
        <w:pStyle w:val="SubsectionDate"/>
        <w:spacing w:line="216" w:lineRule="auto"/>
        <w:ind w:left="810"/>
        <w:jc w:val="left"/>
        <w:rPr>
          <w:rFonts w:ascii="Times New Roman" w:hAnsi="Times New Roman" w:cs="Times New Roman"/>
          <w:i/>
          <w:sz w:val="24"/>
        </w:rPr>
      </w:pPr>
      <w:r w:rsidRPr="00471DDF">
        <w:rPr>
          <w:rFonts w:ascii="Times New Roman" w:hAnsi="Times New Roman" w:cs="Times New Roman"/>
          <w:i/>
          <w:sz w:val="24"/>
        </w:rPr>
        <w:t>Manufacturing</w:t>
      </w:r>
      <w:r w:rsidR="00423D33" w:rsidRPr="00471DDF">
        <w:rPr>
          <w:rFonts w:ascii="Times New Roman" w:hAnsi="Times New Roman" w:cs="Times New Roman"/>
          <w:i/>
          <w:sz w:val="24"/>
        </w:rPr>
        <w:tab/>
      </w:r>
    </w:p>
    <w:p w14:paraId="3790C7B2" w14:textId="559D5CF5" w:rsidR="00336886" w:rsidRPr="00471DDF" w:rsidRDefault="00567005" w:rsidP="00567005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="00336886" w:rsidRPr="00471DDF">
        <w:rPr>
          <w:rFonts w:ascii="Times New Roman" w:hAnsi="Times New Roman" w:cs="Times New Roman"/>
        </w:rPr>
        <w:t>quality checks on products and parts.</w:t>
      </w:r>
    </w:p>
    <w:p w14:paraId="4849C870" w14:textId="4C198848" w:rsidR="00336886" w:rsidRPr="00471DDF" w:rsidRDefault="00567005" w:rsidP="00567005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</w:t>
      </w:r>
      <w:r w:rsidR="00336886" w:rsidRPr="00471DDF">
        <w:rPr>
          <w:rFonts w:ascii="Times New Roman" w:hAnsi="Times New Roman" w:cs="Times New Roman"/>
        </w:rPr>
        <w:t xml:space="preserve"> finished products and prepare them for shipment.</w:t>
      </w:r>
    </w:p>
    <w:p w14:paraId="1882FE59" w14:textId="24DA049D" w:rsidR="00336886" w:rsidRPr="00471DDF" w:rsidRDefault="00567005" w:rsidP="00567005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Rotate</w:t>
      </w:r>
      <w:r w:rsidR="00336886" w:rsidRPr="00471DDF">
        <w:rPr>
          <w:rFonts w:ascii="Times New Roman" w:hAnsi="Times New Roman" w:cs="Times New Roman"/>
        </w:rPr>
        <w:t xml:space="preserve"> through all the tasks required in </w:t>
      </w:r>
      <w:r w:rsidR="00471DDF" w:rsidRPr="00471DDF">
        <w:rPr>
          <w:rFonts w:ascii="Times New Roman" w:hAnsi="Times New Roman" w:cs="Times New Roman"/>
        </w:rPr>
        <w:t>a particular production process.</w:t>
      </w:r>
    </w:p>
    <w:p w14:paraId="5CEAA92C" w14:textId="0071F098" w:rsidR="00423D33" w:rsidRPr="00471DDF" w:rsidRDefault="00C17081" w:rsidP="00567005">
      <w:pPr>
        <w:pStyle w:val="SubsectionDate"/>
        <w:spacing w:before="120" w:line="216" w:lineRule="auto"/>
        <w:ind w:left="810" w:right="720"/>
        <w:jc w:val="left"/>
        <w:rPr>
          <w:rFonts w:ascii="Times New Roman" w:hAnsi="Times New Roman" w:cs="Times New Roman"/>
          <w:i/>
          <w:sz w:val="24"/>
        </w:rPr>
      </w:pPr>
      <w:r w:rsidRPr="00471DDF">
        <w:rPr>
          <w:rFonts w:ascii="Times New Roman" w:hAnsi="Times New Roman" w:cs="Times New Roman"/>
          <w:i/>
          <w:sz w:val="24"/>
        </w:rPr>
        <w:t xml:space="preserve">Shipping &amp; </w:t>
      </w:r>
      <w:r w:rsidR="00FE38F3" w:rsidRPr="00471DDF">
        <w:rPr>
          <w:rFonts w:ascii="Times New Roman" w:hAnsi="Times New Roman" w:cs="Times New Roman"/>
          <w:i/>
          <w:sz w:val="24"/>
        </w:rPr>
        <w:t>Receiving</w:t>
      </w:r>
    </w:p>
    <w:p w14:paraId="4BDADEE7" w14:textId="3DD81F96" w:rsidR="00336886" w:rsidRPr="00471DDF" w:rsidRDefault="00567005" w:rsidP="00567005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</w:t>
      </w:r>
      <w:r w:rsidR="00336886" w:rsidRPr="00471DDF">
        <w:rPr>
          <w:rFonts w:ascii="Times New Roman" w:hAnsi="Times New Roman" w:cs="Times New Roman"/>
        </w:rPr>
        <w:t xml:space="preserve"> shipment contents and compare</w:t>
      </w:r>
      <w:r>
        <w:rPr>
          <w:rFonts w:ascii="Times New Roman" w:hAnsi="Times New Roman" w:cs="Times New Roman"/>
        </w:rPr>
        <w:t>d</w:t>
      </w:r>
      <w:r w:rsidR="00336886" w:rsidRPr="00471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336886" w:rsidRPr="00471DDF">
        <w:rPr>
          <w:rFonts w:ascii="Times New Roman" w:hAnsi="Times New Roman" w:cs="Times New Roman"/>
        </w:rPr>
        <w:t xml:space="preserve"> records</w:t>
      </w:r>
      <w:r>
        <w:rPr>
          <w:rFonts w:ascii="Times New Roman" w:hAnsi="Times New Roman" w:cs="Times New Roman"/>
        </w:rPr>
        <w:t xml:space="preserve"> </w:t>
      </w:r>
      <w:r w:rsidR="00336886" w:rsidRPr="00471DDF">
        <w:rPr>
          <w:rFonts w:ascii="Times New Roman" w:hAnsi="Times New Roman" w:cs="Times New Roman"/>
        </w:rPr>
        <w:t>to verify accuracy.</w:t>
      </w:r>
    </w:p>
    <w:p w14:paraId="26A62B79" w14:textId="3CDD9186" w:rsidR="00336886" w:rsidRPr="00471DDF" w:rsidRDefault="00567005" w:rsidP="00567005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</w:t>
      </w:r>
      <w:r w:rsidR="00336886" w:rsidRPr="00471DDF">
        <w:rPr>
          <w:rFonts w:ascii="Times New Roman" w:hAnsi="Times New Roman" w:cs="Times New Roman"/>
        </w:rPr>
        <w:t xml:space="preserve"> shipment data, such as weight, charges, space availabil</w:t>
      </w:r>
      <w:r>
        <w:rPr>
          <w:rFonts w:ascii="Times New Roman" w:hAnsi="Times New Roman" w:cs="Times New Roman"/>
        </w:rPr>
        <w:t>ity, damages, or discrepancies.</w:t>
      </w:r>
    </w:p>
    <w:p w14:paraId="2E356B15" w14:textId="777CDC50" w:rsidR="00336886" w:rsidRPr="00471DDF" w:rsidRDefault="00567005" w:rsidP="00567005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Prepare</w:t>
      </w:r>
      <w:r w:rsidR="00336886" w:rsidRPr="00471DDF">
        <w:rPr>
          <w:rFonts w:ascii="Times New Roman" w:hAnsi="Times New Roman" w:cs="Times New Roman"/>
        </w:rPr>
        <w:t xml:space="preserve"> work orders</w:t>
      </w:r>
      <w:r>
        <w:rPr>
          <w:rFonts w:ascii="Times New Roman" w:hAnsi="Times New Roman" w:cs="Times New Roman"/>
        </w:rPr>
        <w:t>,</w:t>
      </w:r>
      <w:r w:rsidR="00336886" w:rsidRPr="00471DDF">
        <w:rPr>
          <w:rFonts w:ascii="Times New Roman" w:hAnsi="Times New Roman" w:cs="Times New Roman"/>
        </w:rPr>
        <w:t xml:space="preserve"> shipping orders, </w:t>
      </w:r>
      <w:r>
        <w:rPr>
          <w:rFonts w:ascii="Times New Roman" w:hAnsi="Times New Roman" w:cs="Times New Roman"/>
        </w:rPr>
        <w:t>and route materials</w:t>
      </w:r>
      <w:r w:rsidR="00336886" w:rsidRPr="00471DDF">
        <w:rPr>
          <w:rFonts w:ascii="Times New Roman" w:hAnsi="Times New Roman" w:cs="Times New Roman"/>
          <w:sz w:val="24"/>
        </w:rPr>
        <w:t>.</w:t>
      </w:r>
    </w:p>
    <w:p w14:paraId="45411116" w14:textId="29843133" w:rsidR="00872FC7" w:rsidRPr="00471DDF" w:rsidRDefault="00C17081" w:rsidP="00567005">
      <w:pPr>
        <w:pStyle w:val="SubsectionDate"/>
        <w:spacing w:before="120" w:line="216" w:lineRule="auto"/>
        <w:ind w:left="810" w:right="720"/>
        <w:jc w:val="left"/>
        <w:rPr>
          <w:rFonts w:ascii="Times New Roman" w:hAnsi="Times New Roman" w:cs="Times New Roman"/>
          <w:i/>
          <w:sz w:val="24"/>
        </w:rPr>
      </w:pPr>
      <w:r w:rsidRPr="00471DDF">
        <w:rPr>
          <w:rFonts w:ascii="Times New Roman" w:hAnsi="Times New Roman" w:cs="Times New Roman"/>
          <w:i/>
          <w:sz w:val="24"/>
        </w:rPr>
        <w:t>Customer Service</w:t>
      </w:r>
    </w:p>
    <w:p w14:paraId="3529E6DD" w14:textId="669735E6" w:rsidR="00567005" w:rsidRDefault="00567005" w:rsidP="00567005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 </w:t>
      </w:r>
      <w:r w:rsidR="00336886" w:rsidRPr="00471DDF">
        <w:rPr>
          <w:rFonts w:ascii="Times New Roman" w:hAnsi="Times New Roman" w:cs="Times New Roman"/>
        </w:rPr>
        <w:t xml:space="preserve">with customers </w:t>
      </w:r>
      <w:r>
        <w:rPr>
          <w:rFonts w:ascii="Times New Roman" w:hAnsi="Times New Roman" w:cs="Times New Roman"/>
        </w:rPr>
        <w:t>sell product, modify orders, or resolve complaints.</w:t>
      </w:r>
    </w:p>
    <w:p w14:paraId="6F4B13A8" w14:textId="1553A484" w:rsidR="00336886" w:rsidRDefault="00567005" w:rsidP="00567005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up with account changes to ensure complaints were resolved.</w:t>
      </w:r>
    </w:p>
    <w:p w14:paraId="7E28B945" w14:textId="6F1F8973" w:rsidR="00567005" w:rsidRPr="00471DDF" w:rsidRDefault="00567005" w:rsidP="00567005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accurate records of transactions, communication, and other account information.</w:t>
      </w:r>
    </w:p>
    <w:p w14:paraId="12BEF52B" w14:textId="18DE9399" w:rsidR="00336886" w:rsidRPr="00567005" w:rsidRDefault="00567005" w:rsidP="00567005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</w:t>
      </w:r>
      <w:r w:rsidR="00336886" w:rsidRPr="00471DDF">
        <w:rPr>
          <w:rFonts w:ascii="Times New Roman" w:hAnsi="Times New Roman" w:cs="Times New Roman"/>
        </w:rPr>
        <w:t xml:space="preserve"> to ensure that appropriate changes were made to resolve customers' problems.</w:t>
      </w:r>
    </w:p>
    <w:p w14:paraId="5DD308BE" w14:textId="2F6E9ECA" w:rsidR="00AD3033" w:rsidRPr="00471DDF" w:rsidRDefault="00AD3033" w:rsidP="00567005">
      <w:pPr>
        <w:pStyle w:val="SubsectionDate"/>
        <w:spacing w:before="120" w:line="216" w:lineRule="auto"/>
        <w:ind w:left="810" w:right="720"/>
        <w:jc w:val="left"/>
        <w:rPr>
          <w:rFonts w:ascii="Times New Roman" w:hAnsi="Times New Roman" w:cs="Times New Roman"/>
          <w:i/>
          <w:sz w:val="24"/>
        </w:rPr>
      </w:pPr>
      <w:r w:rsidRPr="00471DDF">
        <w:rPr>
          <w:rFonts w:ascii="Times New Roman" w:hAnsi="Times New Roman" w:cs="Times New Roman"/>
          <w:i/>
          <w:sz w:val="24"/>
        </w:rPr>
        <w:t>Cook/Pre</w:t>
      </w:r>
      <w:r w:rsidR="00471DDF" w:rsidRPr="00471DDF">
        <w:rPr>
          <w:rFonts w:ascii="Times New Roman" w:hAnsi="Times New Roman" w:cs="Times New Roman"/>
          <w:i/>
          <w:sz w:val="24"/>
        </w:rPr>
        <w:t xml:space="preserve">p </w:t>
      </w:r>
      <w:r w:rsidRPr="00471DDF">
        <w:rPr>
          <w:rFonts w:ascii="Times New Roman" w:hAnsi="Times New Roman" w:cs="Times New Roman"/>
          <w:i/>
          <w:sz w:val="24"/>
        </w:rPr>
        <w:t>Cook</w:t>
      </w:r>
    </w:p>
    <w:p w14:paraId="324DFA1C" w14:textId="77777777" w:rsidR="00567005" w:rsidRPr="00471DDF" w:rsidRDefault="00567005" w:rsidP="00567005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="Times New Roman" w:hAnsi="Times New Roman" w:cs="Times New Roman"/>
        </w:rPr>
      </w:pPr>
      <w:r w:rsidRPr="00471DDF">
        <w:rPr>
          <w:rFonts w:ascii="Times New Roman" w:hAnsi="Times New Roman" w:cs="Times New Roman"/>
        </w:rPr>
        <w:t>Proficient at all BOH duties and obligations.</w:t>
      </w:r>
    </w:p>
    <w:p w14:paraId="2EED2ACB" w14:textId="16DC7393" w:rsidR="00336886" w:rsidRPr="00471DDF" w:rsidRDefault="00567005" w:rsidP="00567005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</w:t>
      </w:r>
      <w:r w:rsidR="00336886" w:rsidRPr="00471DDF">
        <w:rPr>
          <w:rFonts w:ascii="Times New Roman" w:hAnsi="Times New Roman" w:cs="Times New Roman"/>
        </w:rPr>
        <w:t>, cut, and cooked meat</w:t>
      </w:r>
      <w:r w:rsidR="00471DDF" w:rsidRPr="00471DDF">
        <w:rPr>
          <w:rFonts w:ascii="Times New Roman" w:hAnsi="Times New Roman" w:cs="Times New Roman"/>
        </w:rPr>
        <w:t>, poultry, and vegetables.</w:t>
      </w:r>
    </w:p>
    <w:p w14:paraId="1E32C0E3" w14:textId="5BD47D37" w:rsidR="00567005" w:rsidRDefault="00567005" w:rsidP="00567005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menus, dietary restrictions, and portioning guidelines.</w:t>
      </w:r>
    </w:p>
    <w:p w14:paraId="7BE15475" w14:textId="2DEFF603" w:rsidR="00AD3033" w:rsidRPr="00471DDF" w:rsidRDefault="00567005" w:rsidP="00567005">
      <w:pPr>
        <w:pStyle w:val="SubsectionDate"/>
        <w:numPr>
          <w:ilvl w:val="1"/>
          <w:numId w:val="7"/>
        </w:numPr>
        <w:spacing w:line="216" w:lineRule="auto"/>
        <w:ind w:left="1440" w:righ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</w:t>
      </w:r>
      <w:r w:rsidR="00336886" w:rsidRPr="00471DDF">
        <w:rPr>
          <w:rFonts w:ascii="Times New Roman" w:hAnsi="Times New Roman" w:cs="Times New Roman"/>
        </w:rPr>
        <w:t xml:space="preserve"> and inspect</w:t>
      </w:r>
      <w:r w:rsidR="00471DDF" w:rsidRPr="00471DDF">
        <w:rPr>
          <w:rFonts w:ascii="Times New Roman" w:hAnsi="Times New Roman" w:cs="Times New Roman"/>
        </w:rPr>
        <w:t xml:space="preserve"> kitchen</w:t>
      </w:r>
      <w:r w:rsidR="00336886" w:rsidRPr="00471DDF">
        <w:rPr>
          <w:rFonts w:ascii="Times New Roman" w:hAnsi="Times New Roman" w:cs="Times New Roman"/>
        </w:rPr>
        <w:t xml:space="preserve"> equipment, </w:t>
      </w:r>
      <w:r w:rsidR="00471DDF" w:rsidRPr="00471DDF">
        <w:rPr>
          <w:rFonts w:ascii="Times New Roman" w:hAnsi="Times New Roman" w:cs="Times New Roman"/>
        </w:rPr>
        <w:t>appliances, and work areas.</w:t>
      </w:r>
    </w:p>
    <w:p w14:paraId="3EFFC443" w14:textId="77777777" w:rsidR="00735163" w:rsidRPr="00471DDF" w:rsidRDefault="005E2423" w:rsidP="00567005">
      <w:pPr>
        <w:pStyle w:val="SubsectionDate"/>
        <w:spacing w:before="100" w:beforeAutospacing="1" w:line="216" w:lineRule="auto"/>
        <w:ind w:left="720"/>
        <w:jc w:val="left"/>
        <w:rPr>
          <w:rFonts w:ascii="Times New Roman" w:hAnsi="Times New Roman" w:cs="Times New Roman"/>
          <w:b/>
          <w:smallCaps/>
          <w:sz w:val="24"/>
        </w:rPr>
      </w:pPr>
      <w:r w:rsidRPr="00471DDF">
        <w:rPr>
          <w:rFonts w:ascii="Times New Roman" w:hAnsi="Times New Roman" w:cs="Times New Roman"/>
          <w:b/>
          <w:smallCaps/>
          <w:sz w:val="24"/>
        </w:rPr>
        <w:t>Professional Experience</w:t>
      </w:r>
    </w:p>
    <w:p w14:paraId="7519054B" w14:textId="2A3E0FED" w:rsidR="00423D33" w:rsidRPr="00471DDF" w:rsidRDefault="00471DDF" w:rsidP="00471DDF">
      <w:pPr>
        <w:pStyle w:val="NoSpacing"/>
        <w:tabs>
          <w:tab w:val="right" w:pos="10080"/>
        </w:tabs>
        <w:ind w:left="72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471DDF">
        <w:rPr>
          <w:rFonts w:ascii="Times New Roman" w:hAnsi="Times New Roman" w:cs="Times New Roman"/>
          <w:i/>
          <w:color w:val="auto"/>
          <w:sz w:val="24"/>
          <w:szCs w:val="24"/>
        </w:rPr>
        <w:t>Cook/Prep Cook</w:t>
      </w:r>
      <w:r>
        <w:rPr>
          <w:rFonts w:ascii="Times New Roman" w:hAnsi="Times New Roman" w:cs="Times New Roman"/>
          <w:i/>
          <w:color w:val="auto"/>
          <w:sz w:val="24"/>
          <w:szCs w:val="24"/>
        </w:rPr>
        <w:tab/>
      </w:r>
      <w:r w:rsidR="00AD3033" w:rsidRPr="00471DDF">
        <w:rPr>
          <w:rFonts w:ascii="Times New Roman" w:hAnsi="Times New Roman" w:cs="Times New Roman"/>
          <w:color w:val="auto"/>
          <w:sz w:val="24"/>
          <w:szCs w:val="24"/>
        </w:rPr>
        <w:t>Hutchinson, KS</w:t>
      </w:r>
    </w:p>
    <w:p w14:paraId="5BED0EF9" w14:textId="29F5B8E3" w:rsidR="00423D33" w:rsidRPr="00471DDF" w:rsidRDefault="00471DDF" w:rsidP="00471DDF">
      <w:pPr>
        <w:pStyle w:val="NoSpacing"/>
        <w:tabs>
          <w:tab w:val="right" w:pos="10080"/>
        </w:tabs>
        <w:ind w:left="72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71DDF">
        <w:rPr>
          <w:rFonts w:ascii="Times New Roman" w:hAnsi="Times New Roman" w:cs="Times New Roman"/>
          <w:color w:val="auto"/>
          <w:sz w:val="24"/>
          <w:szCs w:val="24"/>
        </w:rPr>
        <w:t>Aramark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AD3033" w:rsidRPr="00471DDF">
        <w:rPr>
          <w:rFonts w:ascii="Times New Roman" w:hAnsi="Times New Roman" w:cs="Times New Roman"/>
          <w:i/>
          <w:color w:val="auto"/>
          <w:sz w:val="24"/>
          <w:szCs w:val="24"/>
        </w:rPr>
        <w:t>2017-2018</w:t>
      </w:r>
    </w:p>
    <w:p w14:paraId="42A50D5C" w14:textId="77777777" w:rsidR="00471DDF" w:rsidRPr="00471DDF" w:rsidRDefault="00471DDF" w:rsidP="00567005">
      <w:pPr>
        <w:pStyle w:val="NoSpacing"/>
        <w:numPr>
          <w:ilvl w:val="0"/>
          <w:numId w:val="14"/>
        </w:numPr>
        <w:ind w:left="1440"/>
        <w:jc w:val="left"/>
        <w:rPr>
          <w:rFonts w:ascii="Times New Roman" w:hAnsi="Times New Roman" w:cs="Times New Roman"/>
          <w:i/>
          <w:color w:val="auto"/>
        </w:rPr>
      </w:pPr>
      <w:r w:rsidRPr="00471DDF">
        <w:rPr>
          <w:rFonts w:ascii="Times New Roman" w:hAnsi="Times New Roman" w:cs="Times New Roman"/>
          <w:color w:val="auto"/>
        </w:rPr>
        <w:t>Cooked large quantities of entrees and sides for breakfast, lunch, and dinner service.</w:t>
      </w:r>
    </w:p>
    <w:p w14:paraId="18C6F634" w14:textId="77777777" w:rsidR="00471DDF" w:rsidRPr="00471DDF" w:rsidRDefault="00471DDF" w:rsidP="00567005">
      <w:pPr>
        <w:pStyle w:val="NoSpacing"/>
        <w:numPr>
          <w:ilvl w:val="0"/>
          <w:numId w:val="14"/>
        </w:numPr>
        <w:ind w:left="1440"/>
        <w:jc w:val="left"/>
        <w:rPr>
          <w:rFonts w:ascii="Times New Roman" w:hAnsi="Times New Roman" w:cs="Times New Roman"/>
          <w:i/>
          <w:color w:val="auto"/>
        </w:rPr>
      </w:pPr>
      <w:r w:rsidRPr="00471DDF">
        <w:rPr>
          <w:rFonts w:ascii="Times New Roman" w:hAnsi="Times New Roman" w:cs="Times New Roman"/>
          <w:color w:val="auto"/>
        </w:rPr>
        <w:t xml:space="preserve">Operated steam kettles, ovens, and mixers to prepare </w:t>
      </w:r>
    </w:p>
    <w:p w14:paraId="57C6E09A" w14:textId="77777777" w:rsidR="00471DDF" w:rsidRPr="00471DDF" w:rsidRDefault="00471DDF" w:rsidP="00567005">
      <w:pPr>
        <w:pStyle w:val="NoSpacing"/>
        <w:numPr>
          <w:ilvl w:val="0"/>
          <w:numId w:val="14"/>
        </w:numPr>
        <w:ind w:left="1440"/>
        <w:jc w:val="left"/>
        <w:rPr>
          <w:rFonts w:ascii="Times New Roman" w:hAnsi="Times New Roman" w:cs="Times New Roman"/>
          <w:i/>
          <w:color w:val="auto"/>
        </w:rPr>
      </w:pPr>
      <w:r w:rsidRPr="00471DDF">
        <w:rPr>
          <w:rFonts w:ascii="Times New Roman" w:hAnsi="Times New Roman" w:cs="Times New Roman"/>
          <w:color w:val="auto"/>
        </w:rPr>
        <w:t>Served multiple meals in a cafeteria-style setting.</w:t>
      </w:r>
    </w:p>
    <w:p w14:paraId="1584610D" w14:textId="227C03F8" w:rsidR="00735163" w:rsidRPr="00471DDF" w:rsidRDefault="00471DDF" w:rsidP="00567005">
      <w:pPr>
        <w:pStyle w:val="NoSpacing"/>
        <w:numPr>
          <w:ilvl w:val="0"/>
          <w:numId w:val="14"/>
        </w:numPr>
        <w:ind w:left="1440"/>
        <w:jc w:val="left"/>
        <w:rPr>
          <w:rFonts w:ascii="Times New Roman" w:hAnsi="Times New Roman" w:cs="Times New Roman"/>
          <w:i/>
          <w:color w:val="auto"/>
        </w:rPr>
      </w:pPr>
      <w:r w:rsidRPr="00471DDF">
        <w:rPr>
          <w:rFonts w:ascii="Times New Roman" w:hAnsi="Times New Roman" w:cs="Times New Roman"/>
          <w:color w:val="auto"/>
        </w:rPr>
        <w:t>Trained other kitchen workers on proper preparation, cleaning, and serving standards.</w:t>
      </w:r>
    </w:p>
    <w:p w14:paraId="128BE393" w14:textId="3264F6D6" w:rsidR="00423D33" w:rsidRPr="00471DDF" w:rsidRDefault="00471DDF" w:rsidP="00567005">
      <w:pPr>
        <w:pStyle w:val="NoSpacing"/>
        <w:spacing w:before="120"/>
        <w:ind w:left="72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471DDF">
        <w:rPr>
          <w:rFonts w:ascii="Times New Roman" w:hAnsi="Times New Roman" w:cs="Times New Roman"/>
          <w:i/>
          <w:color w:val="auto"/>
          <w:sz w:val="24"/>
          <w:szCs w:val="24"/>
        </w:rPr>
        <w:t xml:space="preserve">Shipping/Management </w:t>
      </w:r>
      <w:r w:rsidR="00423D33" w:rsidRPr="00471DDF">
        <w:rPr>
          <w:rFonts w:ascii="Times New Roman" w:hAnsi="Times New Roman" w:cs="Times New Roman"/>
          <w:color w:val="auto"/>
          <w:sz w:val="24"/>
          <w:szCs w:val="24"/>
        </w:rPr>
        <w:t xml:space="preserve">Wichita, </w:t>
      </w:r>
      <w:r w:rsidR="00AD3033" w:rsidRPr="00471DDF">
        <w:rPr>
          <w:rFonts w:ascii="Times New Roman" w:hAnsi="Times New Roman" w:cs="Times New Roman"/>
          <w:color w:val="auto"/>
          <w:sz w:val="24"/>
          <w:szCs w:val="24"/>
        </w:rPr>
        <w:t>KS</w:t>
      </w:r>
    </w:p>
    <w:p w14:paraId="1BA64C8E" w14:textId="665E3B1E" w:rsidR="00423D33" w:rsidRPr="00471DDF" w:rsidRDefault="00471DDF" w:rsidP="00471DDF">
      <w:pPr>
        <w:pStyle w:val="NoSpacing"/>
        <w:ind w:left="720"/>
        <w:jc w:val="left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71DDF">
        <w:rPr>
          <w:rFonts w:ascii="Times New Roman" w:hAnsi="Times New Roman" w:cs="Times New Roman"/>
          <w:color w:val="auto"/>
          <w:sz w:val="24"/>
          <w:szCs w:val="24"/>
        </w:rPr>
        <w:t>Indian Hills Meat &amp; Poultry</w:t>
      </w:r>
      <w:r w:rsidR="00AD3033" w:rsidRPr="00471DDF">
        <w:rPr>
          <w:rFonts w:ascii="Times New Roman" w:hAnsi="Times New Roman" w:cs="Times New Roman"/>
          <w:i/>
          <w:color w:val="auto"/>
          <w:sz w:val="24"/>
          <w:szCs w:val="24"/>
        </w:rPr>
        <w:t>2012-2013</w:t>
      </w:r>
    </w:p>
    <w:p w14:paraId="25CC978A" w14:textId="77777777" w:rsidR="00471DDF" w:rsidRDefault="00471DDF" w:rsidP="00567005">
      <w:pPr>
        <w:pStyle w:val="NoSpacing"/>
        <w:numPr>
          <w:ilvl w:val="0"/>
          <w:numId w:val="15"/>
        </w:numPr>
        <w:ind w:left="1440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Worked with customers on a daily basis to provide outstanding sales and service.</w:t>
      </w:r>
    </w:p>
    <w:p w14:paraId="0CE5C4C8" w14:textId="77777777" w:rsidR="00471DDF" w:rsidRDefault="00471DDF" w:rsidP="00567005">
      <w:pPr>
        <w:pStyle w:val="NoSpacing"/>
        <w:numPr>
          <w:ilvl w:val="0"/>
          <w:numId w:val="15"/>
        </w:numPr>
        <w:ind w:left="1440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Contacted potential clients to evaluate business opportunities and close deals.</w:t>
      </w:r>
    </w:p>
    <w:p w14:paraId="6838051C" w14:textId="2F667CE7" w:rsidR="00AD3033" w:rsidRPr="00471DDF" w:rsidRDefault="00471DDF" w:rsidP="00567005">
      <w:pPr>
        <w:pStyle w:val="NoSpacing"/>
        <w:numPr>
          <w:ilvl w:val="0"/>
          <w:numId w:val="15"/>
        </w:numPr>
        <w:ind w:left="1440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Maintained accurate inventory levels in shipping and receiving departments.</w:t>
      </w:r>
    </w:p>
    <w:p w14:paraId="0D600DC1" w14:textId="1890973F" w:rsidR="00423D33" w:rsidRPr="00471DDF" w:rsidRDefault="00567005" w:rsidP="00567005">
      <w:pPr>
        <w:pStyle w:val="NoSpacing"/>
        <w:tabs>
          <w:tab w:val="right" w:pos="10080"/>
        </w:tabs>
        <w:spacing w:before="120"/>
        <w:ind w:left="72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</w:rPr>
        <w:t>Cook/Prep</w:t>
      </w:r>
      <w:r w:rsidR="00471DDF">
        <w:rPr>
          <w:rFonts w:ascii="Times New Roman" w:hAnsi="Times New Roman" w:cs="Times New Roman"/>
          <w:i/>
          <w:color w:val="auto"/>
          <w:sz w:val="24"/>
          <w:szCs w:val="24"/>
        </w:rPr>
        <w:tab/>
      </w:r>
      <w:r w:rsidR="00423D33" w:rsidRPr="00471DDF">
        <w:rPr>
          <w:rFonts w:ascii="Times New Roman" w:hAnsi="Times New Roman" w:cs="Times New Roman"/>
          <w:color w:val="auto"/>
          <w:sz w:val="24"/>
          <w:szCs w:val="24"/>
        </w:rPr>
        <w:t>Wichita, K</w:t>
      </w:r>
      <w:r w:rsidR="00AD3033" w:rsidRPr="00471DDF">
        <w:rPr>
          <w:rFonts w:ascii="Times New Roman" w:hAnsi="Times New Roman" w:cs="Times New Roman"/>
          <w:color w:val="auto"/>
          <w:sz w:val="24"/>
          <w:szCs w:val="24"/>
        </w:rPr>
        <w:t>S</w:t>
      </w:r>
    </w:p>
    <w:p w14:paraId="38FC6913" w14:textId="078E5722" w:rsidR="00423D33" w:rsidRPr="00471DDF" w:rsidRDefault="00471DDF" w:rsidP="00471DDF">
      <w:pPr>
        <w:pStyle w:val="NoSpacing"/>
        <w:tabs>
          <w:tab w:val="right" w:pos="10080"/>
        </w:tabs>
        <w:ind w:left="720"/>
        <w:jc w:val="left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71DDF">
        <w:rPr>
          <w:rFonts w:ascii="Times New Roman" w:hAnsi="Times New Roman" w:cs="Times New Roman"/>
          <w:color w:val="auto"/>
          <w:sz w:val="24"/>
          <w:szCs w:val="24"/>
        </w:rPr>
        <w:t>Chili’s Restaurant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AD3033" w:rsidRPr="00471DDF">
        <w:rPr>
          <w:rFonts w:ascii="Times New Roman" w:hAnsi="Times New Roman" w:cs="Times New Roman"/>
          <w:i/>
          <w:color w:val="auto"/>
          <w:sz w:val="24"/>
          <w:szCs w:val="24"/>
        </w:rPr>
        <w:t>2011-2012</w:t>
      </w:r>
    </w:p>
    <w:p w14:paraId="261191D3" w14:textId="77777777" w:rsidR="00567005" w:rsidRDefault="00567005" w:rsidP="00567005">
      <w:pPr>
        <w:pStyle w:val="NoSpacing"/>
        <w:numPr>
          <w:ilvl w:val="0"/>
          <w:numId w:val="14"/>
        </w:numPr>
        <w:ind w:left="1440" w:right="720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Prepped marinades, vegetables, meats, seasonings, and other ingredients for recipes.</w:t>
      </w:r>
    </w:p>
    <w:p w14:paraId="715EF1EA" w14:textId="77777777" w:rsidR="00567005" w:rsidRDefault="00567005" w:rsidP="00567005">
      <w:pPr>
        <w:pStyle w:val="NoSpacing"/>
        <w:numPr>
          <w:ilvl w:val="0"/>
          <w:numId w:val="14"/>
        </w:numPr>
        <w:ind w:left="1440" w:right="720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Plated frozen desserts by pulling individual portions from freezer and finishing with sauces and whipped cream.</w:t>
      </w:r>
    </w:p>
    <w:p w14:paraId="0EC4AD2A" w14:textId="191C1557" w:rsidR="00AD3033" w:rsidRPr="00567005" w:rsidRDefault="00567005" w:rsidP="00567005">
      <w:pPr>
        <w:pStyle w:val="NoSpacing"/>
        <w:numPr>
          <w:ilvl w:val="0"/>
          <w:numId w:val="14"/>
        </w:numPr>
        <w:ind w:left="1440" w:right="720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Portioned out all major menu components to minimize waste and maintain consistency.</w:t>
      </w:r>
    </w:p>
    <w:p w14:paraId="065ADB29" w14:textId="1E07EEC5" w:rsidR="00423D33" w:rsidRPr="00471DDF" w:rsidRDefault="00471DDF" w:rsidP="00567005">
      <w:pPr>
        <w:pStyle w:val="NoSpacing"/>
        <w:tabs>
          <w:tab w:val="right" w:pos="10080"/>
        </w:tabs>
        <w:spacing w:before="100" w:beforeAutospacing="1"/>
        <w:ind w:left="72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471DDF">
        <w:rPr>
          <w:rFonts w:ascii="Times New Roman" w:hAnsi="Times New Roman" w:cs="Times New Roman"/>
          <w:i/>
          <w:color w:val="auto"/>
          <w:sz w:val="24"/>
          <w:szCs w:val="24"/>
        </w:rPr>
        <w:t>Cook/</w:t>
      </w:r>
      <w:r>
        <w:rPr>
          <w:rFonts w:ascii="Times New Roman" w:hAnsi="Times New Roman" w:cs="Times New Roman"/>
          <w:i/>
          <w:color w:val="auto"/>
          <w:sz w:val="24"/>
          <w:szCs w:val="24"/>
        </w:rPr>
        <w:t>Manager</w:t>
      </w:r>
      <w:r>
        <w:rPr>
          <w:rFonts w:ascii="Times New Roman" w:hAnsi="Times New Roman" w:cs="Times New Roman"/>
          <w:i/>
          <w:color w:val="auto"/>
          <w:sz w:val="24"/>
          <w:szCs w:val="24"/>
        </w:rPr>
        <w:tab/>
      </w:r>
      <w:r w:rsidR="00AD3033" w:rsidRPr="00471DDF">
        <w:rPr>
          <w:rFonts w:ascii="Times New Roman" w:hAnsi="Times New Roman" w:cs="Times New Roman"/>
          <w:color w:val="auto"/>
          <w:sz w:val="24"/>
          <w:szCs w:val="24"/>
        </w:rPr>
        <w:t>Wichita, KS</w:t>
      </w:r>
    </w:p>
    <w:p w14:paraId="66967827" w14:textId="656B75AF" w:rsidR="00423D33" w:rsidRPr="00471DDF" w:rsidRDefault="00471DDF" w:rsidP="00471DDF">
      <w:pPr>
        <w:pStyle w:val="NoSpacing"/>
        <w:tabs>
          <w:tab w:val="right" w:pos="10080"/>
        </w:tabs>
        <w:ind w:left="720"/>
        <w:jc w:val="left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471DDF">
        <w:rPr>
          <w:rFonts w:ascii="Times New Roman" w:hAnsi="Times New Roman" w:cs="Times New Roman"/>
          <w:color w:val="auto"/>
          <w:sz w:val="24"/>
          <w:szCs w:val="24"/>
        </w:rPr>
        <w:t>Chipotle’s Restauran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AD3033" w:rsidRPr="00471DDF">
        <w:rPr>
          <w:rFonts w:ascii="Times New Roman" w:hAnsi="Times New Roman" w:cs="Times New Roman"/>
          <w:i/>
          <w:color w:val="auto"/>
          <w:sz w:val="24"/>
          <w:szCs w:val="24"/>
        </w:rPr>
        <w:t>2010-2012</w:t>
      </w:r>
      <w:r w:rsidR="00A1172B" w:rsidRPr="00471DDF">
        <w:rPr>
          <w:rFonts w:ascii="Times New Roman" w:hAnsi="Times New Roman" w:cs="Times New Roman"/>
          <w:i/>
          <w:color w:val="auto"/>
          <w:sz w:val="24"/>
          <w:szCs w:val="24"/>
        </w:rPr>
        <w:tab/>
      </w:r>
    </w:p>
    <w:p w14:paraId="64BA80F8" w14:textId="2BAD4940" w:rsidR="00423D33" w:rsidRPr="00471DDF" w:rsidRDefault="00567005" w:rsidP="00567005">
      <w:pPr>
        <w:pStyle w:val="NoSpacing"/>
        <w:numPr>
          <w:ilvl w:val="0"/>
          <w:numId w:val="16"/>
        </w:numPr>
        <w:ind w:left="144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Cooked and managed kitchen and staff.</w:t>
      </w:r>
      <w:r w:rsidR="00735163" w:rsidRPr="00471DDF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61F2A5E0" w14:textId="77777777" w:rsidR="00735163" w:rsidRPr="00471DDF" w:rsidRDefault="00735163" w:rsidP="00735163">
      <w:pPr>
        <w:pStyle w:val="NoSpacing"/>
        <w:jc w:val="left"/>
        <w:rPr>
          <w:rFonts w:ascii="Times New Roman" w:hAnsi="Times New Roman" w:cs="Times New Roman"/>
          <w:color w:val="auto"/>
        </w:rPr>
      </w:pPr>
    </w:p>
    <w:p w14:paraId="34D25EEA" w14:textId="77777777" w:rsidR="004E7A47" w:rsidRPr="00471DDF" w:rsidRDefault="00735163" w:rsidP="00471DDF">
      <w:pPr>
        <w:pStyle w:val="NoSpacing"/>
        <w:ind w:left="720"/>
        <w:jc w:val="left"/>
        <w:rPr>
          <w:rFonts w:ascii="Times New Roman" w:hAnsi="Times New Roman" w:cs="Times New Roman"/>
          <w:smallCaps/>
          <w:color w:val="auto"/>
          <w:sz w:val="24"/>
          <w:szCs w:val="24"/>
        </w:rPr>
      </w:pPr>
      <w:r w:rsidRPr="00471DDF">
        <w:rPr>
          <w:rFonts w:ascii="Times New Roman" w:hAnsi="Times New Roman" w:cs="Times New Roman"/>
          <w:b/>
          <w:smallCaps/>
          <w:color w:val="auto"/>
          <w:sz w:val="24"/>
          <w:szCs w:val="24"/>
        </w:rPr>
        <w:t>Education</w:t>
      </w:r>
      <w:r w:rsidR="004E7A47" w:rsidRPr="00471DDF">
        <w:rPr>
          <w:rFonts w:ascii="Times New Roman" w:hAnsi="Times New Roman" w:cs="Times New Roman"/>
          <w:smallCaps/>
          <w:color w:val="auto"/>
          <w:sz w:val="24"/>
          <w:szCs w:val="24"/>
        </w:rPr>
        <w:t xml:space="preserve"> </w:t>
      </w:r>
    </w:p>
    <w:p w14:paraId="7F03731E" w14:textId="3D83885B" w:rsidR="004E7A47" w:rsidRPr="00567005" w:rsidRDefault="00471DDF" w:rsidP="00567005">
      <w:pPr>
        <w:pStyle w:val="NoSpacing"/>
        <w:numPr>
          <w:ilvl w:val="0"/>
          <w:numId w:val="16"/>
        </w:numPr>
        <w:tabs>
          <w:tab w:val="right" w:pos="10080"/>
        </w:tabs>
        <w:ind w:left="144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67005">
        <w:rPr>
          <w:rFonts w:ascii="Times New Roman" w:hAnsi="Times New Roman" w:cs="Times New Roman"/>
          <w:color w:val="auto"/>
          <w:sz w:val="24"/>
          <w:szCs w:val="24"/>
        </w:rPr>
        <w:t>Customer Service</w:t>
      </w:r>
      <w:r w:rsidR="00567005" w:rsidRPr="00567005">
        <w:rPr>
          <w:rFonts w:ascii="Times New Roman" w:hAnsi="Times New Roman" w:cs="Times New Roman"/>
          <w:color w:val="auto"/>
          <w:sz w:val="24"/>
          <w:szCs w:val="24"/>
        </w:rPr>
        <w:t xml:space="preserve"> &amp;</w:t>
      </w:r>
      <w:r w:rsidRPr="005670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67005">
        <w:rPr>
          <w:rFonts w:ascii="Times New Roman" w:hAnsi="Times New Roman" w:cs="Times New Roman"/>
          <w:color w:val="auto"/>
          <w:sz w:val="24"/>
          <w:szCs w:val="24"/>
        </w:rPr>
        <w:t xml:space="preserve">Microsoft Office </w:t>
      </w:r>
      <w:r w:rsidRPr="00567005">
        <w:rPr>
          <w:rFonts w:ascii="Times New Roman" w:hAnsi="Times New Roman" w:cs="Times New Roman"/>
          <w:color w:val="auto"/>
          <w:sz w:val="24"/>
          <w:szCs w:val="24"/>
        </w:rPr>
        <w:t>Certificate</w:t>
      </w:r>
      <w:r w:rsidR="00567005" w:rsidRPr="00567005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567005" w:rsidRPr="00567005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67005" w:rsidRPr="00567005">
        <w:rPr>
          <w:rFonts w:ascii="Times New Roman" w:hAnsi="Times New Roman" w:cs="Times New Roman"/>
          <w:color w:val="auto"/>
          <w:sz w:val="24"/>
          <w:szCs w:val="24"/>
        </w:rPr>
        <w:t>2007</w:t>
      </w:r>
      <w:r w:rsidR="00567005" w:rsidRPr="00567005">
        <w:rPr>
          <w:rFonts w:ascii="Times New Roman" w:hAnsi="Times New Roman" w:cs="Times New Roman"/>
          <w:color w:val="auto"/>
          <w:sz w:val="24"/>
          <w:szCs w:val="24"/>
        </w:rPr>
        <w:br/>
      </w:r>
      <w:r w:rsidR="00FE38F3" w:rsidRPr="00567005">
        <w:rPr>
          <w:rFonts w:ascii="Times New Roman" w:hAnsi="Times New Roman" w:cs="Times New Roman"/>
          <w:i/>
          <w:color w:val="auto"/>
          <w:sz w:val="24"/>
          <w:szCs w:val="24"/>
        </w:rPr>
        <w:t>Planet Youth</w:t>
      </w:r>
      <w:r w:rsidR="00567005" w:rsidRPr="005670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67005" w:rsidRPr="00567005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67005" w:rsidRPr="00567005">
        <w:rPr>
          <w:rFonts w:ascii="Times New Roman" w:hAnsi="Times New Roman" w:cs="Times New Roman"/>
          <w:color w:val="auto"/>
          <w:sz w:val="24"/>
          <w:szCs w:val="24"/>
        </w:rPr>
        <w:t>Lake Elsinore, CA</w:t>
      </w:r>
      <w:bookmarkStart w:id="0" w:name="_GoBack"/>
      <w:bookmarkEnd w:id="0"/>
    </w:p>
    <w:sectPr w:rsidR="004E7A47" w:rsidRPr="00567005" w:rsidSect="00336886">
      <w:footerReference w:type="default" r:id="rId11"/>
      <w:pgSz w:w="12240" w:h="1584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931165" w14:textId="77777777" w:rsidR="00091D91" w:rsidRDefault="00091D91">
      <w:pPr>
        <w:spacing w:after="0" w:line="240" w:lineRule="auto"/>
      </w:pPr>
      <w:r>
        <w:separator/>
      </w:r>
    </w:p>
  </w:endnote>
  <w:endnote w:type="continuationSeparator" w:id="0">
    <w:p w14:paraId="158E7C8D" w14:textId="77777777" w:rsidR="00091D91" w:rsidRDefault="0009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8BF2D" w14:textId="3E427DCA" w:rsidR="00495970" w:rsidRDefault="00495970">
    <w:pPr>
      <w:rPr>
        <w:sz w:val="20"/>
      </w:rPr>
    </w:pPr>
    <w:r>
      <w:rPr>
        <w:sz w:val="20"/>
        <w14:numForm w14:val="oldStyle"/>
      </w:rPr>
      <w:fldChar w:fldCharType="begin"/>
    </w:r>
    <w:r>
      <w:rPr>
        <w:sz w:val="20"/>
        <w14:numForm w14:val="oldStyle"/>
      </w:rPr>
      <w:instrText xml:space="preserve"> PAGE   \* MERGEFORMAT </w:instrText>
    </w:r>
    <w:r>
      <w:rPr>
        <w:sz w:val="20"/>
        <w14:numForm w14:val="oldStyle"/>
      </w:rPr>
      <w:fldChar w:fldCharType="separate"/>
    </w:r>
    <w:r w:rsidR="00567005">
      <w:rPr>
        <w:noProof/>
        <w:sz w:val="20"/>
        <w14:numForm w14:val="oldStyle"/>
      </w:rPr>
      <w:t>2</w:t>
    </w:r>
    <w:r>
      <w:rPr>
        <w:noProof/>
        <w:sz w:val="20"/>
        <w14:numForm w14:val="oldStyle"/>
      </w:rPr>
      <w:fldChar w:fldCharType="end"/>
    </w:r>
  </w:p>
  <w:p w14:paraId="125B0827" w14:textId="77777777" w:rsidR="00495970" w:rsidRDefault="00495970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9AEF75" wp14:editId="28E14DD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0"/>
              <wp:effectExtent l="0" t="0" r="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3F4CB57" id="Straight Connector 7" o:spid="_x0000_s1026" style="position:absolute;z-index:251657216;visibility:visible;mso-wrap-style:square;mso-width-percent:100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width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5MtwEAAMM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" strokecolor="#6f6f74 [3204]"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027531" w14:textId="77777777" w:rsidR="00091D91" w:rsidRDefault="00091D91">
      <w:pPr>
        <w:spacing w:after="0" w:line="240" w:lineRule="auto"/>
      </w:pPr>
      <w:r>
        <w:separator/>
      </w:r>
    </w:p>
  </w:footnote>
  <w:footnote w:type="continuationSeparator" w:id="0">
    <w:p w14:paraId="2C561135" w14:textId="77777777" w:rsidR="00091D91" w:rsidRDefault="00091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12DC"/>
    <w:multiLevelType w:val="hybridMultilevel"/>
    <w:tmpl w:val="89FC1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1440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2">
    <w:nsid w:val="109D7C07"/>
    <w:multiLevelType w:val="hybridMultilevel"/>
    <w:tmpl w:val="E3BE7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016481"/>
    <w:multiLevelType w:val="hybridMultilevel"/>
    <w:tmpl w:val="CA42F3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665390"/>
    <w:multiLevelType w:val="hybridMultilevel"/>
    <w:tmpl w:val="D48A5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751803"/>
    <w:multiLevelType w:val="hybridMultilevel"/>
    <w:tmpl w:val="6FB61C0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7089294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283A6787"/>
    <w:multiLevelType w:val="hybridMultilevel"/>
    <w:tmpl w:val="29307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202E75"/>
    <w:multiLevelType w:val="hybridMultilevel"/>
    <w:tmpl w:val="8438F824"/>
    <w:lvl w:ilvl="0" w:tplc="C79A0A4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2F3AA6"/>
    <w:multiLevelType w:val="hybridMultilevel"/>
    <w:tmpl w:val="3F3EC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8858DF"/>
    <w:multiLevelType w:val="hybridMultilevel"/>
    <w:tmpl w:val="823A7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1E6420"/>
    <w:multiLevelType w:val="hybridMultilevel"/>
    <w:tmpl w:val="F58C817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CB1375"/>
    <w:multiLevelType w:val="hybridMultilevel"/>
    <w:tmpl w:val="BE507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1"/>
  </w:num>
  <w:num w:numId="5">
    <w:abstractNumId w:val="11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  <w:num w:numId="12">
    <w:abstractNumId w:val="8"/>
  </w:num>
  <w:num w:numId="13">
    <w:abstractNumId w:val="2"/>
  </w:num>
  <w:num w:numId="14">
    <w:abstractNumId w:val="15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0NDa3sDS3sDA1NrJQ0lEKTi0uzszPAykwrAUAnz6S0CwAAAA="/>
  </w:docVars>
  <w:rsids>
    <w:rsidRoot w:val="007433D3"/>
    <w:rsid w:val="00032621"/>
    <w:rsid w:val="0004136C"/>
    <w:rsid w:val="0005429B"/>
    <w:rsid w:val="00080540"/>
    <w:rsid w:val="00091D91"/>
    <w:rsid w:val="000E29A0"/>
    <w:rsid w:val="0016459A"/>
    <w:rsid w:val="00187697"/>
    <w:rsid w:val="001D3C5F"/>
    <w:rsid w:val="001D6223"/>
    <w:rsid w:val="00203500"/>
    <w:rsid w:val="00274104"/>
    <w:rsid w:val="002D619A"/>
    <w:rsid w:val="00336886"/>
    <w:rsid w:val="003401F7"/>
    <w:rsid w:val="00357613"/>
    <w:rsid w:val="003A1A24"/>
    <w:rsid w:val="003A3390"/>
    <w:rsid w:val="003C4825"/>
    <w:rsid w:val="003E79CF"/>
    <w:rsid w:val="0040458D"/>
    <w:rsid w:val="00411FB8"/>
    <w:rsid w:val="00423D33"/>
    <w:rsid w:val="00471DDF"/>
    <w:rsid w:val="00495970"/>
    <w:rsid w:val="004B2D48"/>
    <w:rsid w:val="004D69EE"/>
    <w:rsid w:val="004E6147"/>
    <w:rsid w:val="004E7A47"/>
    <w:rsid w:val="005266EB"/>
    <w:rsid w:val="00543AE3"/>
    <w:rsid w:val="00567005"/>
    <w:rsid w:val="005E2423"/>
    <w:rsid w:val="006E0259"/>
    <w:rsid w:val="006F0362"/>
    <w:rsid w:val="00735163"/>
    <w:rsid w:val="007433D3"/>
    <w:rsid w:val="0079432B"/>
    <w:rsid w:val="007D034F"/>
    <w:rsid w:val="007E182F"/>
    <w:rsid w:val="007F0A30"/>
    <w:rsid w:val="00872FC7"/>
    <w:rsid w:val="00A1172B"/>
    <w:rsid w:val="00A41816"/>
    <w:rsid w:val="00A819BC"/>
    <w:rsid w:val="00AD3033"/>
    <w:rsid w:val="00AE3DF2"/>
    <w:rsid w:val="00AF16E6"/>
    <w:rsid w:val="00AF5DD7"/>
    <w:rsid w:val="00B00A86"/>
    <w:rsid w:val="00B9346A"/>
    <w:rsid w:val="00BB3198"/>
    <w:rsid w:val="00BE5C2A"/>
    <w:rsid w:val="00C17081"/>
    <w:rsid w:val="00C61286"/>
    <w:rsid w:val="00C7620E"/>
    <w:rsid w:val="00CA4A0E"/>
    <w:rsid w:val="00CE24C7"/>
    <w:rsid w:val="00D03339"/>
    <w:rsid w:val="00D33557"/>
    <w:rsid w:val="00D43948"/>
    <w:rsid w:val="00D50177"/>
    <w:rsid w:val="00DD1BEA"/>
    <w:rsid w:val="00DE5FE5"/>
    <w:rsid w:val="00E1465F"/>
    <w:rsid w:val="00E3096E"/>
    <w:rsid w:val="00E521A3"/>
    <w:rsid w:val="00E653AD"/>
    <w:rsid w:val="00ED0A4A"/>
    <w:rsid w:val="00ED1557"/>
    <w:rsid w:val="00F039C1"/>
    <w:rsid w:val="00FD30EA"/>
    <w:rsid w:val="00FE38F3"/>
    <w:rsid w:val="00F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4F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ackTi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2E7F14A4B5423EBECB2288CEC3B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EBDC-3135-4592-A2C9-5AAA734A6643}"/>
      </w:docPartPr>
      <w:docPartBody>
        <w:p w:rsidR="004D18CE" w:rsidRDefault="004D18CE">
          <w:pPr>
            <w:pStyle w:val="952E7F14A4B5423EBECB2288CEC3B53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9AB213A2B934A2193355211A4A88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5DBD9-C7BB-4898-B667-2DE980FC860E}"/>
      </w:docPartPr>
      <w:docPartBody>
        <w:p w:rsidR="004D18CE" w:rsidRDefault="004D18CE">
          <w:pPr>
            <w:pStyle w:val="99AB213A2B934A2193355211A4A884FF"/>
          </w:pPr>
          <w:r>
            <w:rPr>
              <w:rStyle w:val="PlaceholderText"/>
              <w:color w:val="1F497D" w:themeColor="text2"/>
            </w:rPr>
            <w:t>[Type your e-mail]</w:t>
          </w:r>
        </w:p>
      </w:docPartBody>
    </w:docPart>
    <w:docPart>
      <w:docPartPr>
        <w:name w:val="8448F97D12704A22A657952E11DC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F6BE6-6BFC-4A91-9F67-A4043BF783FB}"/>
      </w:docPartPr>
      <w:docPartBody>
        <w:p w:rsidR="004D18CE" w:rsidRDefault="004D18CE">
          <w:pPr>
            <w:pStyle w:val="8448F97D12704A22A657952E11DCCF41"/>
          </w:pPr>
          <w:r>
            <w:rPr>
              <w:rStyle w:val="PlaceholderText"/>
              <w:color w:val="1F497D" w:themeColor="text2"/>
            </w:rPr>
            <w:t>[Type your address]</w:t>
          </w:r>
        </w:p>
      </w:docPartBody>
    </w:docPart>
    <w:docPart>
      <w:docPartPr>
        <w:name w:val="1E306592919346A59DB97CC07FF2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2F73-5CB5-4539-8B48-CA695A0159A9}"/>
      </w:docPartPr>
      <w:docPartBody>
        <w:p w:rsidR="004D18CE" w:rsidRDefault="004D18CE">
          <w:pPr>
            <w:pStyle w:val="1E306592919346A59DB97CC07FF2378A"/>
          </w:pPr>
          <w:r>
            <w:rPr>
              <w:rStyle w:val="PlaceholderText"/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E"/>
    <w:rsid w:val="002660FA"/>
    <w:rsid w:val="004808B0"/>
    <w:rsid w:val="004C1FF2"/>
    <w:rsid w:val="004D18CE"/>
    <w:rsid w:val="004D46F9"/>
    <w:rsid w:val="00692004"/>
    <w:rsid w:val="008A4096"/>
    <w:rsid w:val="009009F9"/>
    <w:rsid w:val="00C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401 S. Emporia, Wichita, KS 67202 </CompanyAddress>
  <CompanyPhone>(316) 265-5211 ext. 208</CompanyPhone>
  <CompanyFax/>
  <CompanyEmail>gcadenas@wwrfresource.com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CF9E2A6-E9AD-4413-90A9-495252D3A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BlackTieResume.dotx</Template>
  <TotalTime>14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L. Hobbs</dc:creator>
  <cp:lastModifiedBy>WWRFINMATE</cp:lastModifiedBy>
  <cp:revision>4</cp:revision>
  <cp:lastPrinted>2018-05-07T19:32:00Z</cp:lastPrinted>
  <dcterms:created xsi:type="dcterms:W3CDTF">2018-05-03T20:56:00Z</dcterms:created>
  <dcterms:modified xsi:type="dcterms:W3CDTF">2018-05-07T19:32:00Z</dcterms:modified>
</cp:coreProperties>
</file>