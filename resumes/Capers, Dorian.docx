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ABF" w:rsidRDefault="00E64ABF" w:rsidP="00E64ABF">
      <w:pPr>
        <w:pStyle w:val="NoSpacing"/>
        <w:jc w:val="left"/>
        <w:rPr>
          <w:color w:val="000000" w:themeColor="text1"/>
        </w:rPr>
        <w:sectPr w:rsidR="00E64ABF" w:rsidSect="00B604DF">
          <w:footerReference w:type="default" r:id="rId11"/>
          <w:pgSz w:w="12240" w:h="15840"/>
          <w:pgMar w:top="720" w:right="720" w:bottom="720" w:left="720" w:header="720" w:footer="720" w:gutter="0"/>
          <w:pgBorders w:offsetFrom="page">
            <w:top w:val="outset" w:sz="6" w:space="24" w:color="auto"/>
            <w:left w:val="outset" w:sz="6" w:space="24" w:color="auto"/>
            <w:bottom w:val="inset" w:sz="6" w:space="24" w:color="auto"/>
            <w:right w:val="inset" w:sz="6" w:space="24" w:color="auto"/>
          </w:pgBorders>
          <w:cols w:space="720"/>
          <w:titlePg/>
          <w:docGrid w:linePitch="360"/>
        </w:sectPr>
      </w:pPr>
      <w:bookmarkStart w:id="0" w:name="_GoBack"/>
      <w:bookmarkEnd w:id="0"/>
    </w:p>
    <w:p w:rsidR="00F61C16" w:rsidRPr="00F61C16" w:rsidRDefault="00E64ABF" w:rsidP="00F61C16">
      <w:pPr>
        <w:pStyle w:val="NoSpacing"/>
        <w:jc w:val="left"/>
        <w:rPr>
          <w:i/>
          <w:color w:val="000000" w:themeColor="text1"/>
          <w:sz w:val="72"/>
          <w:szCs w:val="72"/>
        </w:rPr>
      </w:pPr>
      <w:r w:rsidRPr="00E64ABF">
        <w:rPr>
          <w:i/>
          <w:color w:val="000000" w:themeColor="text1"/>
          <w:sz w:val="72"/>
          <w:szCs w:val="72"/>
        </w:rPr>
        <w:lastRenderedPageBreak/>
        <w:t>Dorian T. Capers</w:t>
      </w:r>
    </w:p>
    <w:p w:rsidR="00ED1557" w:rsidRPr="007D034F" w:rsidRDefault="00C32D63" w:rsidP="00F61C16">
      <w:pPr>
        <w:pStyle w:val="NoSpacing"/>
        <w:jc w:val="right"/>
        <w:rPr>
          <w:color w:val="000000" w:themeColor="text1"/>
        </w:rPr>
      </w:pPr>
      <w:sdt>
        <w:sdtPr>
          <w:rPr>
            <w:color w:val="000000" w:themeColor="text1"/>
            <w:sz w:val="24"/>
          </w:rPr>
          <w:alias w:val="Address"/>
          <w:id w:val="505637697"/>
          <w:placeholder>
            <w:docPart w:val="8448F97D12704A22A657952E11DCCF41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C7620E" w:rsidRPr="003A1A24">
            <w:rPr>
              <w:color w:val="000000" w:themeColor="text1"/>
              <w:sz w:val="24"/>
            </w:rPr>
            <w:t xml:space="preserve">Wichita, KS </w:t>
          </w:r>
        </w:sdtContent>
      </w:sdt>
      <w:r w:rsidR="00CE24C7">
        <w:rPr>
          <w:color w:val="000000" w:themeColor="text1"/>
          <w:sz w:val="16"/>
        </w:rPr>
        <w:sym w:font="Wingdings" w:char="F06C"/>
      </w:r>
      <w:r w:rsidR="00032621" w:rsidRPr="007D034F">
        <w:rPr>
          <w:color w:val="000000" w:themeColor="text1"/>
        </w:rPr>
        <w:t xml:space="preserve"> </w:t>
      </w:r>
      <w:sdt>
        <w:sdtPr>
          <w:rPr>
            <w:color w:val="000000" w:themeColor="text1"/>
            <w:sz w:val="24"/>
          </w:rPr>
          <w:alias w:val="Phone"/>
          <w:id w:val="-298074868"/>
          <w:placeholder>
            <w:docPart w:val="1E306592919346A59DB97CC07FF2378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0458D" w:rsidRPr="003A1A24">
            <w:rPr>
              <w:color w:val="000000" w:themeColor="text1"/>
              <w:sz w:val="24"/>
            </w:rPr>
            <w:t xml:space="preserve">(316) </w:t>
          </w:r>
          <w:r w:rsidR="0057353F">
            <w:rPr>
              <w:color w:val="000000" w:themeColor="text1"/>
              <w:sz w:val="24"/>
            </w:rPr>
            <w:t>300-7644</w:t>
          </w:r>
        </w:sdtContent>
      </w:sdt>
    </w:p>
    <w:p w:rsidR="00E64ABF" w:rsidRDefault="00E64ABF" w:rsidP="00F61C16">
      <w:pPr>
        <w:pStyle w:val="NoSpacing"/>
        <w:jc w:val="both"/>
        <w:rPr>
          <w:i/>
          <w:color w:val="000000" w:themeColor="text1"/>
          <w:sz w:val="28"/>
          <w:szCs w:val="52"/>
        </w:rPr>
        <w:sectPr w:rsidR="00E64ABF" w:rsidSect="00F61C16">
          <w:type w:val="continuous"/>
          <w:pgSz w:w="12240" w:h="15840"/>
          <w:pgMar w:top="990" w:right="720" w:bottom="720" w:left="720" w:header="720" w:footer="720" w:gutter="0"/>
          <w:pgBorders w:offsetFrom="page">
            <w:top w:val="outset" w:sz="6" w:space="24" w:color="auto"/>
            <w:left w:val="outset" w:sz="6" w:space="24" w:color="auto"/>
            <w:bottom w:val="inset" w:sz="6" w:space="24" w:color="auto"/>
            <w:right w:val="inset" w:sz="6" w:space="24" w:color="auto"/>
          </w:pgBorders>
          <w:cols w:space="720"/>
          <w:titlePg/>
          <w:docGrid w:linePitch="360"/>
        </w:sectPr>
      </w:pPr>
    </w:p>
    <w:p w:rsidR="00E64ABF" w:rsidRDefault="00E64ABF" w:rsidP="00F61C16">
      <w:pPr>
        <w:pStyle w:val="NoSpacing"/>
        <w:jc w:val="both"/>
        <w:rPr>
          <w:i/>
          <w:color w:val="000000" w:themeColor="text1"/>
          <w:sz w:val="28"/>
          <w:szCs w:val="52"/>
        </w:rPr>
      </w:pPr>
    </w:p>
    <w:p w:rsidR="00E64ABF" w:rsidRPr="00F61C16" w:rsidRDefault="00E64ABF" w:rsidP="00E64ABF">
      <w:pPr>
        <w:pStyle w:val="NoSpacing"/>
        <w:rPr>
          <w:rFonts w:asciiTheme="majorHAnsi" w:eastAsiaTheme="majorEastAsia" w:hAnsiTheme="majorHAnsi" w:cstheme="majorBidi"/>
          <w:i/>
          <w:caps/>
          <w:color w:val="000000" w:themeColor="text1"/>
          <w:spacing w:val="20"/>
          <w:kern w:val="28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75000"/>
            </w14:srgbClr>
          </w14:shadow>
          <w14:ligatures w14:val="standard"/>
          <w14:numForm w14:val="oldStyle"/>
          <w14:cntxtAlts/>
        </w:rPr>
      </w:pPr>
      <w:r w:rsidRPr="00F61C16">
        <w:rPr>
          <w:i/>
          <w:color w:val="000000" w:themeColor="text1"/>
          <w:sz w:val="24"/>
          <w:szCs w:val="24"/>
        </w:rPr>
        <w:t>Forklift Operato</w:t>
      </w:r>
      <w:r w:rsidR="00F61C16" w:rsidRPr="00F61C16">
        <w:rPr>
          <w:i/>
          <w:color w:val="000000" w:themeColor="text1"/>
          <w:sz w:val="24"/>
          <w:szCs w:val="24"/>
        </w:rPr>
        <w:t xml:space="preserve">r / </w:t>
      </w:r>
      <w:r w:rsidR="0042347F" w:rsidRPr="00F61C16">
        <w:rPr>
          <w:i/>
          <w:color w:val="000000" w:themeColor="text1"/>
          <w:sz w:val="24"/>
          <w:szCs w:val="24"/>
        </w:rPr>
        <w:t>Manufacturing</w:t>
      </w:r>
      <w:r w:rsidR="00F61C16" w:rsidRPr="00F61C16">
        <w:rPr>
          <w:i/>
          <w:color w:val="000000" w:themeColor="text1"/>
          <w:sz w:val="24"/>
          <w:szCs w:val="24"/>
        </w:rPr>
        <w:t xml:space="preserve"> </w:t>
      </w:r>
      <w:r w:rsidR="0042347F" w:rsidRPr="00F61C16">
        <w:rPr>
          <w:i/>
          <w:color w:val="000000" w:themeColor="text1"/>
          <w:sz w:val="24"/>
          <w:szCs w:val="24"/>
        </w:rPr>
        <w:t>/</w:t>
      </w:r>
      <w:r w:rsidR="00F61C16" w:rsidRPr="00F61C16">
        <w:rPr>
          <w:i/>
          <w:color w:val="000000" w:themeColor="text1"/>
          <w:sz w:val="24"/>
          <w:szCs w:val="24"/>
        </w:rPr>
        <w:t xml:space="preserve"> A</w:t>
      </w:r>
      <w:r w:rsidRPr="00F61C16">
        <w:rPr>
          <w:i/>
          <w:color w:val="000000" w:themeColor="text1"/>
          <w:sz w:val="24"/>
          <w:szCs w:val="24"/>
        </w:rPr>
        <w:t>ssembly Line</w:t>
      </w:r>
      <w:r w:rsidR="00F61C16" w:rsidRPr="00F61C16">
        <w:rPr>
          <w:i/>
          <w:color w:val="000000" w:themeColor="text1"/>
          <w:sz w:val="24"/>
          <w:szCs w:val="24"/>
        </w:rPr>
        <w:t xml:space="preserve"> / </w:t>
      </w:r>
      <w:r w:rsidRPr="00F61C16">
        <w:rPr>
          <w:i/>
          <w:color w:val="000000" w:themeColor="text1"/>
          <w:sz w:val="24"/>
          <w:szCs w:val="24"/>
        </w:rPr>
        <w:t>Shipping &amp; Receiving / Food Processing</w:t>
      </w:r>
    </w:p>
    <w:p w:rsidR="00AE3DF2" w:rsidRPr="00F61C16" w:rsidRDefault="003A1A24" w:rsidP="005266EB">
      <w:pPr>
        <w:pStyle w:val="SectionHeading"/>
        <w:spacing w:before="100" w:beforeAutospacing="1" w:after="0" w:line="18" w:lineRule="atLeast"/>
        <w:jc w:val="left"/>
        <w:rPr>
          <w:b/>
          <w:caps w:val="0"/>
          <w:smallCaps/>
          <w:color w:val="000000" w:themeColor="text1"/>
          <w:sz w:val="24"/>
        </w:rPr>
      </w:pPr>
      <w:r w:rsidRPr="00F61C16">
        <w:rPr>
          <w:b/>
          <w:caps w:val="0"/>
          <w:smallCaps/>
          <w:color w:val="000000" w:themeColor="text1"/>
          <w:sz w:val="24"/>
        </w:rPr>
        <w:t>Summary of Qualifications</w:t>
      </w:r>
    </w:p>
    <w:p w:rsidR="009648B3" w:rsidRPr="009648B3" w:rsidRDefault="009648B3" w:rsidP="009648B3">
      <w:pPr>
        <w:spacing w:after="0"/>
      </w:pPr>
    </w:p>
    <w:p w:rsidR="009648B3" w:rsidRDefault="009648B3" w:rsidP="009648B3">
      <w:pPr>
        <w:pStyle w:val="NoSpacing"/>
        <w:numPr>
          <w:ilvl w:val="0"/>
          <w:numId w:val="17"/>
        </w:numPr>
        <w:jc w:val="left"/>
      </w:pPr>
      <w:r>
        <w:t>12 + y</w:t>
      </w:r>
      <w:r w:rsidR="0042347F">
        <w:t xml:space="preserve">ears of working history in the </w:t>
      </w:r>
      <w:r>
        <w:t>Shipping, Storage, Food Processing</w:t>
      </w:r>
      <w:r w:rsidR="0042347F">
        <w:t>, and Service industries</w:t>
      </w:r>
    </w:p>
    <w:p w:rsidR="009648B3" w:rsidRDefault="0042347F" w:rsidP="009648B3">
      <w:pPr>
        <w:pStyle w:val="NoSpacing"/>
        <w:numPr>
          <w:ilvl w:val="0"/>
          <w:numId w:val="17"/>
        </w:numPr>
        <w:jc w:val="left"/>
      </w:pPr>
      <w:r>
        <w:t>Reputation as a reliable employee that thrives in a team oriented environment</w:t>
      </w:r>
    </w:p>
    <w:p w:rsidR="009648B3" w:rsidRDefault="0042347F" w:rsidP="009648B3">
      <w:pPr>
        <w:pStyle w:val="NoSpacing"/>
        <w:numPr>
          <w:ilvl w:val="0"/>
          <w:numId w:val="17"/>
        </w:numPr>
        <w:jc w:val="left"/>
      </w:pPr>
      <w:r>
        <w:t>“Safety First” attitude and always follows safety protocols and procedures</w:t>
      </w:r>
    </w:p>
    <w:p w:rsidR="0042347F" w:rsidRDefault="0042347F" w:rsidP="009648B3">
      <w:pPr>
        <w:pStyle w:val="NoSpacing"/>
        <w:numPr>
          <w:ilvl w:val="0"/>
          <w:numId w:val="17"/>
        </w:numPr>
        <w:jc w:val="left"/>
      </w:pPr>
      <w:r>
        <w:t>Team builder and processor with a variety of applicable transferable skills between production and manufacturing</w:t>
      </w:r>
    </w:p>
    <w:p w:rsidR="009648B3" w:rsidRDefault="0042347F" w:rsidP="009648B3">
      <w:pPr>
        <w:pStyle w:val="NoSpacing"/>
        <w:numPr>
          <w:ilvl w:val="0"/>
          <w:numId w:val="17"/>
        </w:numPr>
        <w:jc w:val="left"/>
      </w:pPr>
      <w:r>
        <w:t>Detail oriented as is applies to servicing equipment, keeping work area’s clean, and organized for efficiency</w:t>
      </w:r>
    </w:p>
    <w:p w:rsidR="009648B3" w:rsidRDefault="0042347F" w:rsidP="009648B3">
      <w:pPr>
        <w:pStyle w:val="NoSpacing"/>
        <w:numPr>
          <w:ilvl w:val="0"/>
          <w:numId w:val="17"/>
        </w:numPr>
        <w:jc w:val="left"/>
      </w:pPr>
      <w:r>
        <w:t>Aptitude with computer applications such as Microsoft Office, Excel, Access, and PowerPoint</w:t>
      </w:r>
    </w:p>
    <w:p w:rsidR="009648B3" w:rsidRDefault="0042347F" w:rsidP="009648B3">
      <w:pPr>
        <w:pStyle w:val="NoSpacing"/>
        <w:numPr>
          <w:ilvl w:val="0"/>
          <w:numId w:val="17"/>
        </w:numPr>
        <w:jc w:val="left"/>
      </w:pPr>
      <w:r>
        <w:t>Fork lift certification and along with proficiency operating other warehouse and storage based equipment</w:t>
      </w:r>
    </w:p>
    <w:p w:rsidR="0042347F" w:rsidRDefault="0042347F" w:rsidP="009648B3">
      <w:pPr>
        <w:pStyle w:val="NoSpacing"/>
        <w:numPr>
          <w:ilvl w:val="0"/>
          <w:numId w:val="17"/>
        </w:numPr>
        <w:jc w:val="left"/>
      </w:pPr>
      <w:r>
        <w:t>Customer service ability among other strong communication skills</w:t>
      </w:r>
    </w:p>
    <w:p w:rsidR="0042347F" w:rsidRDefault="0042347F" w:rsidP="00F92FDB">
      <w:pPr>
        <w:pStyle w:val="NoSpacing"/>
        <w:numPr>
          <w:ilvl w:val="0"/>
          <w:numId w:val="17"/>
        </w:numPr>
        <w:jc w:val="left"/>
      </w:pPr>
      <w:r>
        <w:t xml:space="preserve">Kansas </w:t>
      </w:r>
      <w:r w:rsidRPr="0042347F">
        <w:rPr>
          <w:b/>
          <w:i/>
        </w:rPr>
        <w:t>“Work Ready”</w:t>
      </w:r>
      <w:r>
        <w:t xml:space="preserve"> Certification with a bronze rating</w:t>
      </w:r>
    </w:p>
    <w:p w:rsidR="00F92FDB" w:rsidRPr="00F61C16" w:rsidRDefault="00F92FDB" w:rsidP="00F92FDB">
      <w:pPr>
        <w:pStyle w:val="SectionHeading"/>
        <w:spacing w:before="100" w:beforeAutospacing="1" w:after="0" w:line="18" w:lineRule="atLeast"/>
        <w:jc w:val="left"/>
        <w:rPr>
          <w:b/>
          <w:caps w:val="0"/>
          <w:smallCaps/>
          <w:color w:val="000000" w:themeColor="text1"/>
          <w:sz w:val="24"/>
        </w:rPr>
      </w:pPr>
      <w:r w:rsidRPr="00F61C16">
        <w:rPr>
          <w:b/>
          <w:caps w:val="0"/>
          <w:smallCaps/>
          <w:color w:val="000000" w:themeColor="text1"/>
          <w:sz w:val="24"/>
        </w:rPr>
        <w:t>Skills Summary</w:t>
      </w:r>
    </w:p>
    <w:p w:rsidR="00F92FDB" w:rsidRPr="00783100" w:rsidRDefault="00F92FDB" w:rsidP="00F92FDB">
      <w:pPr>
        <w:pStyle w:val="NoSpacing"/>
        <w:rPr>
          <w:sz w:val="24"/>
          <w:szCs w:val="24"/>
        </w:rPr>
      </w:pPr>
    </w:p>
    <w:p w:rsidR="00F92FDB" w:rsidRPr="00F61C16" w:rsidRDefault="00F92FDB" w:rsidP="00F92FDB">
      <w:pPr>
        <w:pStyle w:val="NoSpacing"/>
        <w:jc w:val="left"/>
        <w:rPr>
          <w:b/>
          <w:i/>
          <w:sz w:val="24"/>
          <w:szCs w:val="24"/>
        </w:rPr>
      </w:pPr>
      <w:r w:rsidRPr="00F61C16">
        <w:rPr>
          <w:b/>
          <w:i/>
          <w:sz w:val="24"/>
          <w:szCs w:val="24"/>
        </w:rPr>
        <w:t>Manufacturing/Production:</w:t>
      </w:r>
    </w:p>
    <w:p w:rsidR="00F92FDB" w:rsidRDefault="00B64C73" w:rsidP="00F92FDB">
      <w:pPr>
        <w:pStyle w:val="NoSpacing"/>
        <w:numPr>
          <w:ilvl w:val="0"/>
          <w:numId w:val="18"/>
        </w:numPr>
        <w:jc w:val="left"/>
      </w:pPr>
      <w:r>
        <w:t>Organized: properly separating out all finished food products for accurate deliv</w:t>
      </w:r>
      <w:r w:rsidR="00783100">
        <w:t>ery to the correct destinations</w:t>
      </w:r>
    </w:p>
    <w:p w:rsidR="00F92FDB" w:rsidRDefault="00B64C73" w:rsidP="00F92FDB">
      <w:pPr>
        <w:pStyle w:val="NoSpacing"/>
        <w:numPr>
          <w:ilvl w:val="0"/>
          <w:numId w:val="18"/>
        </w:numPr>
        <w:jc w:val="left"/>
      </w:pPr>
      <w:r>
        <w:t>Maintained a clean and efficiently run work station following all safety protocols</w:t>
      </w:r>
    </w:p>
    <w:p w:rsidR="00F92FDB" w:rsidRDefault="00B64C73" w:rsidP="00B64C73">
      <w:pPr>
        <w:pStyle w:val="NoSpacing"/>
        <w:numPr>
          <w:ilvl w:val="0"/>
          <w:numId w:val="18"/>
        </w:numPr>
        <w:jc w:val="left"/>
      </w:pPr>
      <w:r w:rsidRPr="00B64C73">
        <w:t>Operate machinery used in the production proce</w:t>
      </w:r>
      <w:r w:rsidR="00783100">
        <w:t>ss, or assist machine operators</w:t>
      </w:r>
    </w:p>
    <w:p w:rsidR="00783100" w:rsidRDefault="00783100" w:rsidP="00783100">
      <w:pPr>
        <w:pStyle w:val="NoSpacing"/>
        <w:ind w:left="720"/>
        <w:jc w:val="left"/>
      </w:pPr>
    </w:p>
    <w:p w:rsidR="00F92FDB" w:rsidRPr="00F61C16" w:rsidRDefault="00F92FDB" w:rsidP="00F92FDB">
      <w:pPr>
        <w:pStyle w:val="NoSpacing"/>
        <w:jc w:val="left"/>
        <w:rPr>
          <w:b/>
          <w:i/>
          <w:sz w:val="24"/>
          <w:szCs w:val="24"/>
        </w:rPr>
      </w:pPr>
      <w:r w:rsidRPr="00F61C16">
        <w:rPr>
          <w:b/>
          <w:i/>
          <w:sz w:val="24"/>
          <w:szCs w:val="24"/>
        </w:rPr>
        <w:t>Assembly Line</w:t>
      </w:r>
      <w:r w:rsidR="00783100" w:rsidRPr="00F61C16">
        <w:rPr>
          <w:b/>
          <w:i/>
          <w:sz w:val="24"/>
          <w:szCs w:val="24"/>
        </w:rPr>
        <w:t>:</w:t>
      </w:r>
    </w:p>
    <w:p w:rsidR="00783100" w:rsidRDefault="00783100" w:rsidP="00783100">
      <w:pPr>
        <w:pStyle w:val="NoSpacing"/>
        <w:numPr>
          <w:ilvl w:val="0"/>
          <w:numId w:val="22"/>
        </w:numPr>
        <w:jc w:val="left"/>
      </w:pPr>
      <w:r>
        <w:t>Performed quality checks on products and parts</w:t>
      </w:r>
    </w:p>
    <w:p w:rsidR="00783100" w:rsidRDefault="00783100" w:rsidP="00783100">
      <w:pPr>
        <w:pStyle w:val="NoSpacing"/>
        <w:numPr>
          <w:ilvl w:val="0"/>
          <w:numId w:val="22"/>
        </w:numPr>
        <w:jc w:val="left"/>
      </w:pPr>
      <w:r>
        <w:t>Packaged finished products and prepare them for shipment</w:t>
      </w:r>
    </w:p>
    <w:p w:rsidR="00783100" w:rsidRDefault="00783100" w:rsidP="00783100">
      <w:pPr>
        <w:pStyle w:val="NoSpacing"/>
        <w:numPr>
          <w:ilvl w:val="0"/>
          <w:numId w:val="22"/>
        </w:numPr>
        <w:jc w:val="left"/>
      </w:pPr>
      <w:r>
        <w:t>Rotated through all the tasks required in a particular production process</w:t>
      </w:r>
    </w:p>
    <w:p w:rsidR="000020A8" w:rsidRDefault="000020A8" w:rsidP="000020A8">
      <w:pPr>
        <w:pStyle w:val="NoSpacing"/>
        <w:ind w:left="720"/>
        <w:jc w:val="left"/>
      </w:pPr>
    </w:p>
    <w:p w:rsidR="00F92FDB" w:rsidRPr="00F61C16" w:rsidRDefault="00F92FDB" w:rsidP="00F92FDB">
      <w:pPr>
        <w:pStyle w:val="NoSpacing"/>
        <w:jc w:val="left"/>
        <w:rPr>
          <w:b/>
          <w:i/>
          <w:sz w:val="24"/>
          <w:szCs w:val="24"/>
        </w:rPr>
      </w:pPr>
      <w:r w:rsidRPr="00F61C16">
        <w:rPr>
          <w:b/>
          <w:i/>
          <w:sz w:val="24"/>
          <w:szCs w:val="24"/>
        </w:rPr>
        <w:t>Service Industry:</w:t>
      </w:r>
    </w:p>
    <w:p w:rsidR="00F92FDB" w:rsidRDefault="00B64C73" w:rsidP="00F92FDB">
      <w:pPr>
        <w:pStyle w:val="NoSpacing"/>
        <w:numPr>
          <w:ilvl w:val="0"/>
          <w:numId w:val="20"/>
        </w:numPr>
        <w:jc w:val="left"/>
      </w:pPr>
      <w:r>
        <w:t>Maintained company property both inside and out, and followed all food safety preparation standards</w:t>
      </w:r>
    </w:p>
    <w:p w:rsidR="00F92FDB" w:rsidRDefault="00B64C73" w:rsidP="00F92FDB">
      <w:pPr>
        <w:pStyle w:val="NoSpacing"/>
        <w:numPr>
          <w:ilvl w:val="0"/>
          <w:numId w:val="20"/>
        </w:numPr>
        <w:jc w:val="left"/>
      </w:pPr>
      <w:r>
        <w:t>Skilled as a cook of both hot and cold food crafting and in product in a prep position</w:t>
      </w:r>
    </w:p>
    <w:p w:rsidR="00F92FDB" w:rsidRPr="00F92FDB" w:rsidRDefault="00B64C73" w:rsidP="00F92FDB">
      <w:pPr>
        <w:pStyle w:val="NoSpacing"/>
        <w:numPr>
          <w:ilvl w:val="0"/>
          <w:numId w:val="20"/>
        </w:numPr>
        <w:jc w:val="left"/>
      </w:pPr>
      <w:r>
        <w:t>Followed all recipes and product according to company standards and customer satisfaction</w:t>
      </w:r>
    </w:p>
    <w:p w:rsidR="00735163" w:rsidRPr="00F61C16" w:rsidRDefault="00735163" w:rsidP="00423D33">
      <w:pPr>
        <w:pStyle w:val="SubsectionDate"/>
        <w:spacing w:line="216" w:lineRule="auto"/>
        <w:jc w:val="left"/>
        <w:rPr>
          <w:b/>
          <w:smallCaps/>
          <w:color w:val="000000" w:themeColor="text1"/>
          <w:sz w:val="24"/>
        </w:rPr>
      </w:pPr>
    </w:p>
    <w:p w:rsidR="00735163" w:rsidRPr="00F61C16" w:rsidRDefault="005E2423" w:rsidP="00423D33">
      <w:pPr>
        <w:pStyle w:val="SubsectionDate"/>
        <w:spacing w:line="216" w:lineRule="auto"/>
        <w:jc w:val="left"/>
        <w:rPr>
          <w:b/>
          <w:smallCaps/>
          <w:color w:val="000000" w:themeColor="text1"/>
          <w:sz w:val="24"/>
        </w:rPr>
      </w:pPr>
      <w:r w:rsidRPr="00F61C16">
        <w:rPr>
          <w:b/>
          <w:smallCaps/>
          <w:color w:val="000000" w:themeColor="text1"/>
          <w:sz w:val="24"/>
        </w:rPr>
        <w:t>Professional Experience</w:t>
      </w:r>
    </w:p>
    <w:p w:rsidR="00423D33" w:rsidRPr="00783100" w:rsidRDefault="00F61C16" w:rsidP="00F61C16">
      <w:pPr>
        <w:pStyle w:val="NoSpacing"/>
        <w:numPr>
          <w:ilvl w:val="0"/>
          <w:numId w:val="21"/>
        </w:numPr>
        <w:tabs>
          <w:tab w:val="right" w:pos="10800"/>
        </w:tabs>
        <w:jc w:val="left"/>
      </w:pPr>
      <w:r>
        <w:t>State of Kansas</w:t>
      </w:r>
      <w:r>
        <w:tab/>
      </w:r>
      <w:r w:rsidR="00984D8B">
        <w:t>Lansing</w:t>
      </w:r>
      <w:r w:rsidR="00423D33" w:rsidRPr="00783100">
        <w:t>, Kansas</w:t>
      </w:r>
    </w:p>
    <w:p w:rsidR="00423D33" w:rsidRPr="00783100" w:rsidRDefault="00F61C16" w:rsidP="00F61C16">
      <w:pPr>
        <w:pStyle w:val="NoSpacing"/>
        <w:tabs>
          <w:tab w:val="right" w:pos="10800"/>
        </w:tabs>
        <w:ind w:firstLine="720"/>
        <w:jc w:val="left"/>
        <w:rPr>
          <w:b/>
        </w:rPr>
      </w:pPr>
      <w:r>
        <w:rPr>
          <w:i/>
        </w:rPr>
        <w:t xml:space="preserve">Concession </w:t>
      </w:r>
      <w:proofErr w:type="spellStart"/>
      <w:r>
        <w:rPr>
          <w:i/>
        </w:rPr>
        <w:t>Workr</w:t>
      </w:r>
      <w:proofErr w:type="spellEnd"/>
      <w:r>
        <w:rPr>
          <w:i/>
        </w:rPr>
        <w:tab/>
      </w:r>
      <w:r w:rsidR="00B64C73" w:rsidRPr="00F61C16">
        <w:t>2016-2017</w:t>
      </w:r>
    </w:p>
    <w:p w:rsidR="00735163" w:rsidRPr="00783100" w:rsidRDefault="00735163" w:rsidP="00735163">
      <w:pPr>
        <w:pStyle w:val="NoSpacing"/>
        <w:ind w:left="1080"/>
        <w:jc w:val="left"/>
      </w:pPr>
    </w:p>
    <w:p w:rsidR="00423D33" w:rsidRPr="00783100" w:rsidRDefault="00F92FDB" w:rsidP="00F61C16">
      <w:pPr>
        <w:pStyle w:val="NoSpacing"/>
        <w:numPr>
          <w:ilvl w:val="0"/>
          <w:numId w:val="21"/>
        </w:numPr>
        <w:tabs>
          <w:tab w:val="right" w:pos="10800"/>
        </w:tabs>
        <w:jc w:val="left"/>
      </w:pPr>
      <w:r w:rsidRPr="00783100">
        <w:t>Dairy Queen</w:t>
      </w:r>
      <w:r w:rsidR="00423D33" w:rsidRPr="00783100">
        <w:tab/>
      </w:r>
      <w:r w:rsidRPr="00783100">
        <w:t>Dodge City</w:t>
      </w:r>
      <w:r w:rsidR="00423D33" w:rsidRPr="00783100">
        <w:t>, Kansas</w:t>
      </w:r>
    </w:p>
    <w:p w:rsidR="00423D33" w:rsidRPr="00783100" w:rsidRDefault="00F92FDB" w:rsidP="00F61C16">
      <w:pPr>
        <w:pStyle w:val="NoSpacing"/>
        <w:tabs>
          <w:tab w:val="right" w:pos="10800"/>
        </w:tabs>
        <w:ind w:firstLine="720"/>
        <w:jc w:val="left"/>
        <w:rPr>
          <w:i/>
        </w:rPr>
      </w:pPr>
      <w:r w:rsidRPr="00783100">
        <w:rPr>
          <w:i/>
        </w:rPr>
        <w:t>Cook</w:t>
      </w:r>
      <w:r w:rsidRPr="00783100">
        <w:rPr>
          <w:i/>
        </w:rPr>
        <w:tab/>
      </w:r>
      <w:r w:rsidR="00B64C73" w:rsidRPr="00F61C16">
        <w:t>2015</w:t>
      </w:r>
    </w:p>
    <w:p w:rsidR="00735163" w:rsidRPr="00783100" w:rsidRDefault="00735163" w:rsidP="00F92FDB">
      <w:pPr>
        <w:pStyle w:val="NoSpacing"/>
        <w:jc w:val="left"/>
      </w:pPr>
    </w:p>
    <w:p w:rsidR="00423D33" w:rsidRPr="00783100" w:rsidRDefault="00DC6024" w:rsidP="00F61C16">
      <w:pPr>
        <w:pStyle w:val="NoSpacing"/>
        <w:numPr>
          <w:ilvl w:val="0"/>
          <w:numId w:val="21"/>
        </w:numPr>
        <w:tabs>
          <w:tab w:val="right" w:pos="10800"/>
        </w:tabs>
        <w:jc w:val="left"/>
      </w:pPr>
      <w:r>
        <w:t>K&amp;</w:t>
      </w:r>
      <w:r w:rsidR="00F92FDB" w:rsidRPr="00783100">
        <w:t>M Rental &amp; Storage</w:t>
      </w:r>
      <w:r w:rsidR="004E7A47" w:rsidRPr="00783100">
        <w:tab/>
      </w:r>
      <w:r w:rsidR="00F92FDB" w:rsidRPr="00783100">
        <w:t>Dodge City</w:t>
      </w:r>
      <w:r w:rsidR="00423D33" w:rsidRPr="00783100">
        <w:t>, Kansas</w:t>
      </w:r>
    </w:p>
    <w:p w:rsidR="00423D33" w:rsidRPr="00783100" w:rsidRDefault="00F92FDB" w:rsidP="00F61C16">
      <w:pPr>
        <w:pStyle w:val="NoSpacing"/>
        <w:tabs>
          <w:tab w:val="right" w:pos="10800"/>
        </w:tabs>
        <w:ind w:firstLine="720"/>
        <w:jc w:val="left"/>
        <w:rPr>
          <w:i/>
        </w:rPr>
      </w:pPr>
      <w:r w:rsidRPr="00783100">
        <w:rPr>
          <w:i/>
        </w:rPr>
        <w:t>Storage Worker</w:t>
      </w:r>
      <w:r w:rsidRPr="00783100">
        <w:rPr>
          <w:i/>
        </w:rPr>
        <w:tab/>
      </w:r>
      <w:r w:rsidR="00B64C73" w:rsidRPr="00F61C16">
        <w:t>2012-2014</w:t>
      </w:r>
    </w:p>
    <w:p w:rsidR="009648B3" w:rsidRPr="00783100" w:rsidRDefault="009648B3" w:rsidP="00735163">
      <w:pPr>
        <w:pStyle w:val="NoSpacing"/>
        <w:ind w:left="360"/>
        <w:jc w:val="left"/>
      </w:pPr>
    </w:p>
    <w:p w:rsidR="00423D33" w:rsidRPr="00783100" w:rsidRDefault="00F92FDB" w:rsidP="00F61C16">
      <w:pPr>
        <w:pStyle w:val="NoSpacing"/>
        <w:numPr>
          <w:ilvl w:val="0"/>
          <w:numId w:val="21"/>
        </w:numPr>
        <w:tabs>
          <w:tab w:val="right" w:pos="10800"/>
        </w:tabs>
        <w:jc w:val="left"/>
      </w:pPr>
      <w:r w:rsidRPr="00783100">
        <w:t>National Beef</w:t>
      </w:r>
      <w:r w:rsidR="00A1172B" w:rsidRPr="00783100">
        <w:tab/>
      </w:r>
      <w:r w:rsidRPr="00783100">
        <w:t>Dodge City</w:t>
      </w:r>
      <w:r w:rsidR="00423D33" w:rsidRPr="00783100">
        <w:t>, Kansas</w:t>
      </w:r>
    </w:p>
    <w:p w:rsidR="00423D33" w:rsidRPr="00783100" w:rsidRDefault="00F92FDB" w:rsidP="00F61C16">
      <w:pPr>
        <w:pStyle w:val="NoSpacing"/>
        <w:tabs>
          <w:tab w:val="right" w:pos="10800"/>
        </w:tabs>
        <w:ind w:firstLine="720"/>
        <w:jc w:val="left"/>
        <w:rPr>
          <w:i/>
        </w:rPr>
      </w:pPr>
      <w:r w:rsidRPr="00783100">
        <w:rPr>
          <w:i/>
        </w:rPr>
        <w:t>Fork Lift Operator</w:t>
      </w:r>
      <w:r w:rsidR="00F61C16">
        <w:rPr>
          <w:i/>
        </w:rPr>
        <w:tab/>
      </w:r>
      <w:r w:rsidR="00B64C73" w:rsidRPr="00F61C16">
        <w:t>2007-2012</w:t>
      </w:r>
      <w:r w:rsidR="00A1172B" w:rsidRPr="00783100">
        <w:rPr>
          <w:i/>
        </w:rPr>
        <w:tab/>
      </w:r>
      <w:r w:rsidR="00A1172B" w:rsidRPr="00783100">
        <w:rPr>
          <w:i/>
        </w:rPr>
        <w:tab/>
      </w:r>
      <w:r w:rsidR="00A1172B" w:rsidRPr="00783100">
        <w:rPr>
          <w:i/>
        </w:rPr>
        <w:tab/>
      </w:r>
      <w:r w:rsidR="00A1172B" w:rsidRPr="00783100">
        <w:rPr>
          <w:i/>
        </w:rPr>
        <w:tab/>
      </w:r>
    </w:p>
    <w:p w:rsidR="009648B3" w:rsidRPr="00AA65B3" w:rsidRDefault="009648B3" w:rsidP="00AA65B3">
      <w:pPr>
        <w:pStyle w:val="NoSpacing"/>
      </w:pPr>
    </w:p>
    <w:p w:rsidR="004E7A47" w:rsidRPr="00F61C16" w:rsidRDefault="00735163" w:rsidP="00A1172B">
      <w:pPr>
        <w:pStyle w:val="NoSpacing"/>
        <w:jc w:val="left"/>
        <w:rPr>
          <w:color w:val="auto"/>
          <w:sz w:val="24"/>
          <w:szCs w:val="24"/>
        </w:rPr>
      </w:pPr>
      <w:r w:rsidRPr="00F61C16">
        <w:rPr>
          <w:b/>
          <w:smallCaps/>
          <w:color w:val="auto"/>
          <w:sz w:val="24"/>
          <w:szCs w:val="24"/>
        </w:rPr>
        <w:t>Education</w:t>
      </w:r>
    </w:p>
    <w:p w:rsidR="00423D33" w:rsidRPr="00F61C16" w:rsidRDefault="009648B3" w:rsidP="00F61C16">
      <w:pPr>
        <w:pStyle w:val="NoSpacing"/>
        <w:numPr>
          <w:ilvl w:val="0"/>
          <w:numId w:val="21"/>
        </w:numPr>
        <w:tabs>
          <w:tab w:val="right" w:pos="10800"/>
        </w:tabs>
        <w:jc w:val="left"/>
        <w:rPr>
          <w:i/>
        </w:rPr>
      </w:pPr>
      <w:r w:rsidRPr="00783100">
        <w:t xml:space="preserve">Kansas </w:t>
      </w:r>
      <w:r w:rsidR="00F61C16">
        <w:rPr>
          <w:b/>
        </w:rPr>
        <w:t>WORK</w:t>
      </w:r>
      <w:r w:rsidR="00F61C16">
        <w:rPr>
          <w:i/>
        </w:rPr>
        <w:t>Ready</w:t>
      </w:r>
      <w:r w:rsidR="00F61C16">
        <w:t>!</w:t>
      </w:r>
      <w:r w:rsidRPr="00783100">
        <w:t xml:space="preserve"> </w:t>
      </w:r>
      <w:r w:rsidR="00F61C16">
        <w:t>Certificate</w:t>
      </w:r>
      <w:r w:rsidRPr="00783100">
        <w:tab/>
      </w:r>
      <w:r w:rsidR="00B64C73" w:rsidRPr="00F61C16">
        <w:rPr>
          <w:i/>
        </w:rPr>
        <w:t>2013</w:t>
      </w:r>
    </w:p>
    <w:sectPr w:rsidR="00423D33" w:rsidRPr="00F61C16" w:rsidSect="00B604DF">
      <w:type w:val="continuous"/>
      <w:pgSz w:w="12240" w:h="15840"/>
      <w:pgMar w:top="720" w:right="720" w:bottom="720" w:left="72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D63" w:rsidRDefault="00C32D63">
      <w:pPr>
        <w:spacing w:after="0" w:line="240" w:lineRule="auto"/>
      </w:pPr>
      <w:r>
        <w:separator/>
      </w:r>
    </w:p>
  </w:endnote>
  <w:endnote w:type="continuationSeparator" w:id="0">
    <w:p w:rsidR="00C32D63" w:rsidRDefault="00C32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970" w:rsidRDefault="00495970">
    <w:pPr>
      <w:rPr>
        <w:sz w:val="20"/>
      </w:rPr>
    </w:pPr>
    <w:r>
      <w:rPr>
        <w:sz w:val="20"/>
        <w14:numForm w14:val="oldStyle"/>
      </w:rPr>
      <w:fldChar w:fldCharType="begin"/>
    </w:r>
    <w:r>
      <w:rPr>
        <w:sz w:val="20"/>
        <w14:numForm w14:val="oldStyle"/>
      </w:rPr>
      <w:instrText xml:space="preserve"> PAGE   \* MERGEFORMAT </w:instrText>
    </w:r>
    <w:r>
      <w:rPr>
        <w:sz w:val="20"/>
        <w14:numForm w14:val="oldStyle"/>
      </w:rPr>
      <w:fldChar w:fldCharType="separate"/>
    </w:r>
    <w:r w:rsidR="00F61C16">
      <w:rPr>
        <w:noProof/>
        <w:sz w:val="20"/>
        <w14:numForm w14:val="oldStyle"/>
      </w:rPr>
      <w:t>2</w:t>
    </w:r>
    <w:r>
      <w:rPr>
        <w:noProof/>
        <w:sz w:val="20"/>
        <w14:numForm w14:val="oldStyle"/>
      </w:rPr>
      <w:fldChar w:fldCharType="end"/>
    </w:r>
  </w:p>
  <w:p w:rsidR="00495970" w:rsidRDefault="00495970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9AEF75" wp14:editId="28E14DD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0"/>
              <wp:effectExtent l="0" t="0" r="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840F2E9" id="Straight Connector 7" o:spid="_x0000_s1026" style="position:absolute;z-index:251658240;visibility:visible;mso-wrap-style:square;mso-width-percent:100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width-relative:margin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" strokecolor="#6f6f74 [3204]">
              <w10:wrap anchorx="margin" anchory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D63" w:rsidRDefault="00C32D63">
      <w:pPr>
        <w:spacing w:after="0" w:line="240" w:lineRule="auto"/>
      </w:pPr>
      <w:r>
        <w:separator/>
      </w:r>
    </w:p>
  </w:footnote>
  <w:footnote w:type="continuationSeparator" w:id="0">
    <w:p w:rsidR="00C32D63" w:rsidRDefault="00C32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216"/>
    <w:multiLevelType w:val="hybridMultilevel"/>
    <w:tmpl w:val="BB3A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009C7"/>
    <w:multiLevelType w:val="hybridMultilevel"/>
    <w:tmpl w:val="A88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E12DC"/>
    <w:multiLevelType w:val="hybridMultilevel"/>
    <w:tmpl w:val="89FC1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8B07FD"/>
    <w:multiLevelType w:val="hybridMultilevel"/>
    <w:tmpl w:val="6F64D0AE"/>
    <w:lvl w:ilvl="0" w:tplc="54465CF4">
      <w:start w:val="1"/>
      <w:numFmt w:val="bullet"/>
      <w:lvlText w:val=""/>
      <w:lvlJc w:val="left"/>
      <w:pPr>
        <w:ind w:left="1440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</w:abstractNum>
  <w:abstractNum w:abstractNumId="4">
    <w:nsid w:val="109D7C07"/>
    <w:multiLevelType w:val="hybridMultilevel"/>
    <w:tmpl w:val="E3BE7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016481"/>
    <w:multiLevelType w:val="hybridMultilevel"/>
    <w:tmpl w:val="CA42F30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3665390"/>
    <w:multiLevelType w:val="hybridMultilevel"/>
    <w:tmpl w:val="D48A5B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8427A6"/>
    <w:multiLevelType w:val="hybridMultilevel"/>
    <w:tmpl w:val="C3BE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751803"/>
    <w:multiLevelType w:val="hybridMultilevel"/>
    <w:tmpl w:val="80E2CBD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>
    <w:nsid w:val="283A6787"/>
    <w:multiLevelType w:val="hybridMultilevel"/>
    <w:tmpl w:val="29307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202E75"/>
    <w:multiLevelType w:val="hybridMultilevel"/>
    <w:tmpl w:val="8438F824"/>
    <w:lvl w:ilvl="0" w:tplc="C79A0A4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A1108C"/>
    <w:multiLevelType w:val="hybridMultilevel"/>
    <w:tmpl w:val="D760F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2F3AA6"/>
    <w:multiLevelType w:val="hybridMultilevel"/>
    <w:tmpl w:val="3F3EC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D0118A"/>
    <w:multiLevelType w:val="hybridMultilevel"/>
    <w:tmpl w:val="FC70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C84CF7"/>
    <w:multiLevelType w:val="hybridMultilevel"/>
    <w:tmpl w:val="7C204C62"/>
    <w:lvl w:ilvl="0" w:tplc="1DDA8018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A8858DF"/>
    <w:multiLevelType w:val="hybridMultilevel"/>
    <w:tmpl w:val="78106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E1E6420"/>
    <w:multiLevelType w:val="hybridMultilevel"/>
    <w:tmpl w:val="F58C8176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9">
    <w:nsid w:val="5FD35A66"/>
    <w:multiLevelType w:val="hybridMultilevel"/>
    <w:tmpl w:val="7BE6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CB1375"/>
    <w:multiLevelType w:val="hybridMultilevel"/>
    <w:tmpl w:val="BE507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4"/>
  </w:num>
  <w:num w:numId="4">
    <w:abstractNumId w:val="3"/>
  </w:num>
  <w:num w:numId="5">
    <w:abstractNumId w:val="16"/>
  </w:num>
  <w:num w:numId="6">
    <w:abstractNumId w:val="18"/>
  </w:num>
  <w:num w:numId="7">
    <w:abstractNumId w:val="8"/>
  </w:num>
  <w:num w:numId="8">
    <w:abstractNumId w:val="6"/>
  </w:num>
  <w:num w:numId="9">
    <w:abstractNumId w:val="5"/>
  </w:num>
  <w:num w:numId="10">
    <w:abstractNumId w:val="10"/>
  </w:num>
  <w:num w:numId="11">
    <w:abstractNumId w:val="9"/>
  </w:num>
  <w:num w:numId="12">
    <w:abstractNumId w:val="12"/>
  </w:num>
  <w:num w:numId="13">
    <w:abstractNumId w:val="4"/>
  </w:num>
  <w:num w:numId="14">
    <w:abstractNumId w:val="21"/>
  </w:num>
  <w:num w:numId="15">
    <w:abstractNumId w:val="2"/>
  </w:num>
  <w:num w:numId="16">
    <w:abstractNumId w:val="17"/>
  </w:num>
  <w:num w:numId="17">
    <w:abstractNumId w:val="1"/>
  </w:num>
  <w:num w:numId="18">
    <w:abstractNumId w:val="0"/>
  </w:num>
  <w:num w:numId="19">
    <w:abstractNumId w:val="19"/>
  </w:num>
  <w:num w:numId="20">
    <w:abstractNumId w:val="11"/>
  </w:num>
  <w:num w:numId="21">
    <w:abstractNumId w:val="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wNjMwtTC0MDQztzBU0lEKTi0uzszPAykwrAUAxzUhwywAAAA="/>
  </w:docVars>
  <w:rsids>
    <w:rsidRoot w:val="007433D3"/>
    <w:rsid w:val="000020A8"/>
    <w:rsid w:val="00032621"/>
    <w:rsid w:val="0004136C"/>
    <w:rsid w:val="00080540"/>
    <w:rsid w:val="000E29A0"/>
    <w:rsid w:val="0016459A"/>
    <w:rsid w:val="001A43D0"/>
    <w:rsid w:val="001D3C5F"/>
    <w:rsid w:val="001D6223"/>
    <w:rsid w:val="00203500"/>
    <w:rsid w:val="00274104"/>
    <w:rsid w:val="002D619A"/>
    <w:rsid w:val="00310675"/>
    <w:rsid w:val="003401F7"/>
    <w:rsid w:val="00357613"/>
    <w:rsid w:val="003A1A24"/>
    <w:rsid w:val="003A3390"/>
    <w:rsid w:val="003C4825"/>
    <w:rsid w:val="003E79CF"/>
    <w:rsid w:val="0040458D"/>
    <w:rsid w:val="00411FB8"/>
    <w:rsid w:val="0042347F"/>
    <w:rsid w:val="00423D33"/>
    <w:rsid w:val="00495970"/>
    <w:rsid w:val="004D69EE"/>
    <w:rsid w:val="004E6147"/>
    <w:rsid w:val="004E7A47"/>
    <w:rsid w:val="005266EB"/>
    <w:rsid w:val="00543AE3"/>
    <w:rsid w:val="0057353F"/>
    <w:rsid w:val="005E2423"/>
    <w:rsid w:val="006E0259"/>
    <w:rsid w:val="006F0362"/>
    <w:rsid w:val="00735163"/>
    <w:rsid w:val="007433D3"/>
    <w:rsid w:val="00783100"/>
    <w:rsid w:val="0079432B"/>
    <w:rsid w:val="007D034F"/>
    <w:rsid w:val="007E182F"/>
    <w:rsid w:val="007F0A30"/>
    <w:rsid w:val="00872FC7"/>
    <w:rsid w:val="009648B3"/>
    <w:rsid w:val="00984D8B"/>
    <w:rsid w:val="00A1172B"/>
    <w:rsid w:val="00A41816"/>
    <w:rsid w:val="00A819BC"/>
    <w:rsid w:val="00AA65B3"/>
    <w:rsid w:val="00AE3DF2"/>
    <w:rsid w:val="00AF16E6"/>
    <w:rsid w:val="00AF5DD7"/>
    <w:rsid w:val="00B00A86"/>
    <w:rsid w:val="00B604DF"/>
    <w:rsid w:val="00B64C73"/>
    <w:rsid w:val="00B9346A"/>
    <w:rsid w:val="00BB3198"/>
    <w:rsid w:val="00BE5C2A"/>
    <w:rsid w:val="00C32D63"/>
    <w:rsid w:val="00C61286"/>
    <w:rsid w:val="00C7620E"/>
    <w:rsid w:val="00CA4A0E"/>
    <w:rsid w:val="00CE24C7"/>
    <w:rsid w:val="00D03339"/>
    <w:rsid w:val="00D33557"/>
    <w:rsid w:val="00D43948"/>
    <w:rsid w:val="00D45FA1"/>
    <w:rsid w:val="00D50177"/>
    <w:rsid w:val="00DC6024"/>
    <w:rsid w:val="00DD1BEA"/>
    <w:rsid w:val="00DE5FE5"/>
    <w:rsid w:val="00E1465F"/>
    <w:rsid w:val="00E3096E"/>
    <w:rsid w:val="00E521A3"/>
    <w:rsid w:val="00E64ABF"/>
    <w:rsid w:val="00E653AD"/>
    <w:rsid w:val="00ED0A4A"/>
    <w:rsid w:val="00ED1557"/>
    <w:rsid w:val="00ED1761"/>
    <w:rsid w:val="00F039C1"/>
    <w:rsid w:val="00F61C16"/>
    <w:rsid w:val="00F92FDB"/>
    <w:rsid w:val="00FD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ackTi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48F97D12704A22A657952E11DC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F6BE6-6BFC-4A91-9F67-A4043BF783FB}"/>
      </w:docPartPr>
      <w:docPartBody>
        <w:p w:rsidR="004D18CE" w:rsidRDefault="004D18CE">
          <w:pPr>
            <w:pStyle w:val="8448F97D12704A22A657952E11DCCF41"/>
          </w:pPr>
          <w:r>
            <w:rPr>
              <w:rStyle w:val="PlaceholderText"/>
              <w:color w:val="1F497D" w:themeColor="text2"/>
            </w:rPr>
            <w:t>[Type your address]</w:t>
          </w:r>
        </w:p>
      </w:docPartBody>
    </w:docPart>
    <w:docPart>
      <w:docPartPr>
        <w:name w:val="1E306592919346A59DB97CC07FF23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22F73-5CB5-4539-8B48-CA695A0159A9}"/>
      </w:docPartPr>
      <w:docPartBody>
        <w:p w:rsidR="004D18CE" w:rsidRDefault="004D18CE">
          <w:pPr>
            <w:pStyle w:val="1E306592919346A59DB97CC07FF2378A"/>
          </w:pPr>
          <w:r>
            <w:rPr>
              <w:rStyle w:val="PlaceholderText"/>
              <w:color w:val="1F497D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CE"/>
    <w:rsid w:val="002660FA"/>
    <w:rsid w:val="002E5313"/>
    <w:rsid w:val="0034364F"/>
    <w:rsid w:val="004808B0"/>
    <w:rsid w:val="004D18CE"/>
    <w:rsid w:val="004D46F9"/>
    <w:rsid w:val="00673E42"/>
    <w:rsid w:val="00692004"/>
    <w:rsid w:val="008A4096"/>
    <w:rsid w:val="00B70116"/>
    <w:rsid w:val="00CB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Wichita, KS </CompanyAddress>
  <CompanyPhone>(316) 300-7644</CompanyPhone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AB695D6-FE8B-45FE-8AE5-D22CCB0CD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BlackTieResume.dotx</Template>
  <TotalTime>143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ECF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Jimmy L. Hobbs</dc:creator>
  <cp:lastModifiedBy>WWRFRESOURCE</cp:lastModifiedBy>
  <cp:revision>9</cp:revision>
  <cp:lastPrinted>2017-11-06T19:13:00Z</cp:lastPrinted>
  <dcterms:created xsi:type="dcterms:W3CDTF">2017-11-03T15:07:00Z</dcterms:created>
  <dcterms:modified xsi:type="dcterms:W3CDTF">2018-08-06T13:38:00Z</dcterms:modified>
</cp:coreProperties>
</file>