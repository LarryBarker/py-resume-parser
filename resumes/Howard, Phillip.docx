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80" w:rsidRPr="008976DE" w:rsidRDefault="00137E73" w:rsidP="00D46E80">
      <w:pPr>
        <w:spacing w:after="0" w:line="2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Phillip S. Howard</w:t>
      </w:r>
    </w:p>
    <w:p w:rsidR="00D46E80" w:rsidRDefault="00137E73" w:rsidP="00D46E80">
      <w:pPr>
        <w:spacing w:after="0" w:line="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401 S. Emporia</w:t>
      </w:r>
    </w:p>
    <w:p w:rsidR="00D46E80" w:rsidRDefault="00137E73" w:rsidP="00D46E80">
      <w:pPr>
        <w:spacing w:after="0" w:line="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Wichita, KS 67202</w:t>
      </w:r>
    </w:p>
    <w:p w:rsidR="00D46E80" w:rsidRDefault="00137E73" w:rsidP="00D46E80">
      <w:pPr>
        <w:spacing w:after="0" w:line="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316-265-5211 Ext. 208</w:t>
      </w:r>
    </w:p>
    <w:p w:rsidR="00D46E80" w:rsidRDefault="00137E73" w:rsidP="00D46E80">
      <w:pPr>
        <w:spacing w:after="0" w:line="20" w:lineRule="atLeast"/>
        <w:jc w:val="center"/>
        <w:rPr>
          <w:rFonts w:ascii="Arial" w:hAnsi="Arial" w:cs="Arial"/>
        </w:rPr>
      </w:pPr>
      <w:r>
        <w:rPr>
          <w:rFonts w:ascii="Arial" w:hAnsi="Arial" w:cs="Arial"/>
        </w:rPr>
        <w:t>wwrf.resource25@gmail.com</w:t>
      </w:r>
    </w:p>
    <w:p w:rsidR="00D46E80" w:rsidRDefault="00D46E80" w:rsidP="0012222D">
      <w:pPr>
        <w:spacing w:after="0" w:line="240" w:lineRule="auto"/>
        <w:jc w:val="center"/>
        <w:rPr>
          <w:rFonts w:ascii="Arial" w:hAnsi="Arial" w:cs="Arial"/>
        </w:rPr>
      </w:pPr>
    </w:p>
    <w:p w:rsidR="00D46E80" w:rsidRDefault="00D46E80" w:rsidP="009E6E59">
      <w:pPr>
        <w:spacing w:after="0" w:line="240" w:lineRule="auto"/>
        <w:rPr>
          <w:rFonts w:ascii="Arial" w:hAnsi="Arial" w:cs="Arial"/>
          <w:b/>
        </w:rPr>
      </w:pPr>
    </w:p>
    <w:p w:rsidR="001B5781" w:rsidRDefault="001B5781" w:rsidP="009E6E5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 OF QUALIFICATIONS:</w:t>
      </w:r>
    </w:p>
    <w:p w:rsidR="009E6E59" w:rsidRDefault="009E6E59" w:rsidP="009E6E59">
      <w:pPr>
        <w:spacing w:after="0" w:line="240" w:lineRule="auto"/>
        <w:rPr>
          <w:rFonts w:ascii="Arial" w:hAnsi="Arial" w:cs="Arial"/>
          <w:b/>
        </w:rPr>
      </w:pPr>
    </w:p>
    <w:p w:rsidR="00FF2085" w:rsidRDefault="00FF2085" w:rsidP="00FF2085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  <w:bCs/>
          <w:iCs/>
        </w:rPr>
      </w:pPr>
      <w:r w:rsidRPr="00FF2085">
        <w:rPr>
          <w:rFonts w:ascii="Arial" w:hAnsi="Arial" w:cs="Arial"/>
          <w:bCs/>
          <w:iCs/>
        </w:rPr>
        <w:t>Military veteran for 8 years with honorable discharge</w:t>
      </w:r>
    </w:p>
    <w:p w:rsidR="00FF2085" w:rsidRDefault="00FF2085" w:rsidP="00FF2085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  <w:bCs/>
          <w:iCs/>
        </w:rPr>
      </w:pPr>
      <w:r w:rsidRPr="00FF2085">
        <w:rPr>
          <w:rFonts w:ascii="Arial" w:hAnsi="Arial" w:cs="Arial"/>
          <w:bCs/>
          <w:iCs/>
        </w:rPr>
        <w:t xml:space="preserve">Served three tours in Iraq and Afghanistan with the U.S. Army </w:t>
      </w:r>
    </w:p>
    <w:p w:rsidR="00EC29CB" w:rsidRPr="005C69AD" w:rsidRDefault="005C69AD" w:rsidP="00FF2085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  <w:bCs/>
          <w:iCs/>
        </w:rPr>
      </w:pPr>
      <w:r w:rsidRPr="005C69AD">
        <w:rPr>
          <w:rFonts w:ascii="Arial" w:hAnsi="Arial" w:cs="Arial"/>
          <w:bCs/>
          <w:iCs/>
          <w:lang w:val="en"/>
        </w:rPr>
        <w:t>Highly skilled in cleaning and sanitizing work area in timely fashion</w:t>
      </w:r>
    </w:p>
    <w:p w:rsidR="005C69AD" w:rsidRPr="00FF2085" w:rsidRDefault="00FD42AC" w:rsidP="00FF2085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lang w:val="en"/>
        </w:rPr>
        <w:t>Hands on experience in line service food preparation and cooking</w:t>
      </w:r>
    </w:p>
    <w:p w:rsidR="001B5781" w:rsidRPr="00D82847" w:rsidRDefault="00EC29CB" w:rsidP="00FF2085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 w:rsidRPr="00D82847">
        <w:rPr>
          <w:rFonts w:ascii="Arial" w:hAnsi="Arial" w:cs="Arial"/>
          <w:bCs/>
          <w:iCs/>
        </w:rPr>
        <w:t>Strong knowledge of the operating procedures and functions of the different kinds of equipment used in the manufacture of garage doors</w:t>
      </w:r>
    </w:p>
    <w:p w:rsidR="001B5781" w:rsidRDefault="001B5781" w:rsidP="009E6E59">
      <w:pPr>
        <w:spacing w:after="0" w:line="240" w:lineRule="auto"/>
        <w:rPr>
          <w:rFonts w:ascii="Arial" w:hAnsi="Arial" w:cs="Arial"/>
        </w:rPr>
      </w:pPr>
    </w:p>
    <w:p w:rsidR="006E6B52" w:rsidRDefault="006E6B52" w:rsidP="009E6E5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EXPERIENCE:</w:t>
      </w:r>
    </w:p>
    <w:p w:rsidR="009E6E59" w:rsidRDefault="009E6E59" w:rsidP="009E6E59">
      <w:pPr>
        <w:spacing w:after="0" w:line="240" w:lineRule="auto"/>
        <w:rPr>
          <w:rFonts w:ascii="Arial" w:hAnsi="Arial" w:cs="Arial"/>
        </w:rPr>
      </w:pPr>
    </w:p>
    <w:p w:rsidR="006E6B52" w:rsidRDefault="00450820" w:rsidP="009E6E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Aug 2015 – Jul </w:t>
      </w:r>
      <w:proofErr w:type="gramStart"/>
      <w:r>
        <w:rPr>
          <w:rFonts w:ascii="Arial" w:hAnsi="Arial" w:cs="Arial"/>
        </w:rPr>
        <w:t>201</w:t>
      </w:r>
      <w:r w:rsidR="00CC0AE3">
        <w:rPr>
          <w:rFonts w:ascii="Arial" w:hAnsi="Arial" w:cs="Arial"/>
        </w:rPr>
        <w:t>6</w:t>
      </w:r>
      <w:r w:rsidR="006E6B52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Janitorial</w:t>
      </w:r>
      <w:proofErr w:type="gramEnd"/>
      <w:r w:rsidR="006E6B5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State of Kansas</w:t>
      </w:r>
      <w:r w:rsidR="006E6B52">
        <w:rPr>
          <w:rFonts w:ascii="Arial" w:hAnsi="Arial" w:cs="Arial"/>
        </w:rPr>
        <w:t xml:space="preserve">  </w:t>
      </w:r>
      <w:r w:rsidR="00C05011">
        <w:rPr>
          <w:rFonts w:ascii="Arial" w:hAnsi="Arial" w:cs="Arial"/>
        </w:rPr>
        <w:t>Norton, KS</w:t>
      </w:r>
    </w:p>
    <w:p w:rsidR="00157251" w:rsidRDefault="00C05011" w:rsidP="00157251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 w:rsidRPr="00C05011">
        <w:rPr>
          <w:rFonts w:ascii="Arial" w:hAnsi="Arial" w:cs="Arial"/>
        </w:rPr>
        <w:t>Maintain</w:t>
      </w:r>
      <w:r>
        <w:rPr>
          <w:rFonts w:ascii="Arial" w:hAnsi="Arial" w:cs="Arial"/>
        </w:rPr>
        <w:t>ed</w:t>
      </w:r>
      <w:r w:rsidR="00F2531A">
        <w:rPr>
          <w:rFonts w:ascii="Arial" w:hAnsi="Arial" w:cs="Arial"/>
        </w:rPr>
        <w:t xml:space="preserve"> all assigned </w:t>
      </w:r>
      <w:r w:rsidRPr="00C05011">
        <w:rPr>
          <w:rFonts w:ascii="Arial" w:hAnsi="Arial" w:cs="Arial"/>
        </w:rPr>
        <w:t>areas in a clean neat and sanitary manner</w:t>
      </w:r>
    </w:p>
    <w:p w:rsidR="00C05011" w:rsidRDefault="00C05011" w:rsidP="00157251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 w:rsidRPr="00C05011">
        <w:rPr>
          <w:rFonts w:ascii="Arial" w:hAnsi="Arial" w:cs="Arial"/>
        </w:rPr>
        <w:t>Demonstrated efficient and safe use of housekeeping equipment and solutions</w:t>
      </w:r>
    </w:p>
    <w:p w:rsidR="00C05011" w:rsidRDefault="00C05011" w:rsidP="00157251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05011">
        <w:rPr>
          <w:rFonts w:ascii="Arial" w:hAnsi="Arial" w:cs="Arial"/>
        </w:rPr>
        <w:t>isinfect</w:t>
      </w:r>
      <w:r>
        <w:rPr>
          <w:rFonts w:ascii="Arial" w:hAnsi="Arial" w:cs="Arial"/>
        </w:rPr>
        <w:t>ed</w:t>
      </w:r>
      <w:r w:rsidRPr="00C05011">
        <w:rPr>
          <w:rFonts w:ascii="Arial" w:hAnsi="Arial" w:cs="Arial"/>
        </w:rPr>
        <w:t xml:space="preserve"> and sterilize</w:t>
      </w:r>
      <w:r>
        <w:rPr>
          <w:rFonts w:ascii="Arial" w:hAnsi="Arial" w:cs="Arial"/>
        </w:rPr>
        <w:t>d equipment and supplies</w:t>
      </w:r>
    </w:p>
    <w:p w:rsidR="00C05011" w:rsidRDefault="00C05011" w:rsidP="00157251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Employed</w:t>
      </w:r>
      <w:r w:rsidRPr="00C05011">
        <w:rPr>
          <w:rFonts w:ascii="Arial" w:hAnsi="Arial" w:cs="Arial"/>
        </w:rPr>
        <w:t xml:space="preserve"> universal precautions when disposing of trash and bio-hazardous materials</w:t>
      </w:r>
    </w:p>
    <w:p w:rsidR="00C05011" w:rsidRDefault="00C05011" w:rsidP="00157251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 w:rsidRPr="00C05011">
        <w:rPr>
          <w:rFonts w:ascii="Arial" w:hAnsi="Arial" w:cs="Arial"/>
        </w:rPr>
        <w:t>Thoroughly mops and vacuums floors in accordance with established guidelines</w:t>
      </w:r>
    </w:p>
    <w:p w:rsidR="00C05011" w:rsidRDefault="00C05011" w:rsidP="00157251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Kept</w:t>
      </w:r>
      <w:r w:rsidRPr="00C05011">
        <w:rPr>
          <w:rFonts w:ascii="Arial" w:hAnsi="Arial" w:cs="Arial"/>
        </w:rPr>
        <w:t xml:space="preserve"> cart properly stocked with equipment and cleaning supplies; ensures all chemicals are properly labeled, and all equipment is in good working condition</w:t>
      </w:r>
    </w:p>
    <w:p w:rsidR="00C05011" w:rsidRPr="00157251" w:rsidRDefault="00C05011" w:rsidP="00157251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Cleaned</w:t>
      </w:r>
      <w:r w:rsidRPr="00C05011">
        <w:rPr>
          <w:rFonts w:ascii="Arial" w:hAnsi="Arial" w:cs="Arial"/>
        </w:rPr>
        <w:t xml:space="preserve"> roo</w:t>
      </w:r>
      <w:r w:rsidR="00F2531A">
        <w:rPr>
          <w:rFonts w:ascii="Arial" w:hAnsi="Arial" w:cs="Arial"/>
        </w:rPr>
        <w:t xml:space="preserve">ms, hallways, lobbies, </w:t>
      </w:r>
      <w:r w:rsidRPr="00C05011">
        <w:rPr>
          <w:rFonts w:ascii="Arial" w:hAnsi="Arial" w:cs="Arial"/>
        </w:rPr>
        <w:t>r</w:t>
      </w:r>
      <w:r w:rsidR="00F2531A">
        <w:rPr>
          <w:rFonts w:ascii="Arial" w:hAnsi="Arial" w:cs="Arial"/>
        </w:rPr>
        <w:t xml:space="preserve">est rooms, corridors, stairways </w:t>
      </w:r>
      <w:r w:rsidRPr="00C05011">
        <w:rPr>
          <w:rFonts w:ascii="Arial" w:hAnsi="Arial" w:cs="Arial"/>
        </w:rPr>
        <w:t>and other areas</w:t>
      </w:r>
    </w:p>
    <w:p w:rsidR="006E6B52" w:rsidRDefault="006E6B52" w:rsidP="009E6E59">
      <w:pPr>
        <w:spacing w:after="0" w:line="240" w:lineRule="auto"/>
        <w:rPr>
          <w:rFonts w:ascii="Arial" w:hAnsi="Arial" w:cs="Arial"/>
        </w:rPr>
      </w:pPr>
    </w:p>
    <w:p w:rsidR="006E6B52" w:rsidRDefault="00450820" w:rsidP="009E6E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Feb 2014 – Aug </w:t>
      </w:r>
      <w:proofErr w:type="gramStart"/>
      <w:r>
        <w:rPr>
          <w:rFonts w:ascii="Arial" w:hAnsi="Arial" w:cs="Arial"/>
        </w:rPr>
        <w:t>2015</w:t>
      </w:r>
      <w:r w:rsidR="006E6B52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Cook</w:t>
      </w:r>
      <w:proofErr w:type="gramEnd"/>
      <w:r>
        <w:rPr>
          <w:rFonts w:ascii="Arial" w:hAnsi="Arial" w:cs="Arial"/>
          <w:b/>
        </w:rPr>
        <w:t>/Dishwasher</w:t>
      </w:r>
      <w:r w:rsidR="006E6B5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Aramark</w:t>
      </w:r>
      <w:r w:rsidR="006E6B5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5562250"/>
          <w:placeholder>
            <w:docPart w:val="18B46335253E4DD49F0E06C8F75DCA5F"/>
          </w:placeholder>
          <w:temporary/>
          <w:showingPlcHdr/>
          <w:text/>
        </w:sdtPr>
        <w:sdtEndPr/>
        <w:sdtContent>
          <w:r w:rsidR="006E6B52">
            <w:rPr>
              <w:rFonts w:ascii="Arial" w:hAnsi="Arial" w:cs="Arial"/>
            </w:rPr>
            <w:t>City, ST</w:t>
          </w:r>
        </w:sdtContent>
      </w:sdt>
    </w:p>
    <w:p w:rsidR="006E6B52" w:rsidRDefault="004F15F9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Set up and broke </w:t>
      </w:r>
      <w:r w:rsidRPr="004F15F9">
        <w:rPr>
          <w:rFonts w:ascii="Arial" w:hAnsi="Arial" w:cs="Arial"/>
        </w:rPr>
        <w:t>down work stations</w:t>
      </w:r>
    </w:p>
    <w:p w:rsidR="004F15F9" w:rsidRDefault="004F15F9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Cooked and prepared</w:t>
      </w:r>
      <w:r w:rsidRPr="004F15F9">
        <w:rPr>
          <w:rFonts w:ascii="Arial" w:hAnsi="Arial" w:cs="Arial"/>
        </w:rPr>
        <w:t xml:space="preserve"> food according to production guidelines and recipes</w:t>
      </w:r>
    </w:p>
    <w:p w:rsidR="004F15F9" w:rsidRDefault="004F15F9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Ensured food was s</w:t>
      </w:r>
      <w:r w:rsidRPr="004F15F9">
        <w:rPr>
          <w:rFonts w:ascii="Arial" w:hAnsi="Arial" w:cs="Arial"/>
        </w:rPr>
        <w:t>tored at the appropriate temperature for the approp</w:t>
      </w:r>
      <w:r>
        <w:rPr>
          <w:rFonts w:ascii="Arial" w:hAnsi="Arial" w:cs="Arial"/>
        </w:rPr>
        <w:t>riate length of time and followed</w:t>
      </w:r>
      <w:r w:rsidRPr="004F15F9">
        <w:rPr>
          <w:rFonts w:ascii="Arial" w:hAnsi="Arial" w:cs="Arial"/>
        </w:rPr>
        <w:t xml:space="preserve"> all food safety standards</w:t>
      </w:r>
    </w:p>
    <w:p w:rsidR="004F15F9" w:rsidRDefault="004F15F9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Completed </w:t>
      </w:r>
      <w:r w:rsidRPr="004F15F9">
        <w:rPr>
          <w:rFonts w:ascii="Arial" w:hAnsi="Arial" w:cs="Arial"/>
        </w:rPr>
        <w:t>daily temperature logs</w:t>
      </w:r>
    </w:p>
    <w:p w:rsidR="004F15F9" w:rsidRPr="004F15F9" w:rsidRDefault="004F15F9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Resp</w:t>
      </w:r>
      <w:r w:rsidRPr="004F15F9">
        <w:rPr>
          <w:rFonts w:ascii="Arial" w:hAnsi="Arial" w:cs="Arial"/>
        </w:rPr>
        <w:t>onsible for using correct portions when cutting, preparing, and serving items</w:t>
      </w:r>
    </w:p>
    <w:p w:rsidR="004F15F9" w:rsidRPr="003E05F3" w:rsidRDefault="004F15F9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Cleaned and sanitized</w:t>
      </w:r>
      <w:r w:rsidRPr="004F15F9">
        <w:rPr>
          <w:rFonts w:ascii="Arial" w:hAnsi="Arial" w:cs="Arial"/>
        </w:rPr>
        <w:t xml:space="preserve"> work areas, equipment,</w:t>
      </w:r>
      <w:r w:rsidR="00FD42AC">
        <w:rPr>
          <w:rFonts w:ascii="Arial" w:hAnsi="Arial" w:cs="Arial"/>
        </w:rPr>
        <w:t xml:space="preserve"> dishes</w:t>
      </w:r>
      <w:r w:rsidRPr="004F15F9">
        <w:rPr>
          <w:rFonts w:ascii="Arial" w:hAnsi="Arial" w:cs="Arial"/>
        </w:rPr>
        <w:t xml:space="preserve"> and utensils</w:t>
      </w:r>
    </w:p>
    <w:p w:rsidR="006E6B52" w:rsidRDefault="006E6B52" w:rsidP="009E6E59">
      <w:pPr>
        <w:spacing w:after="0" w:line="240" w:lineRule="auto"/>
        <w:rPr>
          <w:rFonts w:ascii="Arial" w:hAnsi="Arial" w:cs="Arial"/>
        </w:rPr>
      </w:pPr>
    </w:p>
    <w:p w:rsidR="006E6B52" w:rsidRDefault="00F847FE" w:rsidP="009E6E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Jul</w:t>
      </w:r>
      <w:r w:rsidR="00450820">
        <w:rPr>
          <w:rFonts w:ascii="Arial" w:hAnsi="Arial" w:cs="Arial"/>
        </w:rPr>
        <w:t xml:space="preserve"> 201</w:t>
      </w:r>
      <w:r w:rsidR="00CC0AE3">
        <w:rPr>
          <w:rFonts w:ascii="Arial" w:hAnsi="Arial" w:cs="Arial"/>
        </w:rPr>
        <w:t>3</w:t>
      </w:r>
      <w:r w:rsidR="00450820">
        <w:rPr>
          <w:rFonts w:ascii="Arial" w:hAnsi="Arial" w:cs="Arial"/>
        </w:rPr>
        <w:t xml:space="preserve"> – Jun 201</w:t>
      </w:r>
      <w:r w:rsidR="00CC0AE3">
        <w:rPr>
          <w:rFonts w:ascii="Arial" w:hAnsi="Arial" w:cs="Arial"/>
        </w:rPr>
        <w:t>4</w:t>
      </w:r>
      <w:bookmarkStart w:id="0" w:name="_GoBack"/>
      <w:bookmarkEnd w:id="0"/>
      <w:r w:rsidR="006E6B52">
        <w:rPr>
          <w:rFonts w:ascii="Arial" w:hAnsi="Arial" w:cs="Arial"/>
        </w:rPr>
        <w:t xml:space="preserve">  </w:t>
      </w:r>
      <w:r w:rsidR="004B5C74">
        <w:rPr>
          <w:rFonts w:ascii="Arial" w:hAnsi="Arial" w:cs="Arial"/>
          <w:b/>
        </w:rPr>
        <w:t>Machine Operator/</w:t>
      </w:r>
      <w:r>
        <w:rPr>
          <w:rFonts w:ascii="Arial" w:hAnsi="Arial" w:cs="Arial"/>
          <w:b/>
        </w:rPr>
        <w:t>Utility Worker</w:t>
      </w:r>
      <w:r w:rsidR="006E6B52">
        <w:rPr>
          <w:rFonts w:ascii="Arial" w:hAnsi="Arial" w:cs="Arial"/>
        </w:rPr>
        <w:t xml:space="preserve">  </w:t>
      </w:r>
      <w:proofErr w:type="spellStart"/>
      <w:r w:rsidR="00450820">
        <w:rPr>
          <w:rFonts w:ascii="Arial" w:hAnsi="Arial" w:cs="Arial"/>
        </w:rPr>
        <w:t>Amarr</w:t>
      </w:r>
      <w:proofErr w:type="spellEnd"/>
      <w:r w:rsidR="00450820">
        <w:rPr>
          <w:rFonts w:ascii="Arial" w:hAnsi="Arial" w:cs="Arial"/>
        </w:rPr>
        <w:t xml:space="preserve"> Garage Doors</w:t>
      </w:r>
      <w:r w:rsidR="006E6B52">
        <w:rPr>
          <w:rFonts w:ascii="Arial" w:hAnsi="Arial" w:cs="Arial"/>
        </w:rPr>
        <w:t xml:space="preserve">  </w:t>
      </w:r>
      <w:r w:rsidR="00197CB0">
        <w:rPr>
          <w:rFonts w:ascii="Arial" w:hAnsi="Arial" w:cs="Arial"/>
        </w:rPr>
        <w:t>Lawrence, KS</w:t>
      </w:r>
    </w:p>
    <w:p w:rsidR="00F2531A" w:rsidRPr="00F2531A" w:rsidRDefault="00F2531A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 w:rsidRPr="00F2531A">
        <w:rPr>
          <w:rFonts w:ascii="Arial" w:hAnsi="Arial" w:cs="Arial"/>
          <w:lang w:val="en"/>
        </w:rPr>
        <w:t>Set up machinery and assemble stations</w:t>
      </w:r>
    </w:p>
    <w:p w:rsidR="006E6B52" w:rsidRPr="00F2531A" w:rsidRDefault="00F847FE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 w:rsidRPr="00F847FE">
        <w:rPr>
          <w:rFonts w:ascii="Arial" w:hAnsi="Arial" w:cs="Arial"/>
          <w:lang w:val="en"/>
        </w:rPr>
        <w:t>Operate</w:t>
      </w:r>
      <w:r>
        <w:rPr>
          <w:rFonts w:ascii="Arial" w:hAnsi="Arial" w:cs="Arial"/>
          <w:lang w:val="en"/>
        </w:rPr>
        <w:t>d</w:t>
      </w:r>
      <w:r w:rsidRPr="00F847FE">
        <w:rPr>
          <w:rFonts w:ascii="Arial" w:hAnsi="Arial" w:cs="Arial"/>
          <w:lang w:val="en"/>
        </w:rPr>
        <w:t xml:space="preserve"> production machinery in a safe and efficient manner</w:t>
      </w:r>
    </w:p>
    <w:p w:rsidR="00F847FE" w:rsidRPr="00F847FE" w:rsidRDefault="00F847FE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  <w:lang w:val="en"/>
        </w:rPr>
        <w:t>Fastened garage doors with screws using a press</w:t>
      </w:r>
    </w:p>
    <w:p w:rsidR="00F847FE" w:rsidRPr="00F847FE" w:rsidRDefault="00F847FE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  <w:lang w:val="en"/>
        </w:rPr>
        <w:t>Cut foam, rubber and plastics inserts</w:t>
      </w:r>
    </w:p>
    <w:p w:rsidR="00F847FE" w:rsidRPr="00F847FE" w:rsidRDefault="00F847FE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 w:rsidRPr="00F847FE">
        <w:rPr>
          <w:rFonts w:ascii="Arial" w:hAnsi="Arial" w:cs="Arial"/>
          <w:lang w:val="en"/>
        </w:rPr>
        <w:t>Perform</w:t>
      </w:r>
      <w:r>
        <w:rPr>
          <w:rFonts w:ascii="Arial" w:hAnsi="Arial" w:cs="Arial"/>
          <w:lang w:val="en"/>
        </w:rPr>
        <w:t>ed</w:t>
      </w:r>
      <w:r w:rsidRPr="00F847FE">
        <w:rPr>
          <w:rFonts w:ascii="Arial" w:hAnsi="Arial" w:cs="Arial"/>
          <w:lang w:val="en"/>
        </w:rPr>
        <w:t xml:space="preserve"> safety and maintenance checks regularly</w:t>
      </w:r>
    </w:p>
    <w:p w:rsidR="00F847FE" w:rsidRPr="00F2531A" w:rsidRDefault="00DC66D0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  <w:lang w:val="en"/>
        </w:rPr>
        <w:t>Me</w:t>
      </w:r>
      <w:r w:rsidR="00F847FE" w:rsidRPr="00F847FE">
        <w:rPr>
          <w:rFonts w:ascii="Arial" w:hAnsi="Arial" w:cs="Arial"/>
          <w:lang w:val="en"/>
        </w:rPr>
        <w:t>t production quotas by managing work load effectively</w:t>
      </w:r>
      <w:r w:rsidR="00F847FE">
        <w:rPr>
          <w:rFonts w:ascii="Arial" w:hAnsi="Arial" w:cs="Arial"/>
          <w:lang w:val="en"/>
        </w:rPr>
        <w:t xml:space="preserve"> </w:t>
      </w:r>
    </w:p>
    <w:p w:rsidR="00F847FE" w:rsidRDefault="00F2531A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>Loaded</w:t>
      </w:r>
      <w:r w:rsidR="00F847FE">
        <w:rPr>
          <w:rFonts w:ascii="Arial" w:hAnsi="Arial" w:cs="Arial"/>
        </w:rPr>
        <w:t xml:space="preserve"> shipments onto trucks</w:t>
      </w:r>
    </w:p>
    <w:p w:rsidR="00F2531A" w:rsidRPr="003E05F3" w:rsidRDefault="00F2531A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>
        <w:rPr>
          <w:rFonts w:ascii="Arial" w:hAnsi="Arial" w:cs="Arial"/>
        </w:rPr>
        <w:t xml:space="preserve">Assisted in other areas of production as needed </w:t>
      </w:r>
    </w:p>
    <w:p w:rsidR="006E6B52" w:rsidRDefault="006E6B52" w:rsidP="009E6E59">
      <w:pPr>
        <w:spacing w:after="0" w:line="240" w:lineRule="auto"/>
        <w:rPr>
          <w:rFonts w:ascii="Arial" w:hAnsi="Arial" w:cs="Arial"/>
        </w:rPr>
      </w:pPr>
    </w:p>
    <w:p w:rsidR="006E6B52" w:rsidRDefault="003F0425" w:rsidP="009E6E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Mar 2005 – Mar 2012 </w:t>
      </w:r>
      <w:r w:rsidR="006E6B52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Infantry</w:t>
      </w:r>
      <w:r w:rsidR="00197CB0">
        <w:rPr>
          <w:rFonts w:ascii="Arial" w:hAnsi="Arial" w:cs="Arial"/>
          <w:b/>
        </w:rPr>
        <w:t>man</w:t>
      </w:r>
      <w:r w:rsidR="00D82847">
        <w:rPr>
          <w:rFonts w:ascii="Arial" w:hAnsi="Arial" w:cs="Arial"/>
          <w:b/>
        </w:rPr>
        <w:t>/Staff Sargent</w:t>
      </w:r>
      <w:r w:rsidR="006E6B52">
        <w:rPr>
          <w:rFonts w:ascii="Arial" w:hAnsi="Arial" w:cs="Arial"/>
        </w:rPr>
        <w:t xml:space="preserve"> </w:t>
      </w:r>
      <w:r w:rsidR="00197CB0">
        <w:rPr>
          <w:rFonts w:ascii="Arial" w:hAnsi="Arial" w:cs="Arial"/>
        </w:rPr>
        <w:t>United States Army</w:t>
      </w:r>
      <w:r w:rsidR="006E6B52">
        <w:rPr>
          <w:rFonts w:ascii="Arial" w:hAnsi="Arial" w:cs="Arial"/>
        </w:rPr>
        <w:t xml:space="preserve">  </w:t>
      </w:r>
      <w:r w:rsidR="00D82847">
        <w:rPr>
          <w:rFonts w:ascii="Arial" w:hAnsi="Arial" w:cs="Arial"/>
        </w:rPr>
        <w:t xml:space="preserve">   </w:t>
      </w:r>
    </w:p>
    <w:p w:rsidR="006E6B52" w:rsidRPr="00D82847" w:rsidRDefault="003F607C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</w:rPr>
      </w:pPr>
      <w:r w:rsidRPr="00D82847">
        <w:rPr>
          <w:rFonts w:ascii="Arial" w:hAnsi="Arial" w:cs="Arial"/>
        </w:rPr>
        <w:t>Led and motivated soldiers to accomplish duties</w:t>
      </w:r>
    </w:p>
    <w:p w:rsidR="006E6B52" w:rsidRDefault="006E6B52" w:rsidP="009E6E59">
      <w:pPr>
        <w:spacing w:after="0" w:line="240" w:lineRule="auto"/>
        <w:rPr>
          <w:rFonts w:ascii="Arial" w:hAnsi="Arial" w:cs="Arial"/>
        </w:rPr>
      </w:pPr>
    </w:p>
    <w:p w:rsidR="00D5305C" w:rsidRDefault="00D5305C" w:rsidP="009E6E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EDUCATION:</w:t>
      </w:r>
    </w:p>
    <w:p w:rsidR="00D5305C" w:rsidRDefault="00D5305C" w:rsidP="009E6E59">
      <w:pPr>
        <w:spacing w:after="0" w:line="240" w:lineRule="auto"/>
        <w:rPr>
          <w:rFonts w:ascii="Arial" w:hAnsi="Arial" w:cs="Arial"/>
        </w:rPr>
      </w:pPr>
    </w:p>
    <w:p w:rsidR="00D5305C" w:rsidRPr="009E6E59" w:rsidRDefault="00450820" w:rsidP="009E6E59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Lawrence Free State High School</w:t>
      </w:r>
      <w:r w:rsidR="009E6E5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High School Diploma</w:t>
      </w:r>
      <w:r w:rsidR="009E6E5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Lawrence, KS</w:t>
      </w:r>
    </w:p>
    <w:sectPr w:rsidR="00D5305C" w:rsidRPr="009E6E59" w:rsidSect="00F253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0A0921"/>
    <w:multiLevelType w:val="hybridMultilevel"/>
    <w:tmpl w:val="3DFC39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4E607E6F"/>
    <w:multiLevelType w:val="hybridMultilevel"/>
    <w:tmpl w:val="952E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0066E"/>
    <w:multiLevelType w:val="hybridMultilevel"/>
    <w:tmpl w:val="BF0E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BE"/>
    <w:rsid w:val="00070448"/>
    <w:rsid w:val="0012222D"/>
    <w:rsid w:val="00137E73"/>
    <w:rsid w:val="00147253"/>
    <w:rsid w:val="00157251"/>
    <w:rsid w:val="00197CB0"/>
    <w:rsid w:val="001B19BE"/>
    <w:rsid w:val="001B5781"/>
    <w:rsid w:val="0021198E"/>
    <w:rsid w:val="00234B16"/>
    <w:rsid w:val="002A024F"/>
    <w:rsid w:val="002C49C3"/>
    <w:rsid w:val="003178B9"/>
    <w:rsid w:val="00385056"/>
    <w:rsid w:val="003B145B"/>
    <w:rsid w:val="003F0425"/>
    <w:rsid w:val="003F607C"/>
    <w:rsid w:val="00450820"/>
    <w:rsid w:val="00470A80"/>
    <w:rsid w:val="00481D2D"/>
    <w:rsid w:val="004B1A57"/>
    <w:rsid w:val="004B5C74"/>
    <w:rsid w:val="004F0592"/>
    <w:rsid w:val="004F15F9"/>
    <w:rsid w:val="004F5EEB"/>
    <w:rsid w:val="00597B9A"/>
    <w:rsid w:val="005C69AD"/>
    <w:rsid w:val="00612A33"/>
    <w:rsid w:val="0061538D"/>
    <w:rsid w:val="006A2921"/>
    <w:rsid w:val="006D1580"/>
    <w:rsid w:val="006E6B52"/>
    <w:rsid w:val="006F2F17"/>
    <w:rsid w:val="007F54E0"/>
    <w:rsid w:val="00817E03"/>
    <w:rsid w:val="008629F7"/>
    <w:rsid w:val="008760D9"/>
    <w:rsid w:val="00896992"/>
    <w:rsid w:val="008C2499"/>
    <w:rsid w:val="00997514"/>
    <w:rsid w:val="009A046D"/>
    <w:rsid w:val="009E6E59"/>
    <w:rsid w:val="00A52D4E"/>
    <w:rsid w:val="00AD2ECF"/>
    <w:rsid w:val="00C05011"/>
    <w:rsid w:val="00C23692"/>
    <w:rsid w:val="00C47891"/>
    <w:rsid w:val="00CC0AE3"/>
    <w:rsid w:val="00D46E80"/>
    <w:rsid w:val="00D5305C"/>
    <w:rsid w:val="00D82847"/>
    <w:rsid w:val="00DC66D0"/>
    <w:rsid w:val="00DD0EDF"/>
    <w:rsid w:val="00E1534A"/>
    <w:rsid w:val="00EC29CB"/>
    <w:rsid w:val="00ED65AF"/>
    <w:rsid w:val="00F2531A"/>
    <w:rsid w:val="00F3055C"/>
    <w:rsid w:val="00F65FFB"/>
    <w:rsid w:val="00F847FE"/>
    <w:rsid w:val="00FD42AC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7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7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0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gonzalez\AppData\Local\Microsoft\Windows\Temporary%20Internet%20Files\Content.IE5\8D6N22BF\Resume%20Template%20-%20Chronologic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B46335253E4DD49F0E06C8F75DC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3E26D-0400-4137-B62A-EF2734EAE2B1}"/>
      </w:docPartPr>
      <w:docPartBody>
        <w:p w:rsidR="00E3105D" w:rsidRDefault="00851701">
          <w:pPr>
            <w:pStyle w:val="18B46335253E4DD49F0E06C8F75DCA5F"/>
          </w:pPr>
          <w:r>
            <w:rPr>
              <w:rFonts w:ascii="Arial" w:hAnsi="Arial" w:cs="Arial"/>
            </w:rPr>
            <w:t>City, 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01"/>
    <w:rsid w:val="00214CA7"/>
    <w:rsid w:val="00247A0F"/>
    <w:rsid w:val="005C6062"/>
    <w:rsid w:val="00644BAF"/>
    <w:rsid w:val="00851701"/>
    <w:rsid w:val="008870CB"/>
    <w:rsid w:val="00E3105D"/>
    <w:rsid w:val="00E3527C"/>
    <w:rsid w:val="00E437C2"/>
    <w:rsid w:val="00E90B1C"/>
    <w:rsid w:val="00EC1293"/>
    <w:rsid w:val="00F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B914BDFC54178BB1588A86781181C">
    <w:name w:val="D9DB914BDFC54178BB1588A86781181C"/>
  </w:style>
  <w:style w:type="paragraph" w:customStyle="1" w:styleId="D62255E068F64C5D84A88E6EA0E4858F">
    <w:name w:val="D62255E068F64C5D84A88E6EA0E4858F"/>
  </w:style>
  <w:style w:type="paragraph" w:customStyle="1" w:styleId="1371A4426DEB41FCA05D4E6A914A9AA5">
    <w:name w:val="1371A4426DEB41FCA05D4E6A914A9AA5"/>
  </w:style>
  <w:style w:type="paragraph" w:customStyle="1" w:styleId="CF002059BCD6490C9E5C0B43213A3CD7">
    <w:name w:val="CF002059BCD6490C9E5C0B43213A3CD7"/>
  </w:style>
  <w:style w:type="paragraph" w:customStyle="1" w:styleId="ECE5C2CD64E1490097B37AD5B149BD52">
    <w:name w:val="ECE5C2CD64E1490097B37AD5B149BD52"/>
  </w:style>
  <w:style w:type="paragraph" w:customStyle="1" w:styleId="5E3006530E4A442EBCF7C10079F76B9C">
    <w:name w:val="5E3006530E4A442EBCF7C10079F76B9C"/>
  </w:style>
  <w:style w:type="paragraph" w:customStyle="1" w:styleId="69E906EC28D64AE6A18103FF55B9150A">
    <w:name w:val="69E906EC28D64AE6A18103FF55B9150A"/>
  </w:style>
  <w:style w:type="paragraph" w:customStyle="1" w:styleId="7E702FFA84014C4D8325E700004905D1">
    <w:name w:val="7E702FFA84014C4D8325E700004905D1"/>
  </w:style>
  <w:style w:type="paragraph" w:customStyle="1" w:styleId="211983CB7D9A4036B64F6C098BFF9001">
    <w:name w:val="211983CB7D9A4036B64F6C098BFF9001"/>
  </w:style>
  <w:style w:type="paragraph" w:customStyle="1" w:styleId="750C0CF6F789447C8A8B6ED025147B3B">
    <w:name w:val="750C0CF6F789447C8A8B6ED025147B3B"/>
  </w:style>
  <w:style w:type="paragraph" w:customStyle="1" w:styleId="BD86E688B1544CC18B0CB635E7796993">
    <w:name w:val="BD86E688B1544CC18B0CB635E7796993"/>
  </w:style>
  <w:style w:type="paragraph" w:customStyle="1" w:styleId="A3DEEF6D9ACE46859DEE693B400BAA81">
    <w:name w:val="A3DEEF6D9ACE46859DEE693B400BAA81"/>
  </w:style>
  <w:style w:type="paragraph" w:customStyle="1" w:styleId="C0975128DC894ECEB2E2CD33BA393EB0">
    <w:name w:val="C0975128DC894ECEB2E2CD33BA393EB0"/>
  </w:style>
  <w:style w:type="paragraph" w:customStyle="1" w:styleId="8E85BA2F08CA4B0CBF108B5160081D1A">
    <w:name w:val="8E85BA2F08CA4B0CBF108B5160081D1A"/>
  </w:style>
  <w:style w:type="paragraph" w:customStyle="1" w:styleId="A7172BBFD708470A9FC7627CAC4EC795">
    <w:name w:val="A7172BBFD708470A9FC7627CAC4EC795"/>
  </w:style>
  <w:style w:type="paragraph" w:customStyle="1" w:styleId="42D55050D15046CAAD7FD1DAF4F0F01B">
    <w:name w:val="42D55050D15046CAAD7FD1DAF4F0F01B"/>
  </w:style>
  <w:style w:type="paragraph" w:customStyle="1" w:styleId="B3481782FFA94775ABE1ED492902C25C">
    <w:name w:val="B3481782FFA94775ABE1ED492902C25C"/>
  </w:style>
  <w:style w:type="paragraph" w:customStyle="1" w:styleId="392AACCEC63A4A03A94B4233E4ED757F">
    <w:name w:val="392AACCEC63A4A03A94B4233E4ED757F"/>
  </w:style>
  <w:style w:type="paragraph" w:customStyle="1" w:styleId="AF74C6EE8173494E8384644CD5042E4A">
    <w:name w:val="AF74C6EE8173494E8384644CD5042E4A"/>
  </w:style>
  <w:style w:type="paragraph" w:customStyle="1" w:styleId="778D77F3250D4B939ACAF1BD39E4190B">
    <w:name w:val="778D77F3250D4B939ACAF1BD39E4190B"/>
  </w:style>
  <w:style w:type="paragraph" w:customStyle="1" w:styleId="18B46335253E4DD49F0E06C8F75DCA5F">
    <w:name w:val="18B46335253E4DD49F0E06C8F75DCA5F"/>
  </w:style>
  <w:style w:type="paragraph" w:customStyle="1" w:styleId="B68EB1AAD2794C9E9D4F86BB23EB2F04">
    <w:name w:val="B68EB1AAD2794C9E9D4F86BB23EB2F04"/>
  </w:style>
  <w:style w:type="paragraph" w:customStyle="1" w:styleId="3E7AC2A0A80247AEA31F2D491DD31B88">
    <w:name w:val="3E7AC2A0A80247AEA31F2D491DD31B88"/>
  </w:style>
  <w:style w:type="paragraph" w:customStyle="1" w:styleId="57397DFD4BE54B6DBD4030B238F6090A">
    <w:name w:val="57397DFD4BE54B6DBD4030B238F6090A"/>
  </w:style>
  <w:style w:type="paragraph" w:customStyle="1" w:styleId="206471A02F1F44B7B6D160C73EABB7D0">
    <w:name w:val="206471A02F1F44B7B6D160C73EABB7D0"/>
  </w:style>
  <w:style w:type="paragraph" w:customStyle="1" w:styleId="8D10D87354B34ADBA2D50C1BB60E566D">
    <w:name w:val="8D10D87354B34ADBA2D50C1BB60E566D"/>
  </w:style>
  <w:style w:type="paragraph" w:customStyle="1" w:styleId="60817F0991CF4839A6B75A7FFFA959AE">
    <w:name w:val="60817F0991CF4839A6B75A7FFFA959AE"/>
  </w:style>
  <w:style w:type="paragraph" w:customStyle="1" w:styleId="B0D5C042089F4D5A936299CD54FD1A67">
    <w:name w:val="B0D5C042089F4D5A936299CD54FD1A67"/>
  </w:style>
  <w:style w:type="paragraph" w:customStyle="1" w:styleId="D261EB371D444EF3935084816FF9CF9A">
    <w:name w:val="D261EB371D444EF3935084816FF9CF9A"/>
  </w:style>
  <w:style w:type="paragraph" w:customStyle="1" w:styleId="32F4E4A11D974C40A4A5C6DE1FB79F3D">
    <w:name w:val="32F4E4A11D974C40A4A5C6DE1FB79F3D"/>
  </w:style>
  <w:style w:type="paragraph" w:customStyle="1" w:styleId="37D97CEC10F8414BB6F572DC71875A07">
    <w:name w:val="37D97CEC10F8414BB6F572DC71875A07"/>
  </w:style>
  <w:style w:type="paragraph" w:customStyle="1" w:styleId="F9872B0774CE45BABEF26A17EBDCA627">
    <w:name w:val="F9872B0774CE45BABEF26A17EBDCA627"/>
  </w:style>
  <w:style w:type="paragraph" w:customStyle="1" w:styleId="878C617936F24DD086ED4FF5B01EB7F9">
    <w:name w:val="878C617936F24DD086ED4FF5B01EB7F9"/>
  </w:style>
  <w:style w:type="paragraph" w:customStyle="1" w:styleId="6A81D79443134D23856C6765F8940498">
    <w:name w:val="6A81D79443134D23856C6765F8940498"/>
  </w:style>
  <w:style w:type="paragraph" w:customStyle="1" w:styleId="81140A5EF53B49F98A8B873A45098173">
    <w:name w:val="81140A5EF53B49F98A8B873A45098173"/>
  </w:style>
  <w:style w:type="paragraph" w:customStyle="1" w:styleId="4656872B001D4A60B8320F6EAAE6C539">
    <w:name w:val="4656872B001D4A60B8320F6EAAE6C539"/>
  </w:style>
  <w:style w:type="paragraph" w:customStyle="1" w:styleId="10B0CC6040774284BA852D87FDFB42F5">
    <w:name w:val="10B0CC6040774284BA852D87FDFB42F5"/>
  </w:style>
  <w:style w:type="paragraph" w:customStyle="1" w:styleId="D9740C196A234A6A8C49A106ADC62265">
    <w:name w:val="D9740C196A234A6A8C49A106ADC62265"/>
  </w:style>
  <w:style w:type="paragraph" w:customStyle="1" w:styleId="523B6D92316541B385790991951D419B">
    <w:name w:val="523B6D92316541B385790991951D419B"/>
  </w:style>
  <w:style w:type="paragraph" w:customStyle="1" w:styleId="59045FF3F287422999FCB4CD75E3F796">
    <w:name w:val="59045FF3F287422999FCB4CD75E3F796"/>
  </w:style>
  <w:style w:type="paragraph" w:customStyle="1" w:styleId="C32FC1DCE40C45BB81A28C82E7FCAE75">
    <w:name w:val="C32FC1DCE40C45BB81A28C82E7FCAE75"/>
  </w:style>
  <w:style w:type="paragraph" w:customStyle="1" w:styleId="250FCC42A6A34740B6A8220487AD590D">
    <w:name w:val="250FCC42A6A34740B6A8220487AD590D"/>
  </w:style>
  <w:style w:type="paragraph" w:customStyle="1" w:styleId="1398CD68CAC24D9CB4C6E1FB151157D0">
    <w:name w:val="1398CD68CAC24D9CB4C6E1FB151157D0"/>
  </w:style>
  <w:style w:type="paragraph" w:customStyle="1" w:styleId="494528F0321B4C209BBC25F779306FC8">
    <w:name w:val="494528F0321B4C209BBC25F779306FC8"/>
  </w:style>
  <w:style w:type="paragraph" w:customStyle="1" w:styleId="AB00BCC4F057494FA2355F5DDF424669">
    <w:name w:val="AB00BCC4F057494FA2355F5DDF424669"/>
  </w:style>
  <w:style w:type="paragraph" w:customStyle="1" w:styleId="468BC1775317408A935E325F6B4686ED">
    <w:name w:val="468BC1775317408A935E325F6B4686ED"/>
  </w:style>
  <w:style w:type="paragraph" w:customStyle="1" w:styleId="5A29AE0A5610464D96E330A6D0ADA50F">
    <w:name w:val="5A29AE0A5610464D96E330A6D0ADA50F"/>
  </w:style>
  <w:style w:type="paragraph" w:customStyle="1" w:styleId="9E8F8DA3B3374D5EB781CC31F6B49A42">
    <w:name w:val="9E8F8DA3B3374D5EB781CC31F6B49A42"/>
  </w:style>
  <w:style w:type="paragraph" w:customStyle="1" w:styleId="0B7E600B7F974998B87EE9286BE94FDD">
    <w:name w:val="0B7E600B7F974998B87EE9286BE94FDD"/>
  </w:style>
  <w:style w:type="paragraph" w:customStyle="1" w:styleId="26C91ABD8BAE4B1FB7DEC761F8E11F73">
    <w:name w:val="26C91ABD8BAE4B1FB7DEC761F8E11F73"/>
  </w:style>
  <w:style w:type="paragraph" w:customStyle="1" w:styleId="D667C5AE235740F4AC7F6AF3F9720989">
    <w:name w:val="D667C5AE235740F4AC7F6AF3F9720989"/>
  </w:style>
  <w:style w:type="paragraph" w:customStyle="1" w:styleId="947A3BF3001E41F8A1D99B21D58BE077">
    <w:name w:val="947A3BF3001E41F8A1D99B21D58BE077"/>
  </w:style>
  <w:style w:type="paragraph" w:customStyle="1" w:styleId="D3BC42930E5A4628BE19590EEBC637F9">
    <w:name w:val="D3BC42930E5A4628BE19590EEBC637F9"/>
  </w:style>
  <w:style w:type="paragraph" w:customStyle="1" w:styleId="721A2AEF30EE48DF907B086F96E71DFC">
    <w:name w:val="721A2AEF30EE48DF907B086F96E71DFC"/>
  </w:style>
  <w:style w:type="paragraph" w:customStyle="1" w:styleId="861DD2E0A7A44251B431900950EB5CCA">
    <w:name w:val="861DD2E0A7A44251B431900950EB5CCA"/>
  </w:style>
  <w:style w:type="paragraph" w:customStyle="1" w:styleId="7C5EDE35D3B1433B93B550C895883901">
    <w:name w:val="7C5EDE35D3B1433B93B550C895883901"/>
  </w:style>
  <w:style w:type="paragraph" w:customStyle="1" w:styleId="978E5A51E64E464F97BB8C6014C3C262">
    <w:name w:val="978E5A51E64E464F97BB8C6014C3C262"/>
  </w:style>
  <w:style w:type="paragraph" w:customStyle="1" w:styleId="CBCD2F6D32DB40F2A87AAB754B6EA5AF">
    <w:name w:val="CBCD2F6D32DB40F2A87AAB754B6EA5AF"/>
  </w:style>
  <w:style w:type="paragraph" w:customStyle="1" w:styleId="D33D43590D55408EB8CB3D27778B5A62">
    <w:name w:val="D33D43590D55408EB8CB3D27778B5A62"/>
  </w:style>
  <w:style w:type="paragraph" w:customStyle="1" w:styleId="AEB688701AC649BD8071F7EA72E1331C">
    <w:name w:val="AEB688701AC649BD8071F7EA72E1331C"/>
  </w:style>
  <w:style w:type="paragraph" w:customStyle="1" w:styleId="21A215A217774B3ABC95850EA64C5D8D">
    <w:name w:val="21A215A217774B3ABC95850EA64C5D8D"/>
  </w:style>
  <w:style w:type="paragraph" w:customStyle="1" w:styleId="C50005B76ED743CA89CDDF035DB141FD">
    <w:name w:val="C50005B76ED743CA89CDDF035DB141FD"/>
  </w:style>
  <w:style w:type="paragraph" w:customStyle="1" w:styleId="75871835B6B24C94BA26E839F1ED4430">
    <w:name w:val="75871835B6B24C94BA26E839F1ED4430"/>
  </w:style>
  <w:style w:type="paragraph" w:customStyle="1" w:styleId="4C2081E2B3414830828780C14E38C225">
    <w:name w:val="4C2081E2B3414830828780C14E38C225"/>
  </w:style>
  <w:style w:type="paragraph" w:customStyle="1" w:styleId="D0C2805484F04E41BD4E569D19E9B50F">
    <w:name w:val="D0C2805484F04E41BD4E569D19E9B50F"/>
  </w:style>
  <w:style w:type="paragraph" w:customStyle="1" w:styleId="F77B783E3022402399B0B89EF815FF40">
    <w:name w:val="F77B783E3022402399B0B89EF815FF40"/>
  </w:style>
  <w:style w:type="paragraph" w:customStyle="1" w:styleId="C0133833FB254846B2F1E0BAE4B6D17B">
    <w:name w:val="C0133833FB254846B2F1E0BAE4B6D17B"/>
  </w:style>
  <w:style w:type="paragraph" w:customStyle="1" w:styleId="99681B4F55104BB29594E403ED43E58C">
    <w:name w:val="99681B4F55104BB29594E403ED43E58C"/>
  </w:style>
  <w:style w:type="paragraph" w:customStyle="1" w:styleId="A52C7506A83C421D99BD87DAD53C6F0E">
    <w:name w:val="A52C7506A83C421D99BD87DAD53C6F0E"/>
  </w:style>
  <w:style w:type="paragraph" w:customStyle="1" w:styleId="20C78BD70D5644A995D84033E3025DA7">
    <w:name w:val="20C78BD70D5644A995D84033E3025DA7"/>
  </w:style>
  <w:style w:type="paragraph" w:customStyle="1" w:styleId="BAC61DF91C5042C7B5903577750BE996">
    <w:name w:val="BAC61DF91C5042C7B5903577750BE996"/>
  </w:style>
  <w:style w:type="paragraph" w:customStyle="1" w:styleId="BF8C48EDC6F0412CB8DE7E42794E72FE">
    <w:name w:val="BF8C48EDC6F0412CB8DE7E42794E72FE"/>
  </w:style>
  <w:style w:type="paragraph" w:customStyle="1" w:styleId="CC831071580F4BFD952DE9D5E76F8E95">
    <w:name w:val="CC831071580F4BFD952DE9D5E76F8E95"/>
    <w:rsid w:val="00EC1293"/>
  </w:style>
  <w:style w:type="paragraph" w:customStyle="1" w:styleId="58D53A674C224BB8A3F728CDFB78B152">
    <w:name w:val="58D53A674C224BB8A3F728CDFB78B152"/>
    <w:rsid w:val="00EC1293"/>
  </w:style>
  <w:style w:type="paragraph" w:customStyle="1" w:styleId="2A4F74B5D2044F21BAA43297559D2BED">
    <w:name w:val="2A4F74B5D2044F21BAA43297559D2BED"/>
    <w:rsid w:val="00EC1293"/>
  </w:style>
  <w:style w:type="paragraph" w:customStyle="1" w:styleId="CE40A07ACBCC496EA0EC829119762973">
    <w:name w:val="CE40A07ACBCC496EA0EC829119762973"/>
    <w:rsid w:val="00EC1293"/>
  </w:style>
  <w:style w:type="paragraph" w:customStyle="1" w:styleId="990B01FD72884624B3379AC2A8F53639">
    <w:name w:val="990B01FD72884624B3379AC2A8F53639"/>
    <w:rsid w:val="00EC12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B914BDFC54178BB1588A86781181C">
    <w:name w:val="D9DB914BDFC54178BB1588A86781181C"/>
  </w:style>
  <w:style w:type="paragraph" w:customStyle="1" w:styleId="D62255E068F64C5D84A88E6EA0E4858F">
    <w:name w:val="D62255E068F64C5D84A88E6EA0E4858F"/>
  </w:style>
  <w:style w:type="paragraph" w:customStyle="1" w:styleId="1371A4426DEB41FCA05D4E6A914A9AA5">
    <w:name w:val="1371A4426DEB41FCA05D4E6A914A9AA5"/>
  </w:style>
  <w:style w:type="paragraph" w:customStyle="1" w:styleId="CF002059BCD6490C9E5C0B43213A3CD7">
    <w:name w:val="CF002059BCD6490C9E5C0B43213A3CD7"/>
  </w:style>
  <w:style w:type="paragraph" w:customStyle="1" w:styleId="ECE5C2CD64E1490097B37AD5B149BD52">
    <w:name w:val="ECE5C2CD64E1490097B37AD5B149BD52"/>
  </w:style>
  <w:style w:type="paragraph" w:customStyle="1" w:styleId="5E3006530E4A442EBCF7C10079F76B9C">
    <w:name w:val="5E3006530E4A442EBCF7C10079F76B9C"/>
  </w:style>
  <w:style w:type="paragraph" w:customStyle="1" w:styleId="69E906EC28D64AE6A18103FF55B9150A">
    <w:name w:val="69E906EC28D64AE6A18103FF55B9150A"/>
  </w:style>
  <w:style w:type="paragraph" w:customStyle="1" w:styleId="7E702FFA84014C4D8325E700004905D1">
    <w:name w:val="7E702FFA84014C4D8325E700004905D1"/>
  </w:style>
  <w:style w:type="paragraph" w:customStyle="1" w:styleId="211983CB7D9A4036B64F6C098BFF9001">
    <w:name w:val="211983CB7D9A4036B64F6C098BFF9001"/>
  </w:style>
  <w:style w:type="paragraph" w:customStyle="1" w:styleId="750C0CF6F789447C8A8B6ED025147B3B">
    <w:name w:val="750C0CF6F789447C8A8B6ED025147B3B"/>
  </w:style>
  <w:style w:type="paragraph" w:customStyle="1" w:styleId="BD86E688B1544CC18B0CB635E7796993">
    <w:name w:val="BD86E688B1544CC18B0CB635E7796993"/>
  </w:style>
  <w:style w:type="paragraph" w:customStyle="1" w:styleId="A3DEEF6D9ACE46859DEE693B400BAA81">
    <w:name w:val="A3DEEF6D9ACE46859DEE693B400BAA81"/>
  </w:style>
  <w:style w:type="paragraph" w:customStyle="1" w:styleId="C0975128DC894ECEB2E2CD33BA393EB0">
    <w:name w:val="C0975128DC894ECEB2E2CD33BA393EB0"/>
  </w:style>
  <w:style w:type="paragraph" w:customStyle="1" w:styleId="8E85BA2F08CA4B0CBF108B5160081D1A">
    <w:name w:val="8E85BA2F08CA4B0CBF108B5160081D1A"/>
  </w:style>
  <w:style w:type="paragraph" w:customStyle="1" w:styleId="A7172BBFD708470A9FC7627CAC4EC795">
    <w:name w:val="A7172BBFD708470A9FC7627CAC4EC795"/>
  </w:style>
  <w:style w:type="paragraph" w:customStyle="1" w:styleId="42D55050D15046CAAD7FD1DAF4F0F01B">
    <w:name w:val="42D55050D15046CAAD7FD1DAF4F0F01B"/>
  </w:style>
  <w:style w:type="paragraph" w:customStyle="1" w:styleId="B3481782FFA94775ABE1ED492902C25C">
    <w:name w:val="B3481782FFA94775ABE1ED492902C25C"/>
  </w:style>
  <w:style w:type="paragraph" w:customStyle="1" w:styleId="392AACCEC63A4A03A94B4233E4ED757F">
    <w:name w:val="392AACCEC63A4A03A94B4233E4ED757F"/>
  </w:style>
  <w:style w:type="paragraph" w:customStyle="1" w:styleId="AF74C6EE8173494E8384644CD5042E4A">
    <w:name w:val="AF74C6EE8173494E8384644CD5042E4A"/>
  </w:style>
  <w:style w:type="paragraph" w:customStyle="1" w:styleId="778D77F3250D4B939ACAF1BD39E4190B">
    <w:name w:val="778D77F3250D4B939ACAF1BD39E4190B"/>
  </w:style>
  <w:style w:type="paragraph" w:customStyle="1" w:styleId="18B46335253E4DD49F0E06C8F75DCA5F">
    <w:name w:val="18B46335253E4DD49F0E06C8F75DCA5F"/>
  </w:style>
  <w:style w:type="paragraph" w:customStyle="1" w:styleId="B68EB1AAD2794C9E9D4F86BB23EB2F04">
    <w:name w:val="B68EB1AAD2794C9E9D4F86BB23EB2F04"/>
  </w:style>
  <w:style w:type="paragraph" w:customStyle="1" w:styleId="3E7AC2A0A80247AEA31F2D491DD31B88">
    <w:name w:val="3E7AC2A0A80247AEA31F2D491DD31B88"/>
  </w:style>
  <w:style w:type="paragraph" w:customStyle="1" w:styleId="57397DFD4BE54B6DBD4030B238F6090A">
    <w:name w:val="57397DFD4BE54B6DBD4030B238F6090A"/>
  </w:style>
  <w:style w:type="paragraph" w:customStyle="1" w:styleId="206471A02F1F44B7B6D160C73EABB7D0">
    <w:name w:val="206471A02F1F44B7B6D160C73EABB7D0"/>
  </w:style>
  <w:style w:type="paragraph" w:customStyle="1" w:styleId="8D10D87354B34ADBA2D50C1BB60E566D">
    <w:name w:val="8D10D87354B34ADBA2D50C1BB60E566D"/>
  </w:style>
  <w:style w:type="paragraph" w:customStyle="1" w:styleId="60817F0991CF4839A6B75A7FFFA959AE">
    <w:name w:val="60817F0991CF4839A6B75A7FFFA959AE"/>
  </w:style>
  <w:style w:type="paragraph" w:customStyle="1" w:styleId="B0D5C042089F4D5A936299CD54FD1A67">
    <w:name w:val="B0D5C042089F4D5A936299CD54FD1A67"/>
  </w:style>
  <w:style w:type="paragraph" w:customStyle="1" w:styleId="D261EB371D444EF3935084816FF9CF9A">
    <w:name w:val="D261EB371D444EF3935084816FF9CF9A"/>
  </w:style>
  <w:style w:type="paragraph" w:customStyle="1" w:styleId="32F4E4A11D974C40A4A5C6DE1FB79F3D">
    <w:name w:val="32F4E4A11D974C40A4A5C6DE1FB79F3D"/>
  </w:style>
  <w:style w:type="paragraph" w:customStyle="1" w:styleId="37D97CEC10F8414BB6F572DC71875A07">
    <w:name w:val="37D97CEC10F8414BB6F572DC71875A07"/>
  </w:style>
  <w:style w:type="paragraph" w:customStyle="1" w:styleId="F9872B0774CE45BABEF26A17EBDCA627">
    <w:name w:val="F9872B0774CE45BABEF26A17EBDCA627"/>
  </w:style>
  <w:style w:type="paragraph" w:customStyle="1" w:styleId="878C617936F24DD086ED4FF5B01EB7F9">
    <w:name w:val="878C617936F24DD086ED4FF5B01EB7F9"/>
  </w:style>
  <w:style w:type="paragraph" w:customStyle="1" w:styleId="6A81D79443134D23856C6765F8940498">
    <w:name w:val="6A81D79443134D23856C6765F8940498"/>
  </w:style>
  <w:style w:type="paragraph" w:customStyle="1" w:styleId="81140A5EF53B49F98A8B873A45098173">
    <w:name w:val="81140A5EF53B49F98A8B873A45098173"/>
  </w:style>
  <w:style w:type="paragraph" w:customStyle="1" w:styleId="4656872B001D4A60B8320F6EAAE6C539">
    <w:name w:val="4656872B001D4A60B8320F6EAAE6C539"/>
  </w:style>
  <w:style w:type="paragraph" w:customStyle="1" w:styleId="10B0CC6040774284BA852D87FDFB42F5">
    <w:name w:val="10B0CC6040774284BA852D87FDFB42F5"/>
  </w:style>
  <w:style w:type="paragraph" w:customStyle="1" w:styleId="D9740C196A234A6A8C49A106ADC62265">
    <w:name w:val="D9740C196A234A6A8C49A106ADC62265"/>
  </w:style>
  <w:style w:type="paragraph" w:customStyle="1" w:styleId="523B6D92316541B385790991951D419B">
    <w:name w:val="523B6D92316541B385790991951D419B"/>
  </w:style>
  <w:style w:type="paragraph" w:customStyle="1" w:styleId="59045FF3F287422999FCB4CD75E3F796">
    <w:name w:val="59045FF3F287422999FCB4CD75E3F796"/>
  </w:style>
  <w:style w:type="paragraph" w:customStyle="1" w:styleId="C32FC1DCE40C45BB81A28C82E7FCAE75">
    <w:name w:val="C32FC1DCE40C45BB81A28C82E7FCAE75"/>
  </w:style>
  <w:style w:type="paragraph" w:customStyle="1" w:styleId="250FCC42A6A34740B6A8220487AD590D">
    <w:name w:val="250FCC42A6A34740B6A8220487AD590D"/>
  </w:style>
  <w:style w:type="paragraph" w:customStyle="1" w:styleId="1398CD68CAC24D9CB4C6E1FB151157D0">
    <w:name w:val="1398CD68CAC24D9CB4C6E1FB151157D0"/>
  </w:style>
  <w:style w:type="paragraph" w:customStyle="1" w:styleId="494528F0321B4C209BBC25F779306FC8">
    <w:name w:val="494528F0321B4C209BBC25F779306FC8"/>
  </w:style>
  <w:style w:type="paragraph" w:customStyle="1" w:styleId="AB00BCC4F057494FA2355F5DDF424669">
    <w:name w:val="AB00BCC4F057494FA2355F5DDF424669"/>
  </w:style>
  <w:style w:type="paragraph" w:customStyle="1" w:styleId="468BC1775317408A935E325F6B4686ED">
    <w:name w:val="468BC1775317408A935E325F6B4686ED"/>
  </w:style>
  <w:style w:type="paragraph" w:customStyle="1" w:styleId="5A29AE0A5610464D96E330A6D0ADA50F">
    <w:name w:val="5A29AE0A5610464D96E330A6D0ADA50F"/>
  </w:style>
  <w:style w:type="paragraph" w:customStyle="1" w:styleId="9E8F8DA3B3374D5EB781CC31F6B49A42">
    <w:name w:val="9E8F8DA3B3374D5EB781CC31F6B49A42"/>
  </w:style>
  <w:style w:type="paragraph" w:customStyle="1" w:styleId="0B7E600B7F974998B87EE9286BE94FDD">
    <w:name w:val="0B7E600B7F974998B87EE9286BE94FDD"/>
  </w:style>
  <w:style w:type="paragraph" w:customStyle="1" w:styleId="26C91ABD8BAE4B1FB7DEC761F8E11F73">
    <w:name w:val="26C91ABD8BAE4B1FB7DEC761F8E11F73"/>
  </w:style>
  <w:style w:type="paragraph" w:customStyle="1" w:styleId="D667C5AE235740F4AC7F6AF3F9720989">
    <w:name w:val="D667C5AE235740F4AC7F6AF3F9720989"/>
  </w:style>
  <w:style w:type="paragraph" w:customStyle="1" w:styleId="947A3BF3001E41F8A1D99B21D58BE077">
    <w:name w:val="947A3BF3001E41F8A1D99B21D58BE077"/>
  </w:style>
  <w:style w:type="paragraph" w:customStyle="1" w:styleId="D3BC42930E5A4628BE19590EEBC637F9">
    <w:name w:val="D3BC42930E5A4628BE19590EEBC637F9"/>
  </w:style>
  <w:style w:type="paragraph" w:customStyle="1" w:styleId="721A2AEF30EE48DF907B086F96E71DFC">
    <w:name w:val="721A2AEF30EE48DF907B086F96E71DFC"/>
  </w:style>
  <w:style w:type="paragraph" w:customStyle="1" w:styleId="861DD2E0A7A44251B431900950EB5CCA">
    <w:name w:val="861DD2E0A7A44251B431900950EB5CCA"/>
  </w:style>
  <w:style w:type="paragraph" w:customStyle="1" w:styleId="7C5EDE35D3B1433B93B550C895883901">
    <w:name w:val="7C5EDE35D3B1433B93B550C895883901"/>
  </w:style>
  <w:style w:type="paragraph" w:customStyle="1" w:styleId="978E5A51E64E464F97BB8C6014C3C262">
    <w:name w:val="978E5A51E64E464F97BB8C6014C3C262"/>
  </w:style>
  <w:style w:type="paragraph" w:customStyle="1" w:styleId="CBCD2F6D32DB40F2A87AAB754B6EA5AF">
    <w:name w:val="CBCD2F6D32DB40F2A87AAB754B6EA5AF"/>
  </w:style>
  <w:style w:type="paragraph" w:customStyle="1" w:styleId="D33D43590D55408EB8CB3D27778B5A62">
    <w:name w:val="D33D43590D55408EB8CB3D27778B5A62"/>
  </w:style>
  <w:style w:type="paragraph" w:customStyle="1" w:styleId="AEB688701AC649BD8071F7EA72E1331C">
    <w:name w:val="AEB688701AC649BD8071F7EA72E1331C"/>
  </w:style>
  <w:style w:type="paragraph" w:customStyle="1" w:styleId="21A215A217774B3ABC95850EA64C5D8D">
    <w:name w:val="21A215A217774B3ABC95850EA64C5D8D"/>
  </w:style>
  <w:style w:type="paragraph" w:customStyle="1" w:styleId="C50005B76ED743CA89CDDF035DB141FD">
    <w:name w:val="C50005B76ED743CA89CDDF035DB141FD"/>
  </w:style>
  <w:style w:type="paragraph" w:customStyle="1" w:styleId="75871835B6B24C94BA26E839F1ED4430">
    <w:name w:val="75871835B6B24C94BA26E839F1ED4430"/>
  </w:style>
  <w:style w:type="paragraph" w:customStyle="1" w:styleId="4C2081E2B3414830828780C14E38C225">
    <w:name w:val="4C2081E2B3414830828780C14E38C225"/>
  </w:style>
  <w:style w:type="paragraph" w:customStyle="1" w:styleId="D0C2805484F04E41BD4E569D19E9B50F">
    <w:name w:val="D0C2805484F04E41BD4E569D19E9B50F"/>
  </w:style>
  <w:style w:type="paragraph" w:customStyle="1" w:styleId="F77B783E3022402399B0B89EF815FF40">
    <w:name w:val="F77B783E3022402399B0B89EF815FF40"/>
  </w:style>
  <w:style w:type="paragraph" w:customStyle="1" w:styleId="C0133833FB254846B2F1E0BAE4B6D17B">
    <w:name w:val="C0133833FB254846B2F1E0BAE4B6D17B"/>
  </w:style>
  <w:style w:type="paragraph" w:customStyle="1" w:styleId="99681B4F55104BB29594E403ED43E58C">
    <w:name w:val="99681B4F55104BB29594E403ED43E58C"/>
  </w:style>
  <w:style w:type="paragraph" w:customStyle="1" w:styleId="A52C7506A83C421D99BD87DAD53C6F0E">
    <w:name w:val="A52C7506A83C421D99BD87DAD53C6F0E"/>
  </w:style>
  <w:style w:type="paragraph" w:customStyle="1" w:styleId="20C78BD70D5644A995D84033E3025DA7">
    <w:name w:val="20C78BD70D5644A995D84033E3025DA7"/>
  </w:style>
  <w:style w:type="paragraph" w:customStyle="1" w:styleId="BAC61DF91C5042C7B5903577750BE996">
    <w:name w:val="BAC61DF91C5042C7B5903577750BE996"/>
  </w:style>
  <w:style w:type="paragraph" w:customStyle="1" w:styleId="BF8C48EDC6F0412CB8DE7E42794E72FE">
    <w:name w:val="BF8C48EDC6F0412CB8DE7E42794E72FE"/>
  </w:style>
  <w:style w:type="paragraph" w:customStyle="1" w:styleId="CC831071580F4BFD952DE9D5E76F8E95">
    <w:name w:val="CC831071580F4BFD952DE9D5E76F8E95"/>
    <w:rsid w:val="00EC1293"/>
  </w:style>
  <w:style w:type="paragraph" w:customStyle="1" w:styleId="58D53A674C224BB8A3F728CDFB78B152">
    <w:name w:val="58D53A674C224BB8A3F728CDFB78B152"/>
    <w:rsid w:val="00EC1293"/>
  </w:style>
  <w:style w:type="paragraph" w:customStyle="1" w:styleId="2A4F74B5D2044F21BAA43297559D2BED">
    <w:name w:val="2A4F74B5D2044F21BAA43297559D2BED"/>
    <w:rsid w:val="00EC1293"/>
  </w:style>
  <w:style w:type="paragraph" w:customStyle="1" w:styleId="CE40A07ACBCC496EA0EC829119762973">
    <w:name w:val="CE40A07ACBCC496EA0EC829119762973"/>
    <w:rsid w:val="00EC1293"/>
  </w:style>
  <w:style w:type="paragraph" w:customStyle="1" w:styleId="990B01FD72884624B3379AC2A8F53639">
    <w:name w:val="990B01FD72884624B3379AC2A8F53639"/>
    <w:rsid w:val="00EC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- Chronological</Template>
  <TotalTime>76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Gonzalez</dc:creator>
  <cp:lastModifiedBy>Corey Brock</cp:lastModifiedBy>
  <cp:revision>20</cp:revision>
  <cp:lastPrinted>2016-08-04T14:22:00Z</cp:lastPrinted>
  <dcterms:created xsi:type="dcterms:W3CDTF">2016-08-03T19:31:00Z</dcterms:created>
  <dcterms:modified xsi:type="dcterms:W3CDTF">2016-08-10T19:16:00Z</dcterms:modified>
</cp:coreProperties>
</file>