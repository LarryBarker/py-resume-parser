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4AB" w:rsidRPr="00BD1B26" w:rsidRDefault="00B414AB" w:rsidP="001F5E51">
      <w:pPr>
        <w:pStyle w:val="Heading2"/>
        <w:tabs>
          <w:tab w:val="right" w:pos="10080"/>
        </w:tabs>
        <w:rPr>
          <w:b/>
          <w:u w:val="dotted"/>
        </w:rPr>
      </w:pPr>
      <w:r w:rsidRPr="00BD1B26">
        <w:rPr>
          <w:b/>
        </w:rPr>
        <w:t>Profile</w:t>
      </w:r>
      <w:r w:rsidR="00BD1B26" w:rsidRPr="00BD1B26">
        <w:rPr>
          <w:b/>
        </w:rPr>
        <w:t xml:space="preserve"> Statement </w:t>
      </w:r>
      <w:r w:rsidR="001F5E51" w:rsidRPr="00BD1B26">
        <w:rPr>
          <w:b/>
          <w:u w:val="dotted"/>
        </w:rPr>
        <w:tab/>
      </w:r>
    </w:p>
    <w:p w:rsidR="00BD1B26" w:rsidRDefault="00BD1B26" w:rsidP="00BD1B26">
      <w:pPr>
        <w:pStyle w:val="ListParagraph"/>
        <w:numPr>
          <w:ilvl w:val="0"/>
          <w:numId w:val="5"/>
        </w:numPr>
        <w:spacing w:after="100" w:afterAutospacing="1"/>
      </w:pPr>
      <w:r>
        <w:t>30+ years’ combined experience as a farm hand, driver, mechanic, and maintenance man.</w:t>
      </w:r>
    </w:p>
    <w:p w:rsidR="00BD1B26" w:rsidRDefault="00BD1B26" w:rsidP="00BD1B26">
      <w:pPr>
        <w:pStyle w:val="ListParagraph"/>
        <w:numPr>
          <w:ilvl w:val="0"/>
          <w:numId w:val="5"/>
        </w:numPr>
        <w:spacing w:after="100" w:afterAutospacing="1"/>
      </w:pPr>
      <w:r>
        <w:t>Comfortable hauling a wide range of loads from cattle and chickens to grains and hay and wide loads.</w:t>
      </w:r>
    </w:p>
    <w:p w:rsidR="00BD1B26" w:rsidRDefault="00BD1B26" w:rsidP="00BD1B26">
      <w:pPr>
        <w:pStyle w:val="ListParagraph"/>
        <w:numPr>
          <w:ilvl w:val="0"/>
          <w:numId w:val="5"/>
        </w:numPr>
        <w:spacing w:after="100" w:afterAutospacing="1"/>
      </w:pPr>
      <w:r>
        <w:t>Able to operate almost any piece of farm equipment such as tractors, balers, and semis.</w:t>
      </w:r>
    </w:p>
    <w:p w:rsidR="00BD1B26" w:rsidRDefault="00BD1B26" w:rsidP="00BD1B26">
      <w:pPr>
        <w:pStyle w:val="ListParagraph"/>
        <w:numPr>
          <w:ilvl w:val="0"/>
          <w:numId w:val="5"/>
        </w:numPr>
        <w:spacing w:after="100" w:afterAutospacing="1"/>
      </w:pPr>
      <w:r>
        <w:t>Works long hours and physically demanding jobs with ease.</w:t>
      </w:r>
    </w:p>
    <w:p w:rsidR="00BD1B26" w:rsidRDefault="00BD1B26" w:rsidP="00BD1B26">
      <w:pPr>
        <w:pStyle w:val="ListParagraph"/>
        <w:numPr>
          <w:ilvl w:val="0"/>
          <w:numId w:val="5"/>
        </w:numPr>
        <w:spacing w:after="100" w:afterAutospacing="1"/>
      </w:pPr>
      <w:r>
        <w:t>Safety-conscious and mindful of state and federal regulations pertaining to hauling and driving.</w:t>
      </w:r>
    </w:p>
    <w:p w:rsidR="00BD1B26" w:rsidRPr="00BD1B26" w:rsidRDefault="00C61CC3" w:rsidP="00BD1B26">
      <w:pPr>
        <w:pStyle w:val="Heading2"/>
        <w:tabs>
          <w:tab w:val="right" w:pos="10080"/>
        </w:tabs>
        <w:rPr>
          <w:b/>
        </w:rPr>
      </w:pPr>
      <w:r w:rsidRPr="00BD1B26">
        <w:rPr>
          <w:b/>
        </w:rPr>
        <w:t>Skills</w:t>
      </w:r>
      <w:r w:rsidR="001F5E51" w:rsidRPr="00BD1B26">
        <w:rPr>
          <w:b/>
        </w:rPr>
        <w:t xml:space="preserve"> </w:t>
      </w:r>
      <w:r w:rsidR="00BD1B26" w:rsidRPr="00BD1B26">
        <w:rPr>
          <w:b/>
        </w:rPr>
        <w:t xml:space="preserve">Summary </w:t>
      </w:r>
      <w:r w:rsidR="00BD1B26" w:rsidRPr="00BD1B26">
        <w:rPr>
          <w:b/>
          <w:u w:val="dotted"/>
        </w:rPr>
        <w:tab/>
      </w:r>
    </w:p>
    <w:p w:rsidR="00BD1B26" w:rsidRDefault="00BD1B26" w:rsidP="00BD1B26">
      <w:pPr>
        <w:pStyle w:val="Heading2"/>
        <w:numPr>
          <w:ilvl w:val="0"/>
          <w:numId w:val="7"/>
        </w:numPr>
        <w:tabs>
          <w:tab w:val="right" w:pos="10080"/>
        </w:tabs>
        <w:spacing w:before="0" w:after="0"/>
        <w:rPr>
          <w:smallCaps w:val="0"/>
          <w:sz w:val="20"/>
        </w:rPr>
      </w:pPr>
      <w:r>
        <w:rPr>
          <w:smallCaps w:val="0"/>
          <w:sz w:val="20"/>
        </w:rPr>
        <w:t>Valid Class-A CDL</w:t>
      </w:r>
    </w:p>
    <w:p w:rsidR="001A32FF" w:rsidRDefault="00BD1B26" w:rsidP="00BD1B26">
      <w:pPr>
        <w:pStyle w:val="Heading2"/>
        <w:numPr>
          <w:ilvl w:val="0"/>
          <w:numId w:val="7"/>
        </w:numPr>
        <w:tabs>
          <w:tab w:val="right" w:pos="10080"/>
        </w:tabs>
        <w:spacing w:before="0" w:after="0"/>
        <w:rPr>
          <w:smallCaps w:val="0"/>
          <w:sz w:val="20"/>
        </w:rPr>
      </w:pPr>
      <w:r w:rsidRPr="00BD1B26">
        <w:rPr>
          <w:smallCaps w:val="0"/>
          <w:sz w:val="20"/>
        </w:rPr>
        <w:t>Hauling</w:t>
      </w:r>
      <w:r>
        <w:rPr>
          <w:smallCaps w:val="0"/>
          <w:sz w:val="20"/>
        </w:rPr>
        <w:t xml:space="preserve"> </w:t>
      </w:r>
      <w:r w:rsidRPr="00BD1B26">
        <w:rPr>
          <w:smallCaps w:val="0"/>
          <w:sz w:val="20"/>
        </w:rPr>
        <w:t>cat</w:t>
      </w:r>
      <w:r w:rsidR="00A91705" w:rsidRPr="00BD1B26">
        <w:rPr>
          <w:smallCaps w:val="0"/>
          <w:sz w:val="20"/>
        </w:rPr>
        <w:t>tle,</w:t>
      </w:r>
      <w:r w:rsidR="001A32FF">
        <w:rPr>
          <w:smallCaps w:val="0"/>
          <w:sz w:val="20"/>
        </w:rPr>
        <w:t xml:space="preserve"> </w:t>
      </w:r>
      <w:r w:rsidR="00A91705" w:rsidRPr="00BD1B26">
        <w:rPr>
          <w:smallCaps w:val="0"/>
          <w:sz w:val="20"/>
        </w:rPr>
        <w:t>chickens,</w:t>
      </w:r>
      <w:r w:rsidR="001A32FF">
        <w:rPr>
          <w:smallCaps w:val="0"/>
          <w:sz w:val="20"/>
        </w:rPr>
        <w:t xml:space="preserve"> </w:t>
      </w:r>
      <w:r w:rsidR="00A91705" w:rsidRPr="00BD1B26">
        <w:rPr>
          <w:smallCaps w:val="0"/>
          <w:sz w:val="20"/>
        </w:rPr>
        <w:t>grain,</w:t>
      </w:r>
      <w:r w:rsidR="001A32FF">
        <w:rPr>
          <w:smallCaps w:val="0"/>
          <w:sz w:val="20"/>
        </w:rPr>
        <w:t xml:space="preserve"> </w:t>
      </w:r>
      <w:r w:rsidR="00A91705" w:rsidRPr="00BD1B26">
        <w:rPr>
          <w:smallCaps w:val="0"/>
          <w:sz w:val="20"/>
        </w:rPr>
        <w:t>hay,</w:t>
      </w:r>
      <w:r w:rsidR="001A32FF">
        <w:rPr>
          <w:smallCaps w:val="0"/>
          <w:sz w:val="20"/>
        </w:rPr>
        <w:t xml:space="preserve"> </w:t>
      </w:r>
      <w:r w:rsidR="00A91705" w:rsidRPr="00BD1B26">
        <w:rPr>
          <w:smallCaps w:val="0"/>
          <w:sz w:val="20"/>
        </w:rPr>
        <w:t xml:space="preserve">asphalt </w:t>
      </w:r>
      <w:r w:rsidR="001A32FF">
        <w:rPr>
          <w:smallCaps w:val="0"/>
          <w:sz w:val="20"/>
        </w:rPr>
        <w:t xml:space="preserve">and </w:t>
      </w:r>
      <w:r w:rsidR="00A91705" w:rsidRPr="00BD1B26">
        <w:rPr>
          <w:smallCaps w:val="0"/>
          <w:sz w:val="20"/>
        </w:rPr>
        <w:t>rock</w:t>
      </w:r>
    </w:p>
    <w:p w:rsidR="00BD1B26" w:rsidRPr="00BD1B26" w:rsidRDefault="001A32FF" w:rsidP="00BD1B26">
      <w:pPr>
        <w:pStyle w:val="Heading2"/>
        <w:numPr>
          <w:ilvl w:val="0"/>
          <w:numId w:val="7"/>
        </w:numPr>
        <w:tabs>
          <w:tab w:val="right" w:pos="10080"/>
        </w:tabs>
        <w:spacing w:before="0" w:after="0"/>
        <w:rPr>
          <w:smallCaps w:val="0"/>
          <w:sz w:val="20"/>
        </w:rPr>
      </w:pPr>
      <w:r>
        <w:rPr>
          <w:smallCaps w:val="0"/>
          <w:sz w:val="20"/>
        </w:rPr>
        <w:t xml:space="preserve">Move </w:t>
      </w:r>
      <w:r w:rsidR="00BD1B26" w:rsidRPr="00BD1B26">
        <w:rPr>
          <w:smallCaps w:val="0"/>
          <w:sz w:val="20"/>
        </w:rPr>
        <w:t xml:space="preserve">mobile homes </w:t>
      </w:r>
      <w:r w:rsidR="00BD1B26">
        <w:rPr>
          <w:smallCaps w:val="0"/>
          <w:sz w:val="20"/>
        </w:rPr>
        <w:t xml:space="preserve">and </w:t>
      </w:r>
      <w:r w:rsidR="00BD1B26" w:rsidRPr="00BD1B26">
        <w:rPr>
          <w:smallCaps w:val="0"/>
          <w:sz w:val="20"/>
        </w:rPr>
        <w:t>wide</w:t>
      </w:r>
      <w:r w:rsidR="00BD1B26">
        <w:rPr>
          <w:smallCaps w:val="0"/>
          <w:sz w:val="20"/>
        </w:rPr>
        <w:t xml:space="preserve"> loads</w:t>
      </w:r>
    </w:p>
    <w:p w:rsidR="00B414AB" w:rsidRDefault="00BD1B26" w:rsidP="00BD1B26">
      <w:pPr>
        <w:pStyle w:val="Heading2"/>
        <w:numPr>
          <w:ilvl w:val="0"/>
          <w:numId w:val="7"/>
        </w:numPr>
        <w:tabs>
          <w:tab w:val="right" w:pos="10080"/>
        </w:tabs>
        <w:spacing w:before="0" w:after="0"/>
        <w:rPr>
          <w:smallCaps w:val="0"/>
          <w:sz w:val="20"/>
        </w:rPr>
      </w:pPr>
      <w:r>
        <w:rPr>
          <w:smallCaps w:val="0"/>
          <w:sz w:val="20"/>
        </w:rPr>
        <w:t xml:space="preserve">Load </w:t>
      </w:r>
      <w:r w:rsidR="001A6122" w:rsidRPr="00BD1B26">
        <w:rPr>
          <w:smallCaps w:val="0"/>
          <w:sz w:val="20"/>
        </w:rPr>
        <w:t>box trai</w:t>
      </w:r>
      <w:r>
        <w:rPr>
          <w:smallCaps w:val="0"/>
          <w:sz w:val="20"/>
        </w:rPr>
        <w:t>lers and flatbeds over the road</w:t>
      </w:r>
    </w:p>
    <w:p w:rsidR="00BD1B26" w:rsidRDefault="00BD1B26" w:rsidP="00BD1B26">
      <w:pPr>
        <w:pStyle w:val="ListParagraph"/>
        <w:numPr>
          <w:ilvl w:val="0"/>
          <w:numId w:val="7"/>
        </w:numPr>
        <w:spacing w:after="0"/>
      </w:pPr>
      <w:r>
        <w:t>Operate combines, tractors, balers, semis</w:t>
      </w:r>
    </w:p>
    <w:p w:rsidR="00BD1B26" w:rsidRDefault="00BD1B26" w:rsidP="00BD1B26">
      <w:pPr>
        <w:pStyle w:val="ListParagraph"/>
        <w:numPr>
          <w:ilvl w:val="0"/>
          <w:numId w:val="7"/>
        </w:numPr>
        <w:spacing w:after="0"/>
      </w:pPr>
      <w:r>
        <w:t>Proficiently use computers and technology</w:t>
      </w:r>
    </w:p>
    <w:p w:rsidR="00BD1B26" w:rsidRDefault="00BD1B26" w:rsidP="00BD1B26">
      <w:pPr>
        <w:pStyle w:val="ListParagraph"/>
        <w:numPr>
          <w:ilvl w:val="0"/>
          <w:numId w:val="7"/>
        </w:numPr>
        <w:spacing w:after="0"/>
      </w:pPr>
      <w:r>
        <w:t>Specialty hand and power tools.</w:t>
      </w:r>
    </w:p>
    <w:p w:rsidR="00BD1B26" w:rsidRPr="00BD1B26" w:rsidRDefault="00BD1B26" w:rsidP="00BD1B26">
      <w:pPr>
        <w:pStyle w:val="ListParagraph"/>
        <w:numPr>
          <w:ilvl w:val="0"/>
          <w:numId w:val="7"/>
        </w:numPr>
        <w:spacing w:after="0"/>
      </w:pPr>
      <w:r>
        <w:t>General maintenance knowledge: drywall, plumbing, electrical</w:t>
      </w:r>
    </w:p>
    <w:p w:rsidR="00B414AB" w:rsidRDefault="00951F09" w:rsidP="00951F09">
      <w:pPr>
        <w:pStyle w:val="Heading2"/>
        <w:tabs>
          <w:tab w:val="right" w:pos="10080"/>
        </w:tabs>
        <w:spacing w:before="100" w:beforeAutospacing="1"/>
        <w:rPr>
          <w:b/>
          <w:u w:val="dotted"/>
        </w:rPr>
      </w:pPr>
      <w:r>
        <w:rPr>
          <w:b/>
        </w:rPr>
        <w:t xml:space="preserve">Recent </w:t>
      </w:r>
      <w:r w:rsidR="00BD1B26" w:rsidRPr="00BD1B26">
        <w:rPr>
          <w:b/>
        </w:rPr>
        <w:t>Work History</w:t>
      </w:r>
      <w:r w:rsidR="00BD1B26">
        <w:rPr>
          <w:b/>
          <w:u w:val="dotted"/>
        </w:rPr>
        <w:t xml:space="preserve"> </w:t>
      </w:r>
      <w:r w:rsidR="001F5E51" w:rsidRPr="00BD1B26">
        <w:rPr>
          <w:b/>
          <w:u w:val="dotted"/>
        </w:rPr>
        <w:tab/>
      </w:r>
    </w:p>
    <w:p w:rsidR="00951F09" w:rsidRDefault="00951F09" w:rsidP="001A32FF">
      <w:pPr>
        <w:tabs>
          <w:tab w:val="left" w:pos="3240"/>
          <w:tab w:val="left" w:pos="6120"/>
          <w:tab w:val="right" w:pos="10080"/>
        </w:tabs>
      </w:pPr>
      <w:r w:rsidRPr="00951F09">
        <w:rPr>
          <w:i/>
        </w:rPr>
        <w:t>Mechanic</w:t>
      </w:r>
      <w:r>
        <w:tab/>
        <w:t>State of Kansas</w:t>
      </w:r>
      <w:r>
        <w:tab/>
        <w:t>Lansing, KS</w:t>
      </w:r>
      <w:r>
        <w:tab/>
        <w:t>2017 – 2018</w:t>
      </w:r>
    </w:p>
    <w:p w:rsidR="00951F09" w:rsidRDefault="00951F09" w:rsidP="00951F09">
      <w:pPr>
        <w:pStyle w:val="ListParagraph"/>
        <w:numPr>
          <w:ilvl w:val="0"/>
          <w:numId w:val="8"/>
        </w:numPr>
      </w:pPr>
      <w:r>
        <w:t>Maintained a small fleet of 9 busses and 30 cars.</w:t>
      </w:r>
    </w:p>
    <w:p w:rsidR="00951F09" w:rsidRDefault="00951F09" w:rsidP="00951F09">
      <w:pPr>
        <w:pStyle w:val="ListParagraph"/>
        <w:numPr>
          <w:ilvl w:val="0"/>
          <w:numId w:val="8"/>
        </w:numPr>
      </w:pPr>
      <w:r>
        <w:t>Performed repairs and maintenance work on heavy equipment: forklifts, loaders, skid steers.</w:t>
      </w:r>
    </w:p>
    <w:p w:rsidR="00951F09" w:rsidRDefault="00951F09" w:rsidP="00951F09">
      <w:pPr>
        <w:pStyle w:val="ListParagraph"/>
        <w:numPr>
          <w:ilvl w:val="0"/>
          <w:numId w:val="8"/>
        </w:numPr>
      </w:pPr>
      <w:r>
        <w:t>Changed out motors, transmissions, and other parts.</w:t>
      </w:r>
    </w:p>
    <w:p w:rsidR="00951F09" w:rsidRDefault="00951F09" w:rsidP="001A32FF">
      <w:pPr>
        <w:tabs>
          <w:tab w:val="left" w:pos="3240"/>
          <w:tab w:val="left" w:pos="6120"/>
          <w:tab w:val="right" w:pos="10080"/>
        </w:tabs>
      </w:pPr>
      <w:r>
        <w:rPr>
          <w:i/>
        </w:rPr>
        <w:t>Farm Hand</w:t>
      </w:r>
      <w:r>
        <w:tab/>
        <w:t>W</w:t>
      </w:r>
      <w:r w:rsidR="00C7210A">
        <w:t>F</w:t>
      </w:r>
      <w:r>
        <w:t xml:space="preserve"> Cattle Company</w:t>
      </w:r>
      <w:r>
        <w:tab/>
      </w:r>
      <w:r w:rsidR="00C7210A">
        <w:t>Manhattan</w:t>
      </w:r>
      <w:r>
        <w:t>, KS</w:t>
      </w:r>
      <w:r>
        <w:tab/>
        <w:t>2000 – 2013</w:t>
      </w:r>
    </w:p>
    <w:p w:rsidR="00951F09" w:rsidRDefault="00951F09" w:rsidP="00951F09">
      <w:pPr>
        <w:pStyle w:val="ListParagraph"/>
        <w:numPr>
          <w:ilvl w:val="0"/>
          <w:numId w:val="8"/>
        </w:numPr>
      </w:pPr>
      <w:r>
        <w:t>Cut, baled, and hauled hay using tractors and semis.</w:t>
      </w:r>
    </w:p>
    <w:p w:rsidR="00951F09" w:rsidRDefault="00951F09" w:rsidP="00951F09">
      <w:pPr>
        <w:pStyle w:val="ListParagraph"/>
        <w:numPr>
          <w:ilvl w:val="0"/>
          <w:numId w:val="8"/>
        </w:numPr>
      </w:pPr>
      <w:r>
        <w:t>Looked after 500 head of cattle: feed, tag, vaccinate, and haul.</w:t>
      </w:r>
    </w:p>
    <w:p w:rsidR="00951F09" w:rsidRDefault="00951F09" w:rsidP="00951F09">
      <w:pPr>
        <w:pStyle w:val="ListParagraph"/>
        <w:numPr>
          <w:ilvl w:val="0"/>
          <w:numId w:val="8"/>
        </w:numPr>
      </w:pPr>
      <w:r>
        <w:t>Obtained necessary permits from the state.</w:t>
      </w:r>
    </w:p>
    <w:p w:rsidR="00951F09" w:rsidRDefault="00951F09" w:rsidP="001A32FF">
      <w:pPr>
        <w:tabs>
          <w:tab w:val="left" w:pos="3240"/>
          <w:tab w:val="left" w:pos="6120"/>
          <w:tab w:val="right" w:pos="10080"/>
        </w:tabs>
      </w:pPr>
      <w:r>
        <w:rPr>
          <w:i/>
        </w:rPr>
        <w:t>Driver</w:t>
      </w:r>
      <w:r>
        <w:tab/>
        <w:t>State of Kansas</w:t>
      </w:r>
      <w:r>
        <w:tab/>
      </w:r>
      <w:r w:rsidR="00C7210A">
        <w:t>Manhattan</w:t>
      </w:r>
      <w:r>
        <w:t>, KS</w:t>
      </w:r>
      <w:r>
        <w:tab/>
        <w:t>2005 – 2007</w:t>
      </w:r>
    </w:p>
    <w:p w:rsidR="00951F09" w:rsidRDefault="00951F09" w:rsidP="00951F09">
      <w:pPr>
        <w:pStyle w:val="ListParagraph"/>
        <w:numPr>
          <w:ilvl w:val="0"/>
          <w:numId w:val="8"/>
        </w:numPr>
      </w:pPr>
      <w:r>
        <w:t>Hauled asphalt, gravel, dirt, and rock with dump trucks.</w:t>
      </w:r>
    </w:p>
    <w:p w:rsidR="00951F09" w:rsidRDefault="00951F09" w:rsidP="00951F09">
      <w:pPr>
        <w:pStyle w:val="ListParagraph"/>
        <w:numPr>
          <w:ilvl w:val="0"/>
          <w:numId w:val="8"/>
        </w:numPr>
      </w:pPr>
      <w:r>
        <w:t>Drove semi-wreckers to haul semis and trailers.</w:t>
      </w:r>
    </w:p>
    <w:p w:rsidR="00951F09" w:rsidRDefault="00951F09" w:rsidP="00951F09">
      <w:pPr>
        <w:pStyle w:val="ListParagraph"/>
        <w:numPr>
          <w:ilvl w:val="0"/>
          <w:numId w:val="8"/>
        </w:numPr>
      </w:pPr>
      <w:r>
        <w:t>Towed cars and trucks.</w:t>
      </w:r>
    </w:p>
    <w:p w:rsidR="00951F09" w:rsidRDefault="00951F09" w:rsidP="00951F09">
      <w:pPr>
        <w:pStyle w:val="Heading2"/>
        <w:tabs>
          <w:tab w:val="right" w:pos="10080"/>
        </w:tabs>
        <w:spacing w:before="100" w:beforeAutospacing="1"/>
        <w:rPr>
          <w:b/>
          <w:u w:val="dotted"/>
        </w:rPr>
      </w:pPr>
      <w:r>
        <w:rPr>
          <w:b/>
        </w:rPr>
        <w:t xml:space="preserve">Earlier </w:t>
      </w:r>
      <w:r w:rsidRPr="00BD1B26">
        <w:rPr>
          <w:b/>
        </w:rPr>
        <w:t>Work History</w:t>
      </w:r>
      <w:r>
        <w:rPr>
          <w:b/>
          <w:u w:val="dotted"/>
        </w:rPr>
        <w:t xml:space="preserve"> </w:t>
      </w:r>
      <w:bookmarkStart w:id="0" w:name="_GoBack"/>
      <w:bookmarkEnd w:id="0"/>
      <w:r w:rsidRPr="00BD1B26">
        <w:rPr>
          <w:b/>
          <w:u w:val="dotted"/>
        </w:rPr>
        <w:tab/>
      </w:r>
    </w:p>
    <w:p w:rsidR="00951F09" w:rsidRDefault="00951F09" w:rsidP="00951F09">
      <w:pPr>
        <w:pStyle w:val="ListParagraph"/>
        <w:numPr>
          <w:ilvl w:val="0"/>
          <w:numId w:val="9"/>
        </w:numPr>
        <w:tabs>
          <w:tab w:val="left" w:pos="3240"/>
          <w:tab w:val="left" w:pos="6120"/>
          <w:tab w:val="right" w:pos="10080"/>
        </w:tabs>
      </w:pPr>
      <w:r w:rsidRPr="007C2524">
        <w:rPr>
          <w:i/>
        </w:rPr>
        <w:t>Maintenance Man</w:t>
      </w:r>
      <w:r>
        <w:tab/>
        <w:t>Best Wester Hotel</w:t>
      </w:r>
      <w:r>
        <w:tab/>
        <w:t>Manhattan, KS</w:t>
      </w:r>
      <w:r>
        <w:tab/>
        <w:t>2009 – 2010</w:t>
      </w:r>
    </w:p>
    <w:p w:rsidR="00951F09" w:rsidRDefault="00951F09" w:rsidP="00951F09">
      <w:pPr>
        <w:pStyle w:val="ListParagraph"/>
        <w:numPr>
          <w:ilvl w:val="0"/>
          <w:numId w:val="9"/>
        </w:numPr>
        <w:tabs>
          <w:tab w:val="left" w:pos="3240"/>
          <w:tab w:val="left" w:pos="6120"/>
          <w:tab w:val="right" w:pos="10080"/>
        </w:tabs>
      </w:pPr>
      <w:r w:rsidRPr="007C2524">
        <w:rPr>
          <w:i/>
        </w:rPr>
        <w:t>Maintenance Man</w:t>
      </w:r>
      <w:r>
        <w:tab/>
        <w:t>J</w:t>
      </w:r>
      <w:r w:rsidR="00C7210A">
        <w:t>&amp;L</w:t>
      </w:r>
      <w:r>
        <w:t xml:space="preserve"> Mobile Homes</w:t>
      </w:r>
      <w:r>
        <w:tab/>
        <w:t>Manhattan, KS</w:t>
      </w:r>
      <w:r>
        <w:tab/>
        <w:t>2000 – 2008</w:t>
      </w:r>
    </w:p>
    <w:p w:rsidR="00951F09" w:rsidRPr="00951F09" w:rsidRDefault="00951F09" w:rsidP="00951F09">
      <w:pPr>
        <w:pStyle w:val="ListParagraph"/>
        <w:numPr>
          <w:ilvl w:val="0"/>
          <w:numId w:val="9"/>
        </w:numPr>
        <w:tabs>
          <w:tab w:val="left" w:pos="3240"/>
          <w:tab w:val="left" w:pos="6120"/>
          <w:tab w:val="right" w:pos="10080"/>
        </w:tabs>
      </w:pPr>
      <w:r w:rsidRPr="007C2524">
        <w:rPr>
          <w:i/>
        </w:rPr>
        <w:t>Lube Tech</w:t>
      </w:r>
      <w:r>
        <w:tab/>
        <w:t>Briggs Auto</w:t>
      </w:r>
      <w:r>
        <w:tab/>
        <w:t>Manhattan, KS</w:t>
      </w:r>
      <w:r>
        <w:tab/>
        <w:t>2002 – 2004</w:t>
      </w:r>
    </w:p>
    <w:sectPr w:rsidR="00951F09" w:rsidRPr="00951F09" w:rsidSect="00BD1B26">
      <w:headerReference w:type="default" r:id="rId8"/>
      <w:headerReference w:type="first" r:id="rId9"/>
      <w:type w:val="continuous"/>
      <w:pgSz w:w="12240" w:h="15840"/>
      <w:pgMar w:top="1710" w:right="1080" w:bottom="1080" w:left="1080" w:header="900" w:footer="274" w:gutter="0"/>
      <w:pgBorders w:zOrder="back" w:offsetFrom="page">
        <w:top w:val="single" w:sz="12" w:space="31" w:color="auto"/>
        <w:left w:val="single" w:sz="12" w:space="31" w:color="auto"/>
        <w:bottom w:val="single" w:sz="12" w:space="31" w:color="auto"/>
        <w:right w:val="single" w:sz="12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9D4" w:rsidRDefault="000B09D4" w:rsidP="00B414AB">
      <w:pPr>
        <w:spacing w:after="0" w:line="240" w:lineRule="auto"/>
      </w:pPr>
      <w:r>
        <w:separator/>
      </w:r>
    </w:p>
  </w:endnote>
  <w:endnote w:type="continuationSeparator" w:id="0">
    <w:p w:rsidR="000B09D4" w:rsidRDefault="000B09D4" w:rsidP="00B4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9D4" w:rsidRDefault="000B09D4" w:rsidP="00B414AB">
      <w:pPr>
        <w:spacing w:after="0" w:line="240" w:lineRule="auto"/>
      </w:pPr>
      <w:r>
        <w:separator/>
      </w:r>
    </w:p>
  </w:footnote>
  <w:footnote w:type="continuationSeparator" w:id="0">
    <w:p w:rsidR="000B09D4" w:rsidRDefault="000B09D4" w:rsidP="00B4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F21" w:rsidRDefault="00520F21" w:rsidP="00BD1B26">
    <w:pPr>
      <w:pStyle w:val="Title"/>
      <w:pBdr>
        <w:top w:val="none" w:sz="0" w:space="0" w:color="auto"/>
      </w:pBdr>
      <w:tabs>
        <w:tab w:val="right" w:pos="10080"/>
      </w:tabs>
      <w:spacing w:after="0"/>
      <w:jc w:val="left"/>
      <w:rPr>
        <w:rStyle w:val="Heading3Char"/>
        <w:b/>
        <w:sz w:val="28"/>
      </w:rPr>
    </w:pPr>
    <w:r w:rsidRPr="00BD1B26">
      <w:rPr>
        <w:rStyle w:val="Heading3Char"/>
        <w:b/>
        <w:sz w:val="28"/>
      </w:rPr>
      <w:t>DAVID HUFFMAN</w:t>
    </w:r>
  </w:p>
  <w:p w:rsidR="00BD1B26" w:rsidRPr="00BD1B26" w:rsidRDefault="00BD1B26" w:rsidP="00BD1B26">
    <w:pPr>
      <w:tabs>
        <w:tab w:val="right" w:pos="10080"/>
      </w:tabs>
      <w:spacing w:after="0"/>
    </w:pPr>
    <w:r w:rsidRPr="001D14F3">
      <w:rPr>
        <w:sz w:val="22"/>
      </w:rPr>
      <w:t xml:space="preserve">Mechanic </w:t>
    </w:r>
    <w:r w:rsidRPr="001D14F3">
      <w:rPr>
        <w:rFonts w:ascii="Times New Roman" w:hAnsi="Times New Roman" w:cs="Times New Roman"/>
        <w:sz w:val="22"/>
      </w:rPr>
      <w:t>·</w:t>
    </w:r>
    <w:r w:rsidRPr="001D14F3">
      <w:rPr>
        <w:rFonts w:cs="Times New Roman"/>
        <w:sz w:val="22"/>
      </w:rPr>
      <w:t xml:space="preserve"> Maintenance </w:t>
    </w:r>
    <w:r w:rsidRPr="001D14F3">
      <w:rPr>
        <w:rFonts w:ascii="Times New Roman" w:hAnsi="Times New Roman" w:cs="Times New Roman"/>
        <w:sz w:val="22"/>
      </w:rPr>
      <w:t>·</w:t>
    </w:r>
    <w:r w:rsidRPr="001D14F3">
      <w:rPr>
        <w:rFonts w:cs="Times New Roman"/>
        <w:sz w:val="22"/>
      </w:rPr>
      <w:t xml:space="preserve"> Warehouse</w:t>
    </w:r>
    <w:r>
      <w:rPr>
        <w:rFonts w:ascii="Times New Roman" w:hAnsi="Times New Roman" w:cs="Times New Roman"/>
        <w:sz w:val="22"/>
      </w:rPr>
      <w:tab/>
    </w:r>
    <w:r>
      <w:rPr>
        <w:rStyle w:val="Heading3Char"/>
      </w:rPr>
      <w:t>401 S. Emporia, Wichita, KS 67202</w:t>
    </w:r>
  </w:p>
  <w:p w:rsidR="00BD1B26" w:rsidRDefault="00BD1B26" w:rsidP="00BD1B26">
    <w:pPr>
      <w:tabs>
        <w:tab w:val="right" w:pos="10080"/>
      </w:tabs>
      <w:spacing w:after="0"/>
      <w:rPr>
        <w:rStyle w:val="Heading3Char"/>
      </w:rPr>
    </w:pPr>
    <w:r w:rsidRPr="00BD1B26">
      <w:rPr>
        <w:rStyle w:val="Heading3Char"/>
        <w:smallCaps w:val="0"/>
      </w:rPr>
      <w:t>dhuffman@wwrfresource.com</w:t>
    </w:r>
    <w:r w:rsidRPr="00BD1B26">
      <w:rPr>
        <w:rStyle w:val="Heading3Char"/>
        <w:b/>
      </w:rPr>
      <w:t xml:space="preserve"> </w:t>
    </w:r>
    <w:r>
      <w:rPr>
        <w:rStyle w:val="Heading3Char"/>
        <w:b/>
      </w:rPr>
      <w:tab/>
      <w:t xml:space="preserve">Message: </w:t>
    </w:r>
    <w:r>
      <w:rPr>
        <w:rStyle w:val="Heading3Char"/>
      </w:rPr>
      <w:t>(316)265-5211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E51" w:rsidRPr="001909D9" w:rsidRDefault="000B09D4" w:rsidP="001F5E51">
    <w:pPr>
      <w:pStyle w:val="Title"/>
      <w:pBdr>
        <w:top w:val="none" w:sz="0" w:space="0" w:color="auto"/>
      </w:pBdr>
      <w:spacing w:after="0"/>
      <w:jc w:val="left"/>
    </w:pPr>
    <w:sdt>
      <w:sdtPr>
        <w:id w:val="-254676531"/>
        <w:placeholder>
          <w:docPart w:val="EB6F2816A95C440784E79785F9686C25"/>
        </w:placeholder>
        <w:temporary/>
        <w:showingPlcHdr/>
      </w:sdtPr>
      <w:sdtEndPr/>
      <w:sdtContent>
        <w:r w:rsidR="001909D9" w:rsidRPr="001909D9">
          <w:rPr>
            <w:rStyle w:val="PlaceholderText"/>
            <w:color w:val="auto"/>
          </w:rPr>
          <w:t>Ferris Bueller</w:t>
        </w:r>
      </w:sdtContent>
    </w:sdt>
  </w:p>
  <w:p w:rsidR="00EA2F32" w:rsidRPr="001909D9" w:rsidRDefault="000B09D4" w:rsidP="001F5E51">
    <w:pPr>
      <w:pStyle w:val="Title"/>
      <w:pBdr>
        <w:top w:val="none" w:sz="0" w:space="0" w:color="auto"/>
      </w:pBdr>
      <w:spacing w:after="0"/>
      <w:jc w:val="left"/>
      <w:rPr>
        <w:b/>
        <w:sz w:val="20"/>
      </w:rPr>
    </w:pPr>
    <w:sdt>
      <w:sdtPr>
        <w:rPr>
          <w:rStyle w:val="Heading3Char"/>
        </w:rPr>
        <w:id w:val="-1106568144"/>
        <w:placeholder>
          <w:docPart w:val="3152B7B1A10A45B28A5A82241D767A3E"/>
        </w:placeholder>
        <w:temporary/>
        <w:showingPlcHdr/>
      </w:sdtPr>
      <w:sdtEndPr>
        <w:rPr>
          <w:rStyle w:val="Heading3Char"/>
        </w:rPr>
      </w:sdtEndPr>
      <w:sdtContent>
        <w:r w:rsidR="001909D9" w:rsidRPr="001909D9">
          <w:rPr>
            <w:rStyle w:val="Heading3Char"/>
          </w:rPr>
          <w:t>El Dorado, Kansas</w:t>
        </w:r>
      </w:sdtContent>
    </w:sdt>
    <w:r w:rsidR="001909D9" w:rsidRPr="001909D9">
      <w:rPr>
        <w:rStyle w:val="Heading3Char"/>
      </w:rPr>
      <w:t xml:space="preserve"> </w:t>
    </w:r>
    <w:r w:rsidR="00EA2F32" w:rsidRPr="001909D9">
      <w:rPr>
        <w:sz w:val="20"/>
      </w:rPr>
      <w:sym w:font="Wingdings" w:char="F0AA"/>
    </w:r>
    <w:r w:rsidR="00EA2F32" w:rsidRPr="001909D9">
      <w:rPr>
        <w:sz w:val="20"/>
      </w:rPr>
      <w:t xml:space="preserve"> </w:t>
    </w:r>
    <w:sdt>
      <w:sdtPr>
        <w:rPr>
          <w:rStyle w:val="Heading3Char"/>
        </w:rPr>
        <w:id w:val="-1126928130"/>
        <w:placeholder>
          <w:docPart w:val="1E8B1602709049ECBC0C2C4EF2B412A4"/>
        </w:placeholder>
        <w:temporary/>
        <w:showingPlcHdr/>
      </w:sdtPr>
      <w:sdtEndPr>
        <w:rPr>
          <w:rStyle w:val="Heading3Char"/>
        </w:rPr>
      </w:sdtEndPr>
      <w:sdtContent>
        <w:r w:rsidR="001909D9" w:rsidRPr="001909D9">
          <w:rPr>
            <w:rStyle w:val="Heading3Char"/>
          </w:rPr>
          <w:t>(555) 555-1212</w:t>
        </w:r>
      </w:sdtContent>
    </w:sdt>
    <w:r w:rsidR="001909D9" w:rsidRPr="001909D9">
      <w:rPr>
        <w:sz w:val="20"/>
      </w:rPr>
      <w:t xml:space="preserve"> </w:t>
    </w:r>
    <w:r w:rsidR="00EA2F32" w:rsidRPr="001909D9">
      <w:rPr>
        <w:sz w:val="20"/>
      </w:rPr>
      <w:sym w:font="Wingdings" w:char="F0AA"/>
    </w:r>
    <w:r w:rsidR="00EA2F32" w:rsidRPr="001909D9">
      <w:rPr>
        <w:sz w:val="20"/>
      </w:rPr>
      <w:t xml:space="preserve"> </w:t>
    </w:r>
    <w:sdt>
      <w:sdtPr>
        <w:rPr>
          <w:rStyle w:val="Heading3Char"/>
        </w:rPr>
        <w:id w:val="367034617"/>
        <w:placeholder>
          <w:docPart w:val="9B90697FDB514F8DAA6775723B246C83"/>
        </w:placeholder>
        <w:temporary/>
        <w:showingPlcHdr/>
      </w:sdtPr>
      <w:sdtEndPr>
        <w:rPr>
          <w:rStyle w:val="Heading3Char"/>
        </w:rPr>
      </w:sdtEndPr>
      <w:sdtContent>
        <w:r w:rsidR="001909D9" w:rsidRPr="001909D9">
          <w:rPr>
            <w:rStyle w:val="Heading3Char"/>
          </w:rPr>
          <w:t>youremail@address.com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002D"/>
    <w:multiLevelType w:val="hybridMultilevel"/>
    <w:tmpl w:val="FCE8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63B68"/>
    <w:multiLevelType w:val="hybridMultilevel"/>
    <w:tmpl w:val="95AC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E4678"/>
    <w:multiLevelType w:val="hybridMultilevel"/>
    <w:tmpl w:val="54A6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C1D6D"/>
    <w:multiLevelType w:val="hybridMultilevel"/>
    <w:tmpl w:val="20EC6186"/>
    <w:lvl w:ilvl="0" w:tplc="00C00A0C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7390B"/>
    <w:multiLevelType w:val="hybridMultilevel"/>
    <w:tmpl w:val="5A4205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7E0E7D"/>
    <w:multiLevelType w:val="hybridMultilevel"/>
    <w:tmpl w:val="1B2A81DA"/>
    <w:lvl w:ilvl="0" w:tplc="00C00A0C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61610E"/>
    <w:multiLevelType w:val="hybridMultilevel"/>
    <w:tmpl w:val="64800A7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7280708F"/>
    <w:multiLevelType w:val="hybridMultilevel"/>
    <w:tmpl w:val="DE26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D1171"/>
    <w:multiLevelType w:val="hybridMultilevel"/>
    <w:tmpl w:val="A236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2MjI0N7Q0MbG0NDJW0lEKTi0uzszPAykwrgUA72Wv5ywAAAA="/>
  </w:docVars>
  <w:rsids>
    <w:rsidRoot w:val="00D0583C"/>
    <w:rsid w:val="0002141D"/>
    <w:rsid w:val="00055606"/>
    <w:rsid w:val="000B09D4"/>
    <w:rsid w:val="000F0E4B"/>
    <w:rsid w:val="001909D9"/>
    <w:rsid w:val="001A32FF"/>
    <w:rsid w:val="001A6122"/>
    <w:rsid w:val="001D14F3"/>
    <w:rsid w:val="001F5E51"/>
    <w:rsid w:val="00257FCC"/>
    <w:rsid w:val="00275C36"/>
    <w:rsid w:val="00280850"/>
    <w:rsid w:val="002F122A"/>
    <w:rsid w:val="00321114"/>
    <w:rsid w:val="0043661C"/>
    <w:rsid w:val="00441CB7"/>
    <w:rsid w:val="0045315F"/>
    <w:rsid w:val="004A768B"/>
    <w:rsid w:val="004A7FB7"/>
    <w:rsid w:val="00520F21"/>
    <w:rsid w:val="00531344"/>
    <w:rsid w:val="00533ABE"/>
    <w:rsid w:val="00601701"/>
    <w:rsid w:val="006C0719"/>
    <w:rsid w:val="00722C33"/>
    <w:rsid w:val="007969FC"/>
    <w:rsid w:val="007C2524"/>
    <w:rsid w:val="007E6168"/>
    <w:rsid w:val="0084453D"/>
    <w:rsid w:val="00847A8D"/>
    <w:rsid w:val="00951F09"/>
    <w:rsid w:val="0096640B"/>
    <w:rsid w:val="00993140"/>
    <w:rsid w:val="00A34FE6"/>
    <w:rsid w:val="00A6279E"/>
    <w:rsid w:val="00A91705"/>
    <w:rsid w:val="00A95A50"/>
    <w:rsid w:val="00B27C07"/>
    <w:rsid w:val="00B414AB"/>
    <w:rsid w:val="00B4280F"/>
    <w:rsid w:val="00B944F6"/>
    <w:rsid w:val="00BD1B26"/>
    <w:rsid w:val="00C1508D"/>
    <w:rsid w:val="00C61CC3"/>
    <w:rsid w:val="00C7210A"/>
    <w:rsid w:val="00CE7D40"/>
    <w:rsid w:val="00D04819"/>
    <w:rsid w:val="00D0583C"/>
    <w:rsid w:val="00D4302E"/>
    <w:rsid w:val="00D46E04"/>
    <w:rsid w:val="00DE5B8D"/>
    <w:rsid w:val="00E35439"/>
    <w:rsid w:val="00E76C68"/>
    <w:rsid w:val="00E97903"/>
    <w:rsid w:val="00EA2F32"/>
    <w:rsid w:val="00ED0358"/>
    <w:rsid w:val="00ED6B01"/>
    <w:rsid w:val="00F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E51"/>
  </w:style>
  <w:style w:type="paragraph" w:styleId="Heading1">
    <w:name w:val="heading 1"/>
    <w:basedOn w:val="Normal"/>
    <w:next w:val="Normal"/>
    <w:link w:val="Heading1Char"/>
    <w:uiPriority w:val="9"/>
    <w:qFormat/>
    <w:rsid w:val="001F5E5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E5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E5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E5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E5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E5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E5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E5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E5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4AB"/>
  </w:style>
  <w:style w:type="paragraph" w:styleId="Footer">
    <w:name w:val="footer"/>
    <w:basedOn w:val="Normal"/>
    <w:link w:val="FooterChar"/>
    <w:uiPriority w:val="99"/>
    <w:unhideWhenUsed/>
    <w:rsid w:val="00B4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AB"/>
  </w:style>
  <w:style w:type="paragraph" w:customStyle="1" w:styleId="Name">
    <w:name w:val="Name"/>
    <w:basedOn w:val="Normal"/>
    <w:link w:val="NameChar"/>
    <w:rsid w:val="00B414AB"/>
    <w:pPr>
      <w:spacing w:before="240" w:after="240" w:line="240" w:lineRule="auto"/>
      <w:ind w:left="403"/>
    </w:pPr>
    <w:rPr>
      <w:rFonts w:ascii="Garamond" w:eastAsia="Times New Roman" w:hAnsi="Garamond"/>
      <w:b/>
      <w:spacing w:val="10"/>
      <w:sz w:val="48"/>
    </w:rPr>
  </w:style>
  <w:style w:type="character" w:customStyle="1" w:styleId="NameChar">
    <w:name w:val="Name Char"/>
    <w:link w:val="Name"/>
    <w:rsid w:val="00B414AB"/>
    <w:rPr>
      <w:rFonts w:ascii="Garamond" w:eastAsia="Times New Roman" w:hAnsi="Garamond" w:cs="Times New Roman"/>
      <w:b/>
      <w:spacing w:val="10"/>
      <w:sz w:val="48"/>
      <w:szCs w:val="20"/>
    </w:rPr>
  </w:style>
  <w:style w:type="paragraph" w:styleId="ListParagraph">
    <w:name w:val="List Paragraph"/>
    <w:basedOn w:val="Normal"/>
    <w:uiPriority w:val="34"/>
    <w:qFormat/>
    <w:rsid w:val="001F5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5E5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E5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5E5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E5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E5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E5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E5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E5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E5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5E5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5E5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F5E5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E5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5E5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F5E51"/>
    <w:rPr>
      <w:b/>
      <w:color w:val="C0504D" w:themeColor="accent2"/>
    </w:rPr>
  </w:style>
  <w:style w:type="character" w:styleId="Emphasis">
    <w:name w:val="Emphasis"/>
    <w:uiPriority w:val="20"/>
    <w:qFormat/>
    <w:rsid w:val="001F5E5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F5E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5E51"/>
  </w:style>
  <w:style w:type="paragraph" w:styleId="Quote">
    <w:name w:val="Quote"/>
    <w:basedOn w:val="Normal"/>
    <w:next w:val="Normal"/>
    <w:link w:val="QuoteChar"/>
    <w:uiPriority w:val="29"/>
    <w:qFormat/>
    <w:rsid w:val="001F5E5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F5E5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E5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E5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F5E51"/>
    <w:rPr>
      <w:i/>
    </w:rPr>
  </w:style>
  <w:style w:type="character" w:styleId="IntenseEmphasis">
    <w:name w:val="Intense Emphasis"/>
    <w:uiPriority w:val="21"/>
    <w:qFormat/>
    <w:rsid w:val="001F5E5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F5E51"/>
    <w:rPr>
      <w:b/>
    </w:rPr>
  </w:style>
  <w:style w:type="character" w:styleId="IntenseReference">
    <w:name w:val="Intense Reference"/>
    <w:uiPriority w:val="32"/>
    <w:qFormat/>
    <w:rsid w:val="001F5E5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F5E5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E51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1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2C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D1B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E51"/>
  </w:style>
  <w:style w:type="paragraph" w:styleId="Heading1">
    <w:name w:val="heading 1"/>
    <w:basedOn w:val="Normal"/>
    <w:next w:val="Normal"/>
    <w:link w:val="Heading1Char"/>
    <w:uiPriority w:val="9"/>
    <w:qFormat/>
    <w:rsid w:val="001F5E5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E5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E5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E5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E5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E5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E5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E5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E5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4AB"/>
  </w:style>
  <w:style w:type="paragraph" w:styleId="Footer">
    <w:name w:val="footer"/>
    <w:basedOn w:val="Normal"/>
    <w:link w:val="FooterChar"/>
    <w:uiPriority w:val="99"/>
    <w:unhideWhenUsed/>
    <w:rsid w:val="00B41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4AB"/>
  </w:style>
  <w:style w:type="paragraph" w:customStyle="1" w:styleId="Name">
    <w:name w:val="Name"/>
    <w:basedOn w:val="Normal"/>
    <w:link w:val="NameChar"/>
    <w:rsid w:val="00B414AB"/>
    <w:pPr>
      <w:spacing w:before="240" w:after="240" w:line="240" w:lineRule="auto"/>
      <w:ind w:left="403"/>
    </w:pPr>
    <w:rPr>
      <w:rFonts w:ascii="Garamond" w:eastAsia="Times New Roman" w:hAnsi="Garamond"/>
      <w:b/>
      <w:spacing w:val="10"/>
      <w:sz w:val="48"/>
    </w:rPr>
  </w:style>
  <w:style w:type="character" w:customStyle="1" w:styleId="NameChar">
    <w:name w:val="Name Char"/>
    <w:link w:val="Name"/>
    <w:rsid w:val="00B414AB"/>
    <w:rPr>
      <w:rFonts w:ascii="Garamond" w:eastAsia="Times New Roman" w:hAnsi="Garamond" w:cs="Times New Roman"/>
      <w:b/>
      <w:spacing w:val="10"/>
      <w:sz w:val="48"/>
      <w:szCs w:val="20"/>
    </w:rPr>
  </w:style>
  <w:style w:type="paragraph" w:styleId="ListParagraph">
    <w:name w:val="List Paragraph"/>
    <w:basedOn w:val="Normal"/>
    <w:uiPriority w:val="34"/>
    <w:qFormat/>
    <w:rsid w:val="001F5E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5E5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E5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5E5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E5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E5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E5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E5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E5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E51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5E5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5E5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F5E51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E5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5E5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F5E51"/>
    <w:rPr>
      <w:b/>
      <w:color w:val="C0504D" w:themeColor="accent2"/>
    </w:rPr>
  </w:style>
  <w:style w:type="character" w:styleId="Emphasis">
    <w:name w:val="Emphasis"/>
    <w:uiPriority w:val="20"/>
    <w:qFormat/>
    <w:rsid w:val="001F5E5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F5E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5E51"/>
  </w:style>
  <w:style w:type="paragraph" w:styleId="Quote">
    <w:name w:val="Quote"/>
    <w:basedOn w:val="Normal"/>
    <w:next w:val="Normal"/>
    <w:link w:val="QuoteChar"/>
    <w:uiPriority w:val="29"/>
    <w:qFormat/>
    <w:rsid w:val="001F5E5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F5E5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E5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E5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F5E51"/>
    <w:rPr>
      <w:i/>
    </w:rPr>
  </w:style>
  <w:style w:type="character" w:styleId="IntenseEmphasis">
    <w:name w:val="Intense Emphasis"/>
    <w:uiPriority w:val="21"/>
    <w:qFormat/>
    <w:rsid w:val="001F5E5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F5E51"/>
    <w:rPr>
      <w:b/>
    </w:rPr>
  </w:style>
  <w:style w:type="character" w:styleId="IntenseReference">
    <w:name w:val="Intense Reference"/>
    <w:uiPriority w:val="32"/>
    <w:qFormat/>
    <w:rsid w:val="001F5E5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F5E5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5E51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1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22C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D1B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Employment%20Info\Resumes\Border%20Resume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6F2816A95C440784E79785F9686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992DD-AD3D-4C2D-822E-8BBBA5367668}"/>
      </w:docPartPr>
      <w:docPartBody>
        <w:p w:rsidR="00325ACC" w:rsidRPr="00C61CC3" w:rsidRDefault="007E5A99" w:rsidP="00325ACC">
          <w:pPr>
            <w:pStyle w:val="ListParagraph"/>
            <w:numPr>
              <w:ilvl w:val="0"/>
              <w:numId w:val="1"/>
            </w:numPr>
            <w:ind w:left="360"/>
            <w:jc w:val="left"/>
          </w:pPr>
          <w:r w:rsidRPr="00C61CC3">
            <w:t>Should be skills you are considered to be an expert in.</w:t>
          </w:r>
        </w:p>
        <w:p w:rsidR="00325ACC" w:rsidRPr="00C61CC3" w:rsidRDefault="007E5A99" w:rsidP="00325ACC">
          <w:pPr>
            <w:pStyle w:val="ListParagraph"/>
            <w:numPr>
              <w:ilvl w:val="0"/>
              <w:numId w:val="1"/>
            </w:numPr>
            <w:ind w:left="360"/>
            <w:jc w:val="left"/>
          </w:pPr>
          <w:r w:rsidRPr="00C61CC3">
            <w:t>Licenses and/or certifications should be here.</w:t>
          </w:r>
        </w:p>
        <w:p w:rsidR="00325ACC" w:rsidRPr="00C61CC3" w:rsidRDefault="007E5A99" w:rsidP="00325ACC">
          <w:pPr>
            <w:pStyle w:val="ListParagraph"/>
            <w:numPr>
              <w:ilvl w:val="0"/>
              <w:numId w:val="1"/>
            </w:numPr>
            <w:ind w:left="360"/>
            <w:jc w:val="left"/>
          </w:pPr>
          <w:r w:rsidRPr="00C61CC3">
            <w:t>Supervisory responsibilities could be listed here.</w:t>
          </w:r>
        </w:p>
        <w:p w:rsidR="00325ACC" w:rsidRPr="00C61CC3" w:rsidRDefault="007E5A99" w:rsidP="00325ACC">
          <w:pPr>
            <w:pStyle w:val="ListParagraph"/>
            <w:numPr>
              <w:ilvl w:val="0"/>
              <w:numId w:val="1"/>
            </w:numPr>
            <w:ind w:left="360"/>
            <w:jc w:val="left"/>
          </w:pPr>
          <w:r w:rsidRPr="00C61CC3">
            <w:t>Special machinery that you can operate.</w:t>
          </w:r>
        </w:p>
        <w:p w:rsidR="00325ACC" w:rsidRPr="00C61CC3" w:rsidRDefault="007E5A99" w:rsidP="00325ACC">
          <w:pPr>
            <w:pStyle w:val="ListParagraph"/>
            <w:numPr>
              <w:ilvl w:val="0"/>
              <w:numId w:val="1"/>
            </w:numPr>
            <w:ind w:left="360"/>
            <w:jc w:val="left"/>
          </w:pPr>
          <w:r w:rsidRPr="00C61CC3">
            <w:t>Try not to repeat these below under the job unless needed.</w:t>
          </w:r>
        </w:p>
        <w:p w:rsidR="00F9368A" w:rsidRDefault="007E5A99">
          <w:pPr>
            <w:pStyle w:val="EB6F2816A95C440784E79785F9686C25"/>
          </w:pPr>
          <w:r w:rsidRPr="00C61CC3">
            <w:t>Do not feel you have to fill all these in.</w:t>
          </w:r>
        </w:p>
      </w:docPartBody>
    </w:docPart>
    <w:docPart>
      <w:docPartPr>
        <w:name w:val="1E8B1602709049ECBC0C2C4EF2B41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D2EE6-2B28-4C9C-BC4D-FB1E1C9E68C0}"/>
      </w:docPartPr>
      <w:docPartBody>
        <w:p w:rsidR="00F9368A" w:rsidRDefault="007E5A99">
          <w:pPr>
            <w:pStyle w:val="1E8B1602709049ECBC0C2C4EF2B412A4"/>
          </w:pPr>
          <w:r w:rsidRPr="00531344">
            <w:rPr>
              <w:rStyle w:val="Emphasis"/>
            </w:rPr>
            <w:t>SKILL AREA MOST EXPERIENCED IN (EXAMPLE: CONSTRUCTION)</w:t>
          </w:r>
        </w:p>
      </w:docPartBody>
    </w:docPart>
    <w:docPart>
      <w:docPartPr>
        <w:name w:val="9B90697FDB514F8DAA6775723B246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DDD12-0B88-4B20-81A2-86FAF089D5AF}"/>
      </w:docPartPr>
      <w:docPartBody>
        <w:p w:rsidR="00325ACC" w:rsidRPr="00C61CC3" w:rsidRDefault="007E5A99" w:rsidP="00325ACC">
          <w:pPr>
            <w:pStyle w:val="ListParagraph"/>
            <w:numPr>
              <w:ilvl w:val="0"/>
              <w:numId w:val="2"/>
            </w:numPr>
            <w:ind w:left="360"/>
            <w:rPr>
              <w:rStyle w:val="PlaceholderText"/>
            </w:rPr>
          </w:pPr>
          <w:r w:rsidRPr="00C61CC3">
            <w:rPr>
              <w:rStyle w:val="PlaceholderText"/>
            </w:rPr>
            <w:t>List specialty or trained job duties not carried out by others</w:t>
          </w:r>
        </w:p>
        <w:p w:rsidR="00325ACC" w:rsidRPr="00C61CC3" w:rsidRDefault="007E5A99" w:rsidP="00325ACC">
          <w:pPr>
            <w:pStyle w:val="ListParagraph"/>
            <w:numPr>
              <w:ilvl w:val="0"/>
              <w:numId w:val="2"/>
            </w:numPr>
            <w:ind w:left="360"/>
            <w:rPr>
              <w:rStyle w:val="PlaceholderText"/>
            </w:rPr>
          </w:pPr>
          <w:r w:rsidRPr="00C61CC3">
            <w:rPr>
              <w:rStyle w:val="PlaceholderText"/>
            </w:rPr>
            <w:t>List any formal supervisory duties (if none do NOT make any up)</w:t>
          </w:r>
        </w:p>
        <w:p w:rsidR="00325ACC" w:rsidRPr="00C61CC3" w:rsidRDefault="007E5A99" w:rsidP="00325ACC">
          <w:pPr>
            <w:pStyle w:val="ListParagraph"/>
            <w:numPr>
              <w:ilvl w:val="0"/>
              <w:numId w:val="2"/>
            </w:numPr>
            <w:ind w:left="360"/>
            <w:rPr>
              <w:rStyle w:val="PlaceholderText"/>
            </w:rPr>
          </w:pPr>
          <w:r w:rsidRPr="00C61CC3">
            <w:rPr>
              <w:rStyle w:val="PlaceholderText"/>
            </w:rPr>
            <w:t>Indicate duties that require special training or extensive training</w:t>
          </w:r>
        </w:p>
        <w:p w:rsidR="00F9368A" w:rsidRDefault="007E5A99">
          <w:pPr>
            <w:pStyle w:val="9B90697FDB514F8DAA6775723B246C83"/>
          </w:pPr>
          <w:r w:rsidRPr="00C61CC3">
            <w:rPr>
              <w:rStyle w:val="PlaceholderText"/>
            </w:rPr>
            <w:t>Indicate the job duties you did the most and are the most experienced in with this type of work</w:t>
          </w:r>
        </w:p>
      </w:docPartBody>
    </w:docPart>
    <w:docPart>
      <w:docPartPr>
        <w:name w:val="3152B7B1A10A45B28A5A82241D767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E9125-390C-4A5C-8393-1253ED6F2809}"/>
      </w:docPartPr>
      <w:docPartBody>
        <w:p w:rsidR="00F9368A" w:rsidRDefault="007E5A99">
          <w:pPr>
            <w:pStyle w:val="3152B7B1A10A45B28A5A82241D767A3E"/>
          </w:pPr>
          <w:r w:rsidRPr="00531344">
            <w:rPr>
              <w:rStyle w:val="Emphasis"/>
            </w:rPr>
            <w:t xml:space="preserve">SKILL AREA </w:t>
          </w:r>
          <w:r>
            <w:rPr>
              <w:rStyle w:val="Emphasis"/>
            </w:rPr>
            <w:t xml:space="preserve">SECOND </w:t>
          </w:r>
          <w:r w:rsidRPr="00531344">
            <w:rPr>
              <w:rStyle w:val="Emphasis"/>
            </w:rPr>
            <w:t xml:space="preserve">MOST EXPERIENCED IN (EXAMPLE: </w:t>
          </w:r>
          <w:r>
            <w:rPr>
              <w:rStyle w:val="Emphasis"/>
            </w:rPr>
            <w:t>FOOD SERVICE</w:t>
          </w:r>
          <w:r w:rsidRPr="00531344">
            <w:rPr>
              <w:rStyle w:val="Emphasis"/>
            </w:rPr>
            <w:t>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7390B"/>
    <w:multiLevelType w:val="hybridMultilevel"/>
    <w:tmpl w:val="5A4205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1610E"/>
    <w:multiLevelType w:val="hybridMultilevel"/>
    <w:tmpl w:val="64800A7C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99"/>
    <w:rsid w:val="001F3F43"/>
    <w:rsid w:val="00371828"/>
    <w:rsid w:val="0039178D"/>
    <w:rsid w:val="006621C7"/>
    <w:rsid w:val="007E5A99"/>
    <w:rsid w:val="00AF68F6"/>
    <w:rsid w:val="00C202A0"/>
    <w:rsid w:val="00F9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ABA82CBB6C4F26AE5ADA27E409CCA9">
    <w:name w:val="CDABA82CBB6C4F26AE5ADA27E409CCA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C1856FCE2224044AA2CDAC20A658A91">
    <w:name w:val="CC1856FCE2224044AA2CDAC20A658A91"/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sz w:val="20"/>
      <w:szCs w:val="20"/>
    </w:rPr>
  </w:style>
  <w:style w:type="paragraph" w:customStyle="1" w:styleId="EB6F2816A95C440784E79785F9686C25">
    <w:name w:val="EB6F2816A95C440784E79785F9686C25"/>
  </w:style>
  <w:style w:type="character" w:styleId="Emphasis">
    <w:name w:val="Emphasis"/>
    <w:uiPriority w:val="20"/>
    <w:qFormat/>
    <w:rPr>
      <w:b/>
      <w:i/>
      <w:spacing w:val="10"/>
    </w:rPr>
  </w:style>
  <w:style w:type="paragraph" w:customStyle="1" w:styleId="1E8B1602709049ECBC0C2C4EF2B412A4">
    <w:name w:val="1E8B1602709049ECBC0C2C4EF2B412A4"/>
  </w:style>
  <w:style w:type="paragraph" w:customStyle="1" w:styleId="9B90697FDB514F8DAA6775723B246C83">
    <w:name w:val="9B90697FDB514F8DAA6775723B246C83"/>
  </w:style>
  <w:style w:type="paragraph" w:customStyle="1" w:styleId="3152B7B1A10A45B28A5A82241D767A3E">
    <w:name w:val="3152B7B1A10A45B28A5A82241D767A3E"/>
  </w:style>
  <w:style w:type="paragraph" w:customStyle="1" w:styleId="F241F9E36ABD4C058387D2AB6C19BCA0">
    <w:name w:val="F241F9E36ABD4C058387D2AB6C19BCA0"/>
  </w:style>
  <w:style w:type="paragraph" w:customStyle="1" w:styleId="CAD6DAA2730A43A5994E31D78E143086">
    <w:name w:val="CAD6DAA2730A43A5994E31D78E143086"/>
  </w:style>
  <w:style w:type="paragraph" w:customStyle="1" w:styleId="090D286B33664FE185F58FC2A7395E2D">
    <w:name w:val="090D286B33664FE185F58FC2A7395E2D"/>
  </w:style>
  <w:style w:type="paragraph" w:customStyle="1" w:styleId="AA64E4DD82344D5FB85E872584E594FF">
    <w:name w:val="AA64E4DD82344D5FB85E872584E594FF"/>
  </w:style>
  <w:style w:type="paragraph" w:customStyle="1" w:styleId="225117D171914DE08E4FD093924BCDC2">
    <w:name w:val="225117D171914DE08E4FD093924BCDC2"/>
  </w:style>
  <w:style w:type="paragraph" w:customStyle="1" w:styleId="09C46D903E904BD6A4862F77564E8598">
    <w:name w:val="09C46D903E904BD6A4862F77564E8598"/>
  </w:style>
  <w:style w:type="paragraph" w:customStyle="1" w:styleId="F36B836CB7AD4ED19D31F130BB154D76">
    <w:name w:val="F36B836CB7AD4ED19D31F130BB154D76"/>
  </w:style>
  <w:style w:type="paragraph" w:customStyle="1" w:styleId="C4A411A86C0B4469820752B4A53B71C8">
    <w:name w:val="C4A411A86C0B4469820752B4A53B71C8"/>
  </w:style>
  <w:style w:type="paragraph" w:customStyle="1" w:styleId="C5C5097DC35C49FCB664B672E814CE09">
    <w:name w:val="C5C5097DC35C49FCB664B672E814CE09"/>
  </w:style>
  <w:style w:type="paragraph" w:customStyle="1" w:styleId="2501B1AF33864235B92C16B94F786076">
    <w:name w:val="2501B1AF33864235B92C16B94F786076"/>
  </w:style>
  <w:style w:type="paragraph" w:customStyle="1" w:styleId="02CE109FBAF5455E82EF58D1CBA6525B">
    <w:name w:val="02CE109FBAF5455E82EF58D1CBA652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ABA82CBB6C4F26AE5ADA27E409CCA9">
    <w:name w:val="CDABA82CBB6C4F26AE5ADA27E409CCA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C1856FCE2224044AA2CDAC20A658A91">
    <w:name w:val="CC1856FCE2224044AA2CDAC20A658A91"/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sz w:val="20"/>
      <w:szCs w:val="20"/>
    </w:rPr>
  </w:style>
  <w:style w:type="paragraph" w:customStyle="1" w:styleId="EB6F2816A95C440784E79785F9686C25">
    <w:name w:val="EB6F2816A95C440784E79785F9686C25"/>
  </w:style>
  <w:style w:type="character" w:styleId="Emphasis">
    <w:name w:val="Emphasis"/>
    <w:uiPriority w:val="20"/>
    <w:qFormat/>
    <w:rPr>
      <w:b/>
      <w:i/>
      <w:spacing w:val="10"/>
    </w:rPr>
  </w:style>
  <w:style w:type="paragraph" w:customStyle="1" w:styleId="1E8B1602709049ECBC0C2C4EF2B412A4">
    <w:name w:val="1E8B1602709049ECBC0C2C4EF2B412A4"/>
  </w:style>
  <w:style w:type="paragraph" w:customStyle="1" w:styleId="9B90697FDB514F8DAA6775723B246C83">
    <w:name w:val="9B90697FDB514F8DAA6775723B246C83"/>
  </w:style>
  <w:style w:type="paragraph" w:customStyle="1" w:styleId="3152B7B1A10A45B28A5A82241D767A3E">
    <w:name w:val="3152B7B1A10A45B28A5A82241D767A3E"/>
  </w:style>
  <w:style w:type="paragraph" w:customStyle="1" w:styleId="F241F9E36ABD4C058387D2AB6C19BCA0">
    <w:name w:val="F241F9E36ABD4C058387D2AB6C19BCA0"/>
  </w:style>
  <w:style w:type="paragraph" w:customStyle="1" w:styleId="CAD6DAA2730A43A5994E31D78E143086">
    <w:name w:val="CAD6DAA2730A43A5994E31D78E143086"/>
  </w:style>
  <w:style w:type="paragraph" w:customStyle="1" w:styleId="090D286B33664FE185F58FC2A7395E2D">
    <w:name w:val="090D286B33664FE185F58FC2A7395E2D"/>
  </w:style>
  <w:style w:type="paragraph" w:customStyle="1" w:styleId="AA64E4DD82344D5FB85E872584E594FF">
    <w:name w:val="AA64E4DD82344D5FB85E872584E594FF"/>
  </w:style>
  <w:style w:type="paragraph" w:customStyle="1" w:styleId="225117D171914DE08E4FD093924BCDC2">
    <w:name w:val="225117D171914DE08E4FD093924BCDC2"/>
  </w:style>
  <w:style w:type="paragraph" w:customStyle="1" w:styleId="09C46D903E904BD6A4862F77564E8598">
    <w:name w:val="09C46D903E904BD6A4862F77564E8598"/>
  </w:style>
  <w:style w:type="paragraph" w:customStyle="1" w:styleId="F36B836CB7AD4ED19D31F130BB154D76">
    <w:name w:val="F36B836CB7AD4ED19D31F130BB154D76"/>
  </w:style>
  <w:style w:type="paragraph" w:customStyle="1" w:styleId="C4A411A86C0B4469820752B4A53B71C8">
    <w:name w:val="C4A411A86C0B4469820752B4A53B71C8"/>
  </w:style>
  <w:style w:type="paragraph" w:customStyle="1" w:styleId="C5C5097DC35C49FCB664B672E814CE09">
    <w:name w:val="C5C5097DC35C49FCB664B672E814CE09"/>
  </w:style>
  <w:style w:type="paragraph" w:customStyle="1" w:styleId="2501B1AF33864235B92C16B94F786076">
    <w:name w:val="2501B1AF33864235B92C16B94F786076"/>
  </w:style>
  <w:style w:type="paragraph" w:customStyle="1" w:styleId="02CE109FBAF5455E82EF58D1CBA6525B">
    <w:name w:val="02CE109FBAF5455E82EF58D1CBA65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Border Resume Template.dotx</Template>
  <TotalTime>45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KDOC-EDCF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ResourceInmate</dc:creator>
  <cp:lastModifiedBy>WWRFRESOURCE</cp:lastModifiedBy>
  <cp:revision>6</cp:revision>
  <cp:lastPrinted>2018-07-20T18:25:00Z</cp:lastPrinted>
  <dcterms:created xsi:type="dcterms:W3CDTF">2018-07-17T17:29:00Z</dcterms:created>
  <dcterms:modified xsi:type="dcterms:W3CDTF">2018-07-20T19:03:00Z</dcterms:modified>
</cp:coreProperties>
</file>