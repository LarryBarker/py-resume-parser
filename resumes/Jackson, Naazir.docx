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521A9480" w14:textId="77777777" w:rsidTr="005E4FAB">
        <w:trPr>
          <w:trHeight w:val="1451"/>
        </w:trPr>
        <w:tc>
          <w:tcPr>
            <w:tcW w:w="5013" w:type="dxa"/>
            <w:vAlign w:val="bottom"/>
          </w:tcPr>
          <w:p w14:paraId="7279F814" w14:textId="77777777" w:rsidR="00C84833" w:rsidRDefault="00C72B25" w:rsidP="00C84833">
            <w:pPr>
              <w:pStyle w:val="Title"/>
            </w:pPr>
            <w:sdt>
              <w:sdtPr>
                <w:alias w:val="Enter first name:"/>
                <w:tag w:val="Enter first name:"/>
                <w:id w:val="1306818671"/>
                <w:placeholder>
                  <w:docPart w:val="732327FAC6EB41DD8CC0405E67A28287"/>
                </w:placeholder>
                <w:dataBinding w:prefixMappings="xmlns:ns0='http://schemas.microsoft.com/office/2006/coverPageProps' " w:xpath="/ns0:CoverPageProperties[1]/ns0:Abstract[1]" w:storeItemID="{55AF091B-3C7A-41E3-B477-F2FDAA23CFDA}"/>
                <w:text w:multiLine="1"/>
              </w:sdtPr>
              <w:sdtEndPr/>
              <w:sdtContent>
                <w:proofErr w:type="spellStart"/>
                <w:r w:rsidR="005E4FAB">
                  <w:t>Naazir</w:t>
                </w:r>
                <w:proofErr w:type="spellEnd"/>
              </w:sdtContent>
            </w:sdt>
            <w:r w:rsidR="00D92B95">
              <w:br/>
            </w:r>
            <w:sdt>
              <w:sdtPr>
                <w:alias w:val="Enter last name:"/>
                <w:tag w:val="Enter last name:"/>
                <w:id w:val="-1656595288"/>
                <w:placeholder>
                  <w:docPart w:val="F5C842DE493547F790B763457943061C"/>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5E4FAB">
                  <w:t>Jackson</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7D013270" w14:textId="77777777" w:rsidTr="00972024">
              <w:tc>
                <w:tcPr>
                  <w:tcW w:w="3899" w:type="dxa"/>
                  <w:tcMar>
                    <w:top w:w="0" w:type="dxa"/>
                    <w:left w:w="720" w:type="dxa"/>
                    <w:right w:w="29" w:type="dxa"/>
                  </w:tcMar>
                </w:tcPr>
                <w:p w14:paraId="4C2F1033" w14:textId="77777777" w:rsidR="004E2970" w:rsidRPr="009D0878" w:rsidRDefault="00C72B25" w:rsidP="004E2970">
                  <w:pPr>
                    <w:pStyle w:val="ContactInfo"/>
                  </w:pPr>
                  <w:sdt>
                    <w:sdtPr>
                      <w:alias w:val="Enter address:"/>
                      <w:tag w:val="Enter address:"/>
                      <w:id w:val="966779368"/>
                      <w:placeholder>
                        <w:docPart w:val="29D194C6DC5049CA9193CB7CC6361963"/>
                      </w:placeholder>
                      <w:dataBinding w:prefixMappings="xmlns:ns0='http://schemas.microsoft.com/office/2006/coverPageProps' " w:xpath="/ns0:CoverPageProperties[1]/ns0:CompanyAddress[1]" w:storeItemID="{55AF091B-3C7A-41E3-B477-F2FDAA23CFDA}"/>
                      <w:text w:multiLine="1"/>
                    </w:sdtPr>
                    <w:sdtEndPr/>
                    <w:sdtContent>
                      <w:r w:rsidR="005E4FAB">
                        <w:t xml:space="preserve">401 S. Emporia Street, Wichita, KS. </w:t>
                      </w:r>
                    </w:sdtContent>
                  </w:sdt>
                </w:p>
              </w:tc>
              <w:tc>
                <w:tcPr>
                  <w:tcW w:w="420" w:type="dxa"/>
                  <w:tcMar>
                    <w:top w:w="0" w:type="dxa"/>
                    <w:left w:w="0" w:type="dxa"/>
                    <w:right w:w="0" w:type="dxa"/>
                  </w:tcMar>
                </w:tcPr>
                <w:p w14:paraId="448D54F6" w14:textId="77777777" w:rsidR="00932D92" w:rsidRPr="009D0878" w:rsidRDefault="00932D92" w:rsidP="00932D92">
                  <w:pPr>
                    <w:pStyle w:val="Icons"/>
                  </w:pPr>
                  <w:r w:rsidRPr="009D0878">
                    <w:rPr>
                      <w:noProof/>
                    </w:rPr>
                    <mc:AlternateContent>
                      <mc:Choice Requires="wps">
                        <w:drawing>
                          <wp:inline distT="0" distB="0" distL="0" distR="0" wp14:anchorId="2FFC421E" wp14:editId="7B8147B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88826D"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044603C9" w14:textId="77777777" w:rsidTr="00972024">
              <w:sdt>
                <w:sdtPr>
                  <w:alias w:val="Enter phone:"/>
                  <w:tag w:val="Enter phone:"/>
                  <w:id w:val="-1849400302"/>
                  <w:placeholder>
                    <w:docPart w:val="29E336FF352D4C46A4FFCFA54F031EED"/>
                  </w:placeholder>
                  <w:dataBinding w:prefixMappings="xmlns:ns0='http://schemas.microsoft.com/office/2006/coverPageProps' " w:xpath="/ns0:CoverPageProperties[1]/ns0:CompanyPhone[1]" w:storeItemID="{55AF091B-3C7A-41E3-B477-F2FDAA23CFDA}"/>
                  <w:text w:multiLine="1"/>
                </w:sdtPr>
                <w:sdtEndPr/>
                <w:sdtContent>
                  <w:tc>
                    <w:tcPr>
                      <w:tcW w:w="3899" w:type="dxa"/>
                      <w:tcMar>
                        <w:left w:w="720" w:type="dxa"/>
                        <w:right w:w="29" w:type="dxa"/>
                      </w:tcMar>
                    </w:tcPr>
                    <w:p w14:paraId="31F8E10F" w14:textId="41636AA9" w:rsidR="00932D92" w:rsidRPr="009D0878" w:rsidRDefault="005E4FAB" w:rsidP="000D742F">
                      <w:pPr>
                        <w:pStyle w:val="ContactInfo"/>
                      </w:pPr>
                      <w:r>
                        <w:t xml:space="preserve">(316) </w:t>
                      </w:r>
                      <w:r w:rsidR="009306E5">
                        <w:t>932-5294</w:t>
                      </w:r>
                    </w:p>
                  </w:tc>
                </w:sdtContent>
              </w:sdt>
              <w:tc>
                <w:tcPr>
                  <w:tcW w:w="420" w:type="dxa"/>
                  <w:tcMar>
                    <w:left w:w="0" w:type="dxa"/>
                    <w:right w:w="0" w:type="dxa"/>
                  </w:tcMar>
                </w:tcPr>
                <w:p w14:paraId="33DEC55B" w14:textId="77777777" w:rsidR="00932D92" w:rsidRPr="009D0878" w:rsidRDefault="00932D92" w:rsidP="00932D92">
                  <w:pPr>
                    <w:pStyle w:val="Icons"/>
                  </w:pPr>
                  <w:r w:rsidRPr="009D0878">
                    <w:rPr>
                      <w:noProof/>
                    </w:rPr>
                    <mc:AlternateContent>
                      <mc:Choice Requires="wps">
                        <w:drawing>
                          <wp:inline distT="0" distB="0" distL="0" distR="0" wp14:anchorId="29A96158" wp14:editId="62083E6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A1468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5BAE5B9" w14:textId="77777777" w:rsidTr="00972024">
              <w:sdt>
                <w:sdtPr>
                  <w:alias w:val="Enter email:"/>
                  <w:tag w:val="Enter email:"/>
                  <w:id w:val="-675184368"/>
                  <w:placeholder>
                    <w:docPart w:val="389D5AA62A7749B4BF212E2C29FC89E1"/>
                  </w:placeholder>
                  <w:dataBinding w:prefixMappings="xmlns:ns0='http://schemas.microsoft.com/office/2006/coverPageProps' " w:xpath="/ns0:CoverPageProperties[1]/ns0:CompanyEmail[1]" w:storeItemID="{55AF091B-3C7A-41E3-B477-F2FDAA23CFDA}"/>
                  <w:text w:multiLine="1"/>
                </w:sdtPr>
                <w:sdtEndPr/>
                <w:sdtContent>
                  <w:tc>
                    <w:tcPr>
                      <w:tcW w:w="3899" w:type="dxa"/>
                      <w:tcMar>
                        <w:left w:w="720" w:type="dxa"/>
                        <w:right w:w="29" w:type="dxa"/>
                      </w:tcMar>
                    </w:tcPr>
                    <w:p w14:paraId="0D0BF3B0" w14:textId="77777777" w:rsidR="00932D92" w:rsidRPr="009D0878" w:rsidRDefault="005E4FAB" w:rsidP="00932D92">
                      <w:pPr>
                        <w:pStyle w:val="ContactInfo"/>
                      </w:pPr>
                      <w:r>
                        <w:t>njackson@wwrfresource.com</w:t>
                      </w:r>
                    </w:p>
                  </w:tc>
                </w:sdtContent>
              </w:sdt>
              <w:tc>
                <w:tcPr>
                  <w:tcW w:w="420" w:type="dxa"/>
                  <w:tcMar>
                    <w:left w:w="0" w:type="dxa"/>
                    <w:right w:w="0" w:type="dxa"/>
                  </w:tcMar>
                </w:tcPr>
                <w:p w14:paraId="1E906D39" w14:textId="77777777" w:rsidR="00932D92" w:rsidRPr="009D0878" w:rsidRDefault="007307A3" w:rsidP="00932D92">
                  <w:pPr>
                    <w:pStyle w:val="Icons"/>
                  </w:pPr>
                  <w:r>
                    <w:rPr>
                      <w:noProof/>
                    </w:rPr>
                    <mc:AlternateContent>
                      <mc:Choice Requires="wps">
                        <w:drawing>
                          <wp:inline distT="0" distB="0" distL="0" distR="0" wp14:anchorId="714F535A" wp14:editId="0B3DA4A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EAA59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A81EEDB" w14:textId="77777777" w:rsidTr="00972024">
              <w:tc>
                <w:tcPr>
                  <w:tcW w:w="3899" w:type="dxa"/>
                  <w:tcMar>
                    <w:left w:w="720" w:type="dxa"/>
                    <w:right w:w="29" w:type="dxa"/>
                  </w:tcMar>
                </w:tcPr>
                <w:p w14:paraId="0E0B9EA9" w14:textId="77777777" w:rsidR="00932D92" w:rsidRPr="009D0878" w:rsidRDefault="00932D92" w:rsidP="005E4FAB">
                  <w:pPr>
                    <w:pStyle w:val="ContactInfo"/>
                  </w:pPr>
                </w:p>
              </w:tc>
              <w:tc>
                <w:tcPr>
                  <w:tcW w:w="420" w:type="dxa"/>
                  <w:tcMar>
                    <w:left w:w="0" w:type="dxa"/>
                    <w:right w:w="0" w:type="dxa"/>
                  </w:tcMar>
                </w:tcPr>
                <w:p w14:paraId="6ED27290" w14:textId="77777777" w:rsidR="00932D92" w:rsidRPr="009D0878" w:rsidRDefault="00932D92" w:rsidP="005E4FAB">
                  <w:pPr>
                    <w:pStyle w:val="Icons"/>
                    <w:jc w:val="left"/>
                  </w:pPr>
                </w:p>
              </w:tc>
            </w:tr>
            <w:tr w:rsidR="00932D92" w:rsidRPr="009D0878" w14:paraId="0B99AD96" w14:textId="77777777" w:rsidTr="00972024">
              <w:sdt>
                <w:sdtPr>
                  <w:rPr>
                    <w:i/>
                  </w:rPr>
                  <w:alias w:val="Enter Twitter/blog/portfolio:"/>
                  <w:tag w:val="Enter Twitter/blog/portfolio:"/>
                  <w:id w:val="182791170"/>
                  <w:placeholder>
                    <w:docPart w:val="4296D1C5B48E40A79B8E6E16FF81E7C7"/>
                  </w:placeholder>
                  <w:showingPlcHdr/>
                  <w:dataBinding w:prefixMappings="xmlns:ns0='http://purl.org/dc/elements/1.1/' xmlns:ns1='http://schemas.openxmlformats.org/package/2006/metadata/core-properties' " w:xpath="/ns1:coreProperties[1]/ns1:contentStatus[1]" w:storeItemID="{6C3C8BC8-F283-45AE-878A-BAB7291924A1}"/>
                  <w:text w:multiLine="1"/>
                </w:sdtPr>
                <w:sdtEndPr/>
                <w:sdtContent>
                  <w:tc>
                    <w:tcPr>
                      <w:tcW w:w="3899" w:type="dxa"/>
                      <w:tcMar>
                        <w:left w:w="720" w:type="dxa"/>
                        <w:right w:w="29" w:type="dxa"/>
                      </w:tcMar>
                    </w:tcPr>
                    <w:p w14:paraId="05B51ACF" w14:textId="576F9904" w:rsidR="00932D92" w:rsidRPr="009D0878" w:rsidRDefault="009306E5" w:rsidP="00932D92">
                      <w:pPr>
                        <w:pStyle w:val="ContactInfo"/>
                      </w:pPr>
                      <w:r w:rsidRPr="009D0878">
                        <w:t>Twitter/Blog/Portfolio</w:t>
                      </w:r>
                    </w:p>
                  </w:tc>
                </w:sdtContent>
              </w:sdt>
              <w:tc>
                <w:tcPr>
                  <w:tcW w:w="420" w:type="dxa"/>
                  <w:tcMar>
                    <w:left w:w="0" w:type="dxa"/>
                    <w:right w:w="0" w:type="dxa"/>
                  </w:tcMar>
                </w:tcPr>
                <w:p w14:paraId="0FD2231C" w14:textId="77777777" w:rsidR="00932D92" w:rsidRPr="009D0878" w:rsidRDefault="00932D92" w:rsidP="00932D92">
                  <w:pPr>
                    <w:pStyle w:val="Icons"/>
                  </w:pPr>
                </w:p>
              </w:tc>
            </w:tr>
          </w:tbl>
          <w:p w14:paraId="21A500C0" w14:textId="77777777" w:rsidR="00D92B95" w:rsidRDefault="00D92B95" w:rsidP="009D3336">
            <w:pPr>
              <w:pStyle w:val="Header"/>
            </w:pPr>
          </w:p>
        </w:tc>
      </w:tr>
    </w:tbl>
    <w:p w14:paraId="60BFC8AA" w14:textId="77777777" w:rsidR="00C43D65" w:rsidRPr="00387518" w:rsidRDefault="005E4FAB">
      <w:pPr>
        <w:rPr>
          <w:sz w:val="21"/>
          <w:szCs w:val="21"/>
        </w:rPr>
      </w:pPr>
      <w:r w:rsidRPr="00387518">
        <w:rPr>
          <w:sz w:val="21"/>
          <w:szCs w:val="21"/>
        </w:rPr>
        <w:t>Motivated and determined leader who maintains a positive attitude at all times. Enjoys working with others at all levels, public and otherwise. Adapts quickly to fast-paces environments</w:t>
      </w:r>
      <w:r w:rsidR="00387518" w:rsidRPr="00387518">
        <w:rPr>
          <w:sz w:val="21"/>
          <w:szCs w:val="21"/>
        </w:rPr>
        <w:t xml:space="preserve"> where a high level of energy is needed. Proficient with Microsoft applications including Word, Excel, PowerPoint, and Access.</w:t>
      </w:r>
    </w:p>
    <w:p w14:paraId="38821D9D" w14:textId="77777777" w:rsidR="00AD13CB" w:rsidRDefault="00C72B25" w:rsidP="00AD13CB">
      <w:pPr>
        <w:pStyle w:val="Heading1"/>
      </w:pPr>
      <w:sdt>
        <w:sdtPr>
          <w:alias w:val="Skills:"/>
          <w:tag w:val="Skills:"/>
          <w:id w:val="-891506033"/>
          <w:placeholder>
            <w:docPart w:val="02343B5A84DA4D6095D228687F034F9C"/>
          </w:placeholder>
          <w:temporary/>
          <w:showingPlcHdr/>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193A947" w14:textId="77777777" w:rsidTr="00564951">
        <w:tc>
          <w:tcPr>
            <w:tcW w:w="4680" w:type="dxa"/>
          </w:tcPr>
          <w:p w14:paraId="72B6F38A" w14:textId="77777777" w:rsidR="005B1D68" w:rsidRDefault="00387518" w:rsidP="00BC7376">
            <w:pPr>
              <w:pStyle w:val="ListBullet"/>
              <w:numPr>
                <w:ilvl w:val="0"/>
                <w:numId w:val="4"/>
              </w:numPr>
            </w:pPr>
            <w:r>
              <w:t>Customer Service</w:t>
            </w:r>
          </w:p>
          <w:p w14:paraId="6FA9D75C" w14:textId="77777777" w:rsidR="00752315" w:rsidRDefault="00387518" w:rsidP="00BC7376">
            <w:pPr>
              <w:pStyle w:val="ListBullet"/>
              <w:numPr>
                <w:ilvl w:val="0"/>
                <w:numId w:val="4"/>
              </w:numPr>
            </w:pPr>
            <w:r>
              <w:t>Serving</w:t>
            </w:r>
          </w:p>
          <w:p w14:paraId="61B7E9B8" w14:textId="77777777" w:rsidR="00387518" w:rsidRDefault="00387518" w:rsidP="00BC7376">
            <w:pPr>
              <w:pStyle w:val="ListBullet"/>
              <w:numPr>
                <w:ilvl w:val="0"/>
                <w:numId w:val="4"/>
              </w:numPr>
            </w:pPr>
            <w:r>
              <w:t>Inventory</w:t>
            </w:r>
          </w:p>
          <w:p w14:paraId="678E1713" w14:textId="77777777" w:rsidR="00387518" w:rsidRPr="004937AE" w:rsidRDefault="00387518" w:rsidP="00BC7376">
            <w:pPr>
              <w:pStyle w:val="ListBullet"/>
              <w:numPr>
                <w:ilvl w:val="0"/>
                <w:numId w:val="4"/>
              </w:numPr>
            </w:pPr>
            <w:r>
              <w:t xml:space="preserve">Requisitions </w:t>
            </w:r>
          </w:p>
        </w:tc>
        <w:tc>
          <w:tcPr>
            <w:tcW w:w="4680" w:type="dxa"/>
            <w:tcMar>
              <w:left w:w="360" w:type="dxa"/>
              <w:right w:w="0" w:type="dxa"/>
            </w:tcMar>
          </w:tcPr>
          <w:p w14:paraId="51182EEF" w14:textId="77777777" w:rsidR="005B1D68" w:rsidRDefault="00387518" w:rsidP="00BC7376">
            <w:pPr>
              <w:pStyle w:val="ListBullet"/>
            </w:pPr>
            <w:r>
              <w:t>Ordering</w:t>
            </w:r>
          </w:p>
          <w:p w14:paraId="27CD6A68" w14:textId="77777777" w:rsidR="00752315" w:rsidRDefault="00387518" w:rsidP="00BC7376">
            <w:pPr>
              <w:pStyle w:val="ListBullet"/>
            </w:pPr>
            <w:r>
              <w:t>Stocking</w:t>
            </w:r>
          </w:p>
          <w:p w14:paraId="0E77DA9F" w14:textId="77777777" w:rsidR="00752315" w:rsidRDefault="00387518" w:rsidP="00BC7376">
            <w:pPr>
              <w:pStyle w:val="ListBullet"/>
            </w:pPr>
            <w:r>
              <w:t>Fulfillment</w:t>
            </w:r>
          </w:p>
          <w:p w14:paraId="270ABA23" w14:textId="77777777" w:rsidR="00387518" w:rsidRPr="004937AE" w:rsidRDefault="00387518" w:rsidP="00BC7376">
            <w:pPr>
              <w:pStyle w:val="ListBullet"/>
            </w:pPr>
            <w:r>
              <w:t>Clerical duties</w:t>
            </w:r>
          </w:p>
        </w:tc>
      </w:tr>
    </w:tbl>
    <w:p w14:paraId="78D1FD74" w14:textId="77777777" w:rsidR="005B1D68" w:rsidRDefault="00C72B25" w:rsidP="004937AE">
      <w:pPr>
        <w:pStyle w:val="Heading1"/>
      </w:pPr>
      <w:sdt>
        <w:sdtPr>
          <w:alias w:val="Experience:"/>
          <w:tag w:val="Experience:"/>
          <w:id w:val="-898354009"/>
          <w:placeholder>
            <w:docPart w:val="D58AEF04C1CE437C89C8BF169F66834F"/>
          </w:placeholder>
          <w:temporary/>
          <w:showingPlcHdr/>
        </w:sdtPr>
        <w:sdtEndPr/>
        <w:sdtContent>
          <w:r w:rsidR="004937AE" w:rsidRPr="00AD3FD8">
            <w:t>Experience</w:t>
          </w:r>
        </w:sdtContent>
      </w:sdt>
    </w:p>
    <w:p w14:paraId="2AF5443A" w14:textId="77777777" w:rsidR="0023705D" w:rsidRPr="00D413F9" w:rsidRDefault="00387518" w:rsidP="00D413F9">
      <w:pPr>
        <w:pStyle w:val="Heading3"/>
      </w:pPr>
      <w:r>
        <w:t>2013</w:t>
      </w:r>
      <w:r w:rsidR="00D413F9" w:rsidRPr="00D413F9">
        <w:t xml:space="preserve"> –</w:t>
      </w:r>
      <w:r w:rsidR="00D413F9">
        <w:t xml:space="preserve"> </w:t>
      </w:r>
      <w:r>
        <w:t>2017</w:t>
      </w:r>
    </w:p>
    <w:p w14:paraId="1E472CEE" w14:textId="77777777" w:rsidR="0023705D" w:rsidRPr="00513EFC" w:rsidRDefault="00387518" w:rsidP="00513EFC">
      <w:pPr>
        <w:pStyle w:val="Heading2"/>
      </w:pPr>
      <w:r>
        <w:t>Order Filler</w:t>
      </w:r>
      <w:r w:rsidR="00E03F71">
        <w:t xml:space="preserve"> </w:t>
      </w:r>
      <w:r w:rsidR="0095272C">
        <w:t>/</w:t>
      </w:r>
      <w:r w:rsidR="005A4A49" w:rsidRPr="00513EFC">
        <w:t xml:space="preserve"> </w:t>
      </w:r>
      <w:r>
        <w:rPr>
          <w:rStyle w:val="Emphasis"/>
        </w:rPr>
        <w:t>State of Kansas, Lansing, KS.</w:t>
      </w:r>
    </w:p>
    <w:p w14:paraId="2B93615B" w14:textId="77777777" w:rsidR="00387518" w:rsidRDefault="00387518" w:rsidP="00387518">
      <w:r>
        <w:t>Unloaded perishable and non-perishable items from truck. Inventoried goods and stocked them according to bin number. Filled customer orders according to invoices and delivered on a weekly basis.</w:t>
      </w:r>
    </w:p>
    <w:p w14:paraId="500AB10E" w14:textId="77777777" w:rsidR="00387518" w:rsidRPr="00D413F9" w:rsidRDefault="00387518" w:rsidP="00387518">
      <w:pPr>
        <w:pStyle w:val="Heading3"/>
      </w:pPr>
      <w:r>
        <w:t>2008</w:t>
      </w:r>
      <w:r w:rsidRPr="00D413F9">
        <w:t xml:space="preserve"> –</w:t>
      </w:r>
      <w:r>
        <w:t xml:space="preserve"> 2009</w:t>
      </w:r>
    </w:p>
    <w:p w14:paraId="45374D7D" w14:textId="77777777" w:rsidR="00387518" w:rsidRPr="00387518" w:rsidRDefault="00387518" w:rsidP="00387518">
      <w:pPr>
        <w:pStyle w:val="Heading2"/>
        <w:rPr>
          <w:sz w:val="31"/>
          <w:szCs w:val="31"/>
        </w:rPr>
      </w:pPr>
      <w:r w:rsidRPr="00387518">
        <w:rPr>
          <w:sz w:val="31"/>
          <w:szCs w:val="31"/>
        </w:rPr>
        <w:t xml:space="preserve">Administrative Assistant / </w:t>
      </w:r>
      <w:r w:rsidRPr="00387518">
        <w:rPr>
          <w:rStyle w:val="Emphasis"/>
          <w:sz w:val="31"/>
          <w:szCs w:val="31"/>
        </w:rPr>
        <w:t>Shell Oil Company, Houston, TX.</w:t>
      </w:r>
    </w:p>
    <w:p w14:paraId="75A4815C" w14:textId="77777777" w:rsidR="00387518" w:rsidRPr="00D413F9" w:rsidRDefault="00387518" w:rsidP="00387518">
      <w:r>
        <w:t xml:space="preserve">Ordered all supplies and materials for executive offices. </w:t>
      </w:r>
      <w:r w:rsidR="007F73C2">
        <w:t>Stocked break rooms and restrooms with dry and paper goods. Utilized computer applications to maintain records and communicate with coworkers.</w:t>
      </w:r>
    </w:p>
    <w:p w14:paraId="4303952B" w14:textId="77777777" w:rsidR="00387518" w:rsidRPr="00D413F9" w:rsidRDefault="007F73C2" w:rsidP="00387518">
      <w:pPr>
        <w:pStyle w:val="Heading3"/>
      </w:pPr>
      <w:r>
        <w:t>2006</w:t>
      </w:r>
      <w:r w:rsidR="00387518" w:rsidRPr="00D413F9">
        <w:t xml:space="preserve"> –</w:t>
      </w:r>
      <w:r w:rsidR="00387518">
        <w:t xml:space="preserve"> </w:t>
      </w:r>
      <w:r>
        <w:t>2007</w:t>
      </w:r>
    </w:p>
    <w:p w14:paraId="7B7E5814" w14:textId="77777777" w:rsidR="00387518" w:rsidRPr="00513EFC" w:rsidRDefault="007F73C2" w:rsidP="00387518">
      <w:pPr>
        <w:pStyle w:val="Heading2"/>
      </w:pPr>
      <w:r>
        <w:t>Server</w:t>
      </w:r>
      <w:r w:rsidR="00387518">
        <w:t xml:space="preserve"> /</w:t>
      </w:r>
      <w:r w:rsidR="00387518" w:rsidRPr="00513EFC">
        <w:t xml:space="preserve"> </w:t>
      </w:r>
      <w:r>
        <w:rPr>
          <w:rStyle w:val="Emphasis"/>
        </w:rPr>
        <w:t>Your Diner &amp; Wilson’s Pizza, Kansas City Area.</w:t>
      </w:r>
    </w:p>
    <w:p w14:paraId="3905DFB7" w14:textId="77777777" w:rsidR="00387518" w:rsidRPr="00D413F9" w:rsidRDefault="007F73C2" w:rsidP="00387518">
      <w:r>
        <w:t>Worked as a server in family restaurants during the summer between school years. Provided excellent customer service to all patrons frequenting the establishments. Maintained accurate knowledge of all menu items for suggested selling and upselling. Assisted with cleaning duties and opening and closing of restaurant as needed.</w:t>
      </w:r>
    </w:p>
    <w:p w14:paraId="3164516A" w14:textId="77777777" w:rsidR="0070237E" w:rsidRDefault="00387518" w:rsidP="00387518">
      <w:pPr>
        <w:pStyle w:val="Heading1"/>
      </w:pPr>
      <w:r>
        <w:t xml:space="preserve"> </w:t>
      </w:r>
      <w:sdt>
        <w:sdtPr>
          <w:alias w:val="Education:"/>
          <w:tag w:val="Education:"/>
          <w:id w:val="543866955"/>
          <w:placeholder>
            <w:docPart w:val="19CEC09B924E4E649B34D7175E7B5DA3"/>
          </w:placeholder>
          <w:temporary/>
          <w:showingPlcHdr/>
        </w:sdtPr>
        <w:sdtEndPr/>
        <w:sdtContent>
          <w:r w:rsidR="0070237E" w:rsidRPr="0070237E">
            <w:t>Education</w:t>
          </w:r>
        </w:sdtContent>
      </w:sdt>
    </w:p>
    <w:p w14:paraId="7094127E" w14:textId="77777777" w:rsidR="0070237E" w:rsidRDefault="007F73C2" w:rsidP="0070237E">
      <w:pPr>
        <w:pStyle w:val="Heading3"/>
      </w:pPr>
      <w:r>
        <w:t>March</w:t>
      </w:r>
      <w:r w:rsidR="0070237E">
        <w:t xml:space="preserve"> </w:t>
      </w:r>
      <w:r>
        <w:t>2011</w:t>
      </w:r>
    </w:p>
    <w:p w14:paraId="7B965472" w14:textId="77777777" w:rsidR="0070237E" w:rsidRPr="007F73C2" w:rsidRDefault="007F73C2" w:rsidP="00513EFC">
      <w:pPr>
        <w:pStyle w:val="Heading2"/>
        <w:rPr>
          <w:sz w:val="31"/>
          <w:szCs w:val="31"/>
        </w:rPr>
      </w:pPr>
      <w:r w:rsidRPr="007F73C2">
        <w:rPr>
          <w:sz w:val="31"/>
          <w:szCs w:val="31"/>
        </w:rPr>
        <w:t>Civil Engineering</w:t>
      </w:r>
      <w:r w:rsidR="00E03F71" w:rsidRPr="007F73C2">
        <w:rPr>
          <w:sz w:val="31"/>
          <w:szCs w:val="31"/>
        </w:rPr>
        <w:t xml:space="preserve"> </w:t>
      </w:r>
      <w:r w:rsidR="0095272C" w:rsidRPr="007F73C2">
        <w:rPr>
          <w:sz w:val="31"/>
          <w:szCs w:val="31"/>
        </w:rPr>
        <w:t>/</w:t>
      </w:r>
      <w:r w:rsidR="0070237E" w:rsidRPr="007F73C2">
        <w:rPr>
          <w:sz w:val="31"/>
          <w:szCs w:val="31"/>
        </w:rPr>
        <w:t xml:space="preserve"> </w:t>
      </w:r>
      <w:r w:rsidRPr="007F73C2">
        <w:rPr>
          <w:rStyle w:val="Emphasis"/>
          <w:sz w:val="31"/>
          <w:szCs w:val="31"/>
        </w:rPr>
        <w:t>Kansas State University, Manhattan, KS.</w:t>
      </w:r>
    </w:p>
    <w:p w14:paraId="5132902D" w14:textId="77777777" w:rsidR="0070237E" w:rsidRDefault="0070237E" w:rsidP="0070237E"/>
    <w:p w14:paraId="1BD1E471" w14:textId="77777777" w:rsidR="00BC7376" w:rsidRPr="00BC7376" w:rsidRDefault="00BC7376" w:rsidP="00BC7376"/>
    <w:sectPr w:rsidR="00BC7376" w:rsidRPr="00BC7376" w:rsidSect="00D92B95">
      <w:footerReference w:type="default" r:id="rId10"/>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CE192" w14:textId="77777777" w:rsidR="00C72B25" w:rsidRDefault="00C72B25" w:rsidP="00725803">
      <w:pPr>
        <w:spacing w:after="0"/>
      </w:pPr>
      <w:r>
        <w:separator/>
      </w:r>
    </w:p>
  </w:endnote>
  <w:endnote w:type="continuationSeparator" w:id="0">
    <w:p w14:paraId="1FF821A4" w14:textId="77777777" w:rsidR="00C72B25" w:rsidRDefault="00C72B25"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50255"/>
      <w:docPartObj>
        <w:docPartGallery w:val="Page Numbers (Bottom of Page)"/>
        <w:docPartUnique/>
      </w:docPartObj>
    </w:sdtPr>
    <w:sdtEndPr>
      <w:rPr>
        <w:noProof/>
      </w:rPr>
    </w:sdtEndPr>
    <w:sdtContent>
      <w:p w14:paraId="70DCCEAE" w14:textId="77777777" w:rsidR="005A4A49" w:rsidRDefault="005A4A49">
        <w:pPr>
          <w:pStyle w:val="Footer"/>
        </w:pPr>
        <w:r>
          <w:fldChar w:fldCharType="begin"/>
        </w:r>
        <w:r>
          <w:instrText xml:space="preserve"> PAGE   \* MERGEFORMAT </w:instrText>
        </w:r>
        <w:r>
          <w:fldChar w:fldCharType="separate"/>
        </w:r>
        <w:r w:rsidR="007F73C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15A38" w14:textId="77777777" w:rsidR="00C72B25" w:rsidRDefault="00C72B25" w:rsidP="00725803">
      <w:pPr>
        <w:spacing w:after="0"/>
      </w:pPr>
      <w:r>
        <w:separator/>
      </w:r>
    </w:p>
  </w:footnote>
  <w:footnote w:type="continuationSeparator" w:id="0">
    <w:p w14:paraId="3A0BE457" w14:textId="77777777" w:rsidR="00C72B25" w:rsidRDefault="00C72B25"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S2MLO0NDa1NDAyMjJU0lEKTi0uzszPAykwrAUAPW6TaCwAAAA="/>
  </w:docVars>
  <w:rsids>
    <w:rsidRoot w:val="005E4FAB"/>
    <w:rsid w:val="00025E77"/>
    <w:rsid w:val="00027312"/>
    <w:rsid w:val="000645F2"/>
    <w:rsid w:val="00082F03"/>
    <w:rsid w:val="000835A0"/>
    <w:rsid w:val="000934A2"/>
    <w:rsid w:val="000D742F"/>
    <w:rsid w:val="001B0955"/>
    <w:rsid w:val="00227784"/>
    <w:rsid w:val="0023705D"/>
    <w:rsid w:val="00250A31"/>
    <w:rsid w:val="00251C13"/>
    <w:rsid w:val="002922D0"/>
    <w:rsid w:val="00340B03"/>
    <w:rsid w:val="00380AE7"/>
    <w:rsid w:val="00387518"/>
    <w:rsid w:val="003A6943"/>
    <w:rsid w:val="00410BA2"/>
    <w:rsid w:val="00434074"/>
    <w:rsid w:val="00463C3B"/>
    <w:rsid w:val="004937AE"/>
    <w:rsid w:val="004E2970"/>
    <w:rsid w:val="005026DD"/>
    <w:rsid w:val="00513EFC"/>
    <w:rsid w:val="0052113B"/>
    <w:rsid w:val="00564951"/>
    <w:rsid w:val="00573BF9"/>
    <w:rsid w:val="005A4A49"/>
    <w:rsid w:val="005B1D68"/>
    <w:rsid w:val="005E4FAB"/>
    <w:rsid w:val="00611B37"/>
    <w:rsid w:val="006252B4"/>
    <w:rsid w:val="00646BA2"/>
    <w:rsid w:val="00675EA0"/>
    <w:rsid w:val="006C08A0"/>
    <w:rsid w:val="006C47D8"/>
    <w:rsid w:val="006D2D08"/>
    <w:rsid w:val="006F26A2"/>
    <w:rsid w:val="0070237E"/>
    <w:rsid w:val="00725803"/>
    <w:rsid w:val="00725CB5"/>
    <w:rsid w:val="007307A3"/>
    <w:rsid w:val="00752315"/>
    <w:rsid w:val="007F73C2"/>
    <w:rsid w:val="00857E6B"/>
    <w:rsid w:val="008968C4"/>
    <w:rsid w:val="008D7C1C"/>
    <w:rsid w:val="0092291B"/>
    <w:rsid w:val="009306E5"/>
    <w:rsid w:val="00932D92"/>
    <w:rsid w:val="0095272C"/>
    <w:rsid w:val="00972024"/>
    <w:rsid w:val="009F04D2"/>
    <w:rsid w:val="009F2BA7"/>
    <w:rsid w:val="009F6DA0"/>
    <w:rsid w:val="00A01182"/>
    <w:rsid w:val="00AD13CB"/>
    <w:rsid w:val="00AD3FD8"/>
    <w:rsid w:val="00B370A8"/>
    <w:rsid w:val="00BC7376"/>
    <w:rsid w:val="00BD669A"/>
    <w:rsid w:val="00C13F2B"/>
    <w:rsid w:val="00C43D65"/>
    <w:rsid w:val="00C72B25"/>
    <w:rsid w:val="00C84833"/>
    <w:rsid w:val="00C9044F"/>
    <w:rsid w:val="00D2420D"/>
    <w:rsid w:val="00D30382"/>
    <w:rsid w:val="00D413F9"/>
    <w:rsid w:val="00D44E50"/>
    <w:rsid w:val="00D90060"/>
    <w:rsid w:val="00D92B95"/>
    <w:rsid w:val="00E03F71"/>
    <w:rsid w:val="00E154B5"/>
    <w:rsid w:val="00E232F0"/>
    <w:rsid w:val="00E52791"/>
    <w:rsid w:val="00E83195"/>
    <w:rsid w:val="00F00A4F"/>
    <w:rsid w:val="00F07560"/>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A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yo\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2327FAC6EB41DD8CC0405E67A28287"/>
        <w:category>
          <w:name w:val="General"/>
          <w:gallery w:val="placeholder"/>
        </w:category>
        <w:types>
          <w:type w:val="bbPlcHdr"/>
        </w:types>
        <w:behaviors>
          <w:behavior w:val="content"/>
        </w:behaviors>
        <w:guid w:val="{DF13E354-02EE-4B6A-9BAD-2F0BCABE89BE}"/>
      </w:docPartPr>
      <w:docPartBody>
        <w:p w:rsidR="00775534" w:rsidRDefault="001117DB">
          <w:pPr>
            <w:pStyle w:val="732327FAC6EB41DD8CC0405E67A28287"/>
          </w:pPr>
          <w:r>
            <w:t>First Name</w:t>
          </w:r>
        </w:p>
      </w:docPartBody>
    </w:docPart>
    <w:docPart>
      <w:docPartPr>
        <w:name w:val="F5C842DE493547F790B763457943061C"/>
        <w:category>
          <w:name w:val="General"/>
          <w:gallery w:val="placeholder"/>
        </w:category>
        <w:types>
          <w:type w:val="bbPlcHdr"/>
        </w:types>
        <w:behaviors>
          <w:behavior w:val="content"/>
        </w:behaviors>
        <w:guid w:val="{A277371C-2629-4C05-B811-3F4E9E450887}"/>
      </w:docPartPr>
      <w:docPartBody>
        <w:p w:rsidR="00775534" w:rsidRDefault="001117DB">
          <w:pPr>
            <w:pStyle w:val="F5C842DE493547F790B763457943061C"/>
          </w:pPr>
          <w:r>
            <w:t>Last Name</w:t>
          </w:r>
        </w:p>
      </w:docPartBody>
    </w:docPart>
    <w:docPart>
      <w:docPartPr>
        <w:name w:val="29D194C6DC5049CA9193CB7CC6361963"/>
        <w:category>
          <w:name w:val="General"/>
          <w:gallery w:val="placeholder"/>
        </w:category>
        <w:types>
          <w:type w:val="bbPlcHdr"/>
        </w:types>
        <w:behaviors>
          <w:behavior w:val="content"/>
        </w:behaviors>
        <w:guid w:val="{30F88A6C-90CB-4225-BC01-BE9FEDB17F7E}"/>
      </w:docPartPr>
      <w:docPartBody>
        <w:p w:rsidR="00775534" w:rsidRDefault="001117DB">
          <w:pPr>
            <w:pStyle w:val="29D194C6DC5049CA9193CB7CC6361963"/>
          </w:pPr>
          <w:r w:rsidRPr="009D0878">
            <w:t>Address</w:t>
          </w:r>
        </w:p>
      </w:docPartBody>
    </w:docPart>
    <w:docPart>
      <w:docPartPr>
        <w:name w:val="29E336FF352D4C46A4FFCFA54F031EED"/>
        <w:category>
          <w:name w:val="General"/>
          <w:gallery w:val="placeholder"/>
        </w:category>
        <w:types>
          <w:type w:val="bbPlcHdr"/>
        </w:types>
        <w:behaviors>
          <w:behavior w:val="content"/>
        </w:behaviors>
        <w:guid w:val="{772BF8B0-96B7-41E2-9FF6-81758F88BC5F}"/>
      </w:docPartPr>
      <w:docPartBody>
        <w:p w:rsidR="00775534" w:rsidRDefault="001117DB">
          <w:pPr>
            <w:pStyle w:val="29E336FF352D4C46A4FFCFA54F031EED"/>
          </w:pPr>
          <w:r w:rsidRPr="009D0878">
            <w:t>Phone</w:t>
          </w:r>
        </w:p>
      </w:docPartBody>
    </w:docPart>
    <w:docPart>
      <w:docPartPr>
        <w:name w:val="389D5AA62A7749B4BF212E2C29FC89E1"/>
        <w:category>
          <w:name w:val="General"/>
          <w:gallery w:val="placeholder"/>
        </w:category>
        <w:types>
          <w:type w:val="bbPlcHdr"/>
        </w:types>
        <w:behaviors>
          <w:behavior w:val="content"/>
        </w:behaviors>
        <w:guid w:val="{253D5E6C-76BE-4B3B-BDB6-EAD317FD51E9}"/>
      </w:docPartPr>
      <w:docPartBody>
        <w:p w:rsidR="00775534" w:rsidRDefault="001117DB">
          <w:pPr>
            <w:pStyle w:val="389D5AA62A7749B4BF212E2C29FC89E1"/>
          </w:pPr>
          <w:r w:rsidRPr="009D0878">
            <w:t>Email</w:t>
          </w:r>
        </w:p>
      </w:docPartBody>
    </w:docPart>
    <w:docPart>
      <w:docPartPr>
        <w:name w:val="4296D1C5B48E40A79B8E6E16FF81E7C7"/>
        <w:category>
          <w:name w:val="General"/>
          <w:gallery w:val="placeholder"/>
        </w:category>
        <w:types>
          <w:type w:val="bbPlcHdr"/>
        </w:types>
        <w:behaviors>
          <w:behavior w:val="content"/>
        </w:behaviors>
        <w:guid w:val="{8F64545B-68B6-4A03-AC45-E09F66209791}"/>
      </w:docPartPr>
      <w:docPartBody>
        <w:p w:rsidR="00775534" w:rsidRDefault="001117DB">
          <w:pPr>
            <w:pStyle w:val="4296D1C5B48E40A79B8E6E16FF81E7C7"/>
          </w:pPr>
          <w:r w:rsidRPr="009D0878">
            <w:t>Twitter/Blog/Portfolio</w:t>
          </w:r>
        </w:p>
      </w:docPartBody>
    </w:docPart>
    <w:docPart>
      <w:docPartPr>
        <w:name w:val="02343B5A84DA4D6095D228687F034F9C"/>
        <w:category>
          <w:name w:val="General"/>
          <w:gallery w:val="placeholder"/>
        </w:category>
        <w:types>
          <w:type w:val="bbPlcHdr"/>
        </w:types>
        <w:behaviors>
          <w:behavior w:val="content"/>
        </w:behaviors>
        <w:guid w:val="{5C120723-D491-45DF-9EB4-FABD54D349F2}"/>
      </w:docPartPr>
      <w:docPartBody>
        <w:p w:rsidR="00775534" w:rsidRDefault="001117DB">
          <w:pPr>
            <w:pStyle w:val="02343B5A84DA4D6095D228687F034F9C"/>
          </w:pPr>
          <w:r>
            <w:t>Skills</w:t>
          </w:r>
        </w:p>
      </w:docPartBody>
    </w:docPart>
    <w:docPart>
      <w:docPartPr>
        <w:name w:val="D58AEF04C1CE437C89C8BF169F66834F"/>
        <w:category>
          <w:name w:val="General"/>
          <w:gallery w:val="placeholder"/>
        </w:category>
        <w:types>
          <w:type w:val="bbPlcHdr"/>
        </w:types>
        <w:behaviors>
          <w:behavior w:val="content"/>
        </w:behaviors>
        <w:guid w:val="{03ACCA77-FCF8-4D35-AF25-A2FC17600372}"/>
      </w:docPartPr>
      <w:docPartBody>
        <w:p w:rsidR="00775534" w:rsidRDefault="001117DB">
          <w:pPr>
            <w:pStyle w:val="D58AEF04C1CE437C89C8BF169F66834F"/>
          </w:pPr>
          <w:r w:rsidRPr="00AD3FD8">
            <w:t>Experience</w:t>
          </w:r>
        </w:p>
      </w:docPartBody>
    </w:docPart>
    <w:docPart>
      <w:docPartPr>
        <w:name w:val="19CEC09B924E4E649B34D7175E7B5DA3"/>
        <w:category>
          <w:name w:val="General"/>
          <w:gallery w:val="placeholder"/>
        </w:category>
        <w:types>
          <w:type w:val="bbPlcHdr"/>
        </w:types>
        <w:behaviors>
          <w:behavior w:val="content"/>
        </w:behaviors>
        <w:guid w:val="{363A9879-0566-4805-B61A-346DF0F4953F}"/>
      </w:docPartPr>
      <w:docPartBody>
        <w:p w:rsidR="00775534" w:rsidRDefault="001117DB">
          <w:pPr>
            <w:pStyle w:val="19CEC09B924E4E649B34D7175E7B5DA3"/>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DB"/>
    <w:rsid w:val="001117DB"/>
    <w:rsid w:val="002F6AD8"/>
    <w:rsid w:val="0077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2327FAC6EB41DD8CC0405E67A28287">
    <w:name w:val="732327FAC6EB41DD8CC0405E67A28287"/>
  </w:style>
  <w:style w:type="paragraph" w:customStyle="1" w:styleId="F5C842DE493547F790B763457943061C">
    <w:name w:val="F5C842DE493547F790B763457943061C"/>
  </w:style>
  <w:style w:type="paragraph" w:customStyle="1" w:styleId="29D194C6DC5049CA9193CB7CC6361963">
    <w:name w:val="29D194C6DC5049CA9193CB7CC6361963"/>
  </w:style>
  <w:style w:type="paragraph" w:customStyle="1" w:styleId="29E336FF352D4C46A4FFCFA54F031EED">
    <w:name w:val="29E336FF352D4C46A4FFCFA54F031EED"/>
  </w:style>
  <w:style w:type="paragraph" w:customStyle="1" w:styleId="389D5AA62A7749B4BF212E2C29FC89E1">
    <w:name w:val="389D5AA62A7749B4BF212E2C29FC89E1"/>
  </w:style>
  <w:style w:type="paragraph" w:customStyle="1" w:styleId="338452371E454B779809E2A8B12B185E">
    <w:name w:val="338452371E454B779809E2A8B12B185E"/>
  </w:style>
  <w:style w:type="paragraph" w:customStyle="1" w:styleId="4296D1C5B48E40A79B8E6E16FF81E7C7">
    <w:name w:val="4296D1C5B48E40A79B8E6E16FF81E7C7"/>
  </w:style>
  <w:style w:type="paragraph" w:customStyle="1" w:styleId="0C2EE3BAEF244F3DA7F296C74F4CDE9C">
    <w:name w:val="0C2EE3BAEF244F3DA7F296C74F4CDE9C"/>
  </w:style>
  <w:style w:type="paragraph" w:customStyle="1" w:styleId="02343B5A84DA4D6095D228687F034F9C">
    <w:name w:val="02343B5A84DA4D6095D228687F034F9C"/>
  </w:style>
  <w:style w:type="paragraph" w:customStyle="1" w:styleId="E402D61D38014039A75CDA77FEBD3EC4">
    <w:name w:val="E402D61D38014039A75CDA77FEBD3EC4"/>
  </w:style>
  <w:style w:type="paragraph" w:customStyle="1" w:styleId="CC6A1BAE112742F4B5577A86D15446D1">
    <w:name w:val="CC6A1BAE112742F4B5577A86D15446D1"/>
  </w:style>
  <w:style w:type="paragraph" w:customStyle="1" w:styleId="40A4B374F0CC4FC6B67EED8E3785999D">
    <w:name w:val="40A4B374F0CC4FC6B67EED8E3785999D"/>
  </w:style>
  <w:style w:type="paragraph" w:customStyle="1" w:styleId="FC4A510F003D466FB07E17C678CB4990">
    <w:name w:val="FC4A510F003D466FB07E17C678CB4990"/>
  </w:style>
  <w:style w:type="paragraph" w:customStyle="1" w:styleId="189BD13E6B624A99BE056233C7EFBC45">
    <w:name w:val="189BD13E6B624A99BE056233C7EFBC45"/>
  </w:style>
  <w:style w:type="paragraph" w:customStyle="1" w:styleId="D58AEF04C1CE437C89C8BF169F66834F">
    <w:name w:val="D58AEF04C1CE437C89C8BF169F66834F"/>
  </w:style>
  <w:style w:type="paragraph" w:customStyle="1" w:styleId="9767FC02C9464E7FBA42513BD53BD5B5">
    <w:name w:val="9767FC02C9464E7FBA42513BD53BD5B5"/>
  </w:style>
  <w:style w:type="paragraph" w:customStyle="1" w:styleId="945AF0DDEE3149CDB569ECB0D73F11C7">
    <w:name w:val="945AF0DDEE3149CDB569ECB0D73F11C7"/>
  </w:style>
  <w:style w:type="paragraph" w:customStyle="1" w:styleId="5FC7BCC807FF43139D7100FA3F64D964">
    <w:name w:val="5FC7BCC807FF43139D7100FA3F64D964"/>
  </w:style>
  <w:style w:type="character" w:styleId="Emphasis">
    <w:name w:val="Emphasis"/>
    <w:basedOn w:val="DefaultParagraphFont"/>
    <w:uiPriority w:val="20"/>
    <w:qFormat/>
    <w:rsid w:val="001117DB"/>
    <w:rPr>
      <w:b w:val="0"/>
      <w:i w:val="0"/>
      <w:iCs/>
      <w:color w:val="595959" w:themeColor="text1" w:themeTint="A6"/>
    </w:rPr>
  </w:style>
  <w:style w:type="paragraph" w:customStyle="1" w:styleId="5E4331C3DCF248BBB6677C41433853B1">
    <w:name w:val="5E4331C3DCF248BBB6677C41433853B1"/>
  </w:style>
  <w:style w:type="paragraph" w:customStyle="1" w:styleId="2001D02A7A3A418C9E21453C8CDB2E5C">
    <w:name w:val="2001D02A7A3A418C9E21453C8CDB2E5C"/>
  </w:style>
  <w:style w:type="paragraph" w:customStyle="1" w:styleId="2B1987760F814F209F01AE05A5344E3E">
    <w:name w:val="2B1987760F814F209F01AE05A5344E3E"/>
  </w:style>
  <w:style w:type="paragraph" w:customStyle="1" w:styleId="8B3BC71112E04783B00AC5786C3BEA2C">
    <w:name w:val="8B3BC71112E04783B00AC5786C3BEA2C"/>
  </w:style>
  <w:style w:type="paragraph" w:customStyle="1" w:styleId="282604A2AF9F4E48A52F64748139E52B">
    <w:name w:val="282604A2AF9F4E48A52F64748139E52B"/>
  </w:style>
  <w:style w:type="paragraph" w:customStyle="1" w:styleId="592E9E981D724260B86AA11DCD5C7AFA">
    <w:name w:val="592E9E981D724260B86AA11DCD5C7AFA"/>
  </w:style>
  <w:style w:type="paragraph" w:customStyle="1" w:styleId="85EE6A24F0D542D58EF16E44A1E2FD41">
    <w:name w:val="85EE6A24F0D542D58EF16E44A1E2FD41"/>
  </w:style>
  <w:style w:type="paragraph" w:customStyle="1" w:styleId="19CEC09B924E4E649B34D7175E7B5DA3">
    <w:name w:val="19CEC09B924E4E649B34D7175E7B5DA3"/>
  </w:style>
  <w:style w:type="paragraph" w:customStyle="1" w:styleId="58D39E46850E4AA591C621FCBA9D35A5">
    <w:name w:val="58D39E46850E4AA591C621FCBA9D35A5"/>
  </w:style>
  <w:style w:type="paragraph" w:customStyle="1" w:styleId="D10CFEBDC32840CDBF4DCC2B59855F01">
    <w:name w:val="D10CFEBDC32840CDBF4DCC2B59855F01"/>
  </w:style>
  <w:style w:type="paragraph" w:customStyle="1" w:styleId="8FA4CE2E5F234A688BE502EB22984459">
    <w:name w:val="8FA4CE2E5F234A688BE502EB22984459"/>
  </w:style>
  <w:style w:type="paragraph" w:customStyle="1" w:styleId="CA84450B749344B8BE7FC5077F1070E2">
    <w:name w:val="CA84450B749344B8BE7FC5077F1070E2"/>
  </w:style>
  <w:style w:type="paragraph" w:customStyle="1" w:styleId="B781C4F96E354FB0AF41D8AD576DEE17">
    <w:name w:val="B781C4F96E354FB0AF41D8AD576DEE17"/>
  </w:style>
  <w:style w:type="paragraph" w:customStyle="1" w:styleId="F043C3DA628144179D1CE11454D3BD51">
    <w:name w:val="F043C3DA628144179D1CE11454D3BD51"/>
  </w:style>
  <w:style w:type="paragraph" w:customStyle="1" w:styleId="F260753F9A6F47AFA39812292E289CFE">
    <w:name w:val="F260753F9A6F47AFA39812292E289CFE"/>
  </w:style>
  <w:style w:type="paragraph" w:customStyle="1" w:styleId="16A7D81E40204AF1861F269219A834B9">
    <w:name w:val="16A7D81E40204AF1861F269219A834B9"/>
  </w:style>
  <w:style w:type="paragraph" w:customStyle="1" w:styleId="918170DE18634454A86F0893F0CF531F">
    <w:name w:val="918170DE18634454A86F0893F0CF531F"/>
  </w:style>
  <w:style w:type="paragraph" w:customStyle="1" w:styleId="14CA7E0A1DF146EBB15F8BA6E7DB0F14">
    <w:name w:val="14CA7E0A1DF146EBB15F8BA6E7DB0F14"/>
  </w:style>
  <w:style w:type="paragraph" w:customStyle="1" w:styleId="7EE2BAB25B3C485BA36A4FE6349A208E">
    <w:name w:val="7EE2BAB25B3C485BA36A4FE6349A208E"/>
  </w:style>
  <w:style w:type="paragraph" w:customStyle="1" w:styleId="7ECC3F3C50B34DF6BE2E27B79AFD5A23">
    <w:name w:val="7ECC3F3C50B34DF6BE2E27B79AFD5A23"/>
  </w:style>
  <w:style w:type="paragraph" w:customStyle="1" w:styleId="4136A9F11E594FB2B1BD60BC22FAC0A6">
    <w:name w:val="4136A9F11E594FB2B1BD60BC22FAC0A6"/>
    <w:rsid w:val="001117DB"/>
  </w:style>
  <w:style w:type="paragraph" w:customStyle="1" w:styleId="78F441FDD51B4B01A2A28CA7B768AB42">
    <w:name w:val="78F441FDD51B4B01A2A28CA7B768AB42"/>
    <w:rsid w:val="001117DB"/>
  </w:style>
  <w:style w:type="paragraph" w:customStyle="1" w:styleId="E95A3142183842C3BE7141FB1A6ED47B">
    <w:name w:val="E95A3142183842C3BE7141FB1A6ED47B"/>
    <w:rsid w:val="001117DB"/>
  </w:style>
  <w:style w:type="paragraph" w:customStyle="1" w:styleId="B76C2B16C1B640FCB2937553F9FC4121">
    <w:name w:val="B76C2B16C1B640FCB2937553F9FC4121"/>
    <w:rsid w:val="001117DB"/>
  </w:style>
  <w:style w:type="paragraph" w:customStyle="1" w:styleId="EC7F70889197465D91993613620FD1F5">
    <w:name w:val="EC7F70889197465D91993613620FD1F5"/>
    <w:rsid w:val="001117DB"/>
  </w:style>
  <w:style w:type="paragraph" w:customStyle="1" w:styleId="2805EA6FD5A943CDB9F1D09A2DEEA596">
    <w:name w:val="2805EA6FD5A943CDB9F1D09A2DEEA596"/>
    <w:rsid w:val="001117DB"/>
  </w:style>
  <w:style w:type="paragraph" w:customStyle="1" w:styleId="2D31BC87A987499D997140DCB7CBBCF0">
    <w:name w:val="2D31BC87A987499D997140DCB7CBBCF0"/>
    <w:rsid w:val="001117DB"/>
  </w:style>
  <w:style w:type="paragraph" w:customStyle="1" w:styleId="95158C93C68C4DD5B37A7517E1D9BBBE">
    <w:name w:val="95158C93C68C4DD5B37A7517E1D9BBBE"/>
    <w:rsid w:val="001117DB"/>
  </w:style>
  <w:style w:type="paragraph" w:customStyle="1" w:styleId="492CB4FFC91145FF86CE43C19012925A">
    <w:name w:val="492CB4FFC91145FF86CE43C19012925A"/>
    <w:rsid w:val="001117DB"/>
  </w:style>
  <w:style w:type="paragraph" w:customStyle="1" w:styleId="EF7A7CBE6BF14C01975D1E77506D7A7B">
    <w:name w:val="EF7A7CBE6BF14C01975D1E77506D7A7B"/>
    <w:rsid w:val="001117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2327FAC6EB41DD8CC0405E67A28287">
    <w:name w:val="732327FAC6EB41DD8CC0405E67A28287"/>
  </w:style>
  <w:style w:type="paragraph" w:customStyle="1" w:styleId="F5C842DE493547F790B763457943061C">
    <w:name w:val="F5C842DE493547F790B763457943061C"/>
  </w:style>
  <w:style w:type="paragraph" w:customStyle="1" w:styleId="29D194C6DC5049CA9193CB7CC6361963">
    <w:name w:val="29D194C6DC5049CA9193CB7CC6361963"/>
  </w:style>
  <w:style w:type="paragraph" w:customStyle="1" w:styleId="29E336FF352D4C46A4FFCFA54F031EED">
    <w:name w:val="29E336FF352D4C46A4FFCFA54F031EED"/>
  </w:style>
  <w:style w:type="paragraph" w:customStyle="1" w:styleId="389D5AA62A7749B4BF212E2C29FC89E1">
    <w:name w:val="389D5AA62A7749B4BF212E2C29FC89E1"/>
  </w:style>
  <w:style w:type="paragraph" w:customStyle="1" w:styleId="338452371E454B779809E2A8B12B185E">
    <w:name w:val="338452371E454B779809E2A8B12B185E"/>
  </w:style>
  <w:style w:type="paragraph" w:customStyle="1" w:styleId="4296D1C5B48E40A79B8E6E16FF81E7C7">
    <w:name w:val="4296D1C5B48E40A79B8E6E16FF81E7C7"/>
  </w:style>
  <w:style w:type="paragraph" w:customStyle="1" w:styleId="0C2EE3BAEF244F3DA7F296C74F4CDE9C">
    <w:name w:val="0C2EE3BAEF244F3DA7F296C74F4CDE9C"/>
  </w:style>
  <w:style w:type="paragraph" w:customStyle="1" w:styleId="02343B5A84DA4D6095D228687F034F9C">
    <w:name w:val="02343B5A84DA4D6095D228687F034F9C"/>
  </w:style>
  <w:style w:type="paragraph" w:customStyle="1" w:styleId="E402D61D38014039A75CDA77FEBD3EC4">
    <w:name w:val="E402D61D38014039A75CDA77FEBD3EC4"/>
  </w:style>
  <w:style w:type="paragraph" w:customStyle="1" w:styleId="CC6A1BAE112742F4B5577A86D15446D1">
    <w:name w:val="CC6A1BAE112742F4B5577A86D15446D1"/>
  </w:style>
  <w:style w:type="paragraph" w:customStyle="1" w:styleId="40A4B374F0CC4FC6B67EED8E3785999D">
    <w:name w:val="40A4B374F0CC4FC6B67EED8E3785999D"/>
  </w:style>
  <w:style w:type="paragraph" w:customStyle="1" w:styleId="FC4A510F003D466FB07E17C678CB4990">
    <w:name w:val="FC4A510F003D466FB07E17C678CB4990"/>
  </w:style>
  <w:style w:type="paragraph" w:customStyle="1" w:styleId="189BD13E6B624A99BE056233C7EFBC45">
    <w:name w:val="189BD13E6B624A99BE056233C7EFBC45"/>
  </w:style>
  <w:style w:type="paragraph" w:customStyle="1" w:styleId="D58AEF04C1CE437C89C8BF169F66834F">
    <w:name w:val="D58AEF04C1CE437C89C8BF169F66834F"/>
  </w:style>
  <w:style w:type="paragraph" w:customStyle="1" w:styleId="9767FC02C9464E7FBA42513BD53BD5B5">
    <w:name w:val="9767FC02C9464E7FBA42513BD53BD5B5"/>
  </w:style>
  <w:style w:type="paragraph" w:customStyle="1" w:styleId="945AF0DDEE3149CDB569ECB0D73F11C7">
    <w:name w:val="945AF0DDEE3149CDB569ECB0D73F11C7"/>
  </w:style>
  <w:style w:type="paragraph" w:customStyle="1" w:styleId="5FC7BCC807FF43139D7100FA3F64D964">
    <w:name w:val="5FC7BCC807FF43139D7100FA3F64D964"/>
  </w:style>
  <w:style w:type="character" w:styleId="Emphasis">
    <w:name w:val="Emphasis"/>
    <w:basedOn w:val="DefaultParagraphFont"/>
    <w:uiPriority w:val="20"/>
    <w:qFormat/>
    <w:rsid w:val="001117DB"/>
    <w:rPr>
      <w:b w:val="0"/>
      <w:i w:val="0"/>
      <w:iCs/>
      <w:color w:val="595959" w:themeColor="text1" w:themeTint="A6"/>
    </w:rPr>
  </w:style>
  <w:style w:type="paragraph" w:customStyle="1" w:styleId="5E4331C3DCF248BBB6677C41433853B1">
    <w:name w:val="5E4331C3DCF248BBB6677C41433853B1"/>
  </w:style>
  <w:style w:type="paragraph" w:customStyle="1" w:styleId="2001D02A7A3A418C9E21453C8CDB2E5C">
    <w:name w:val="2001D02A7A3A418C9E21453C8CDB2E5C"/>
  </w:style>
  <w:style w:type="paragraph" w:customStyle="1" w:styleId="2B1987760F814F209F01AE05A5344E3E">
    <w:name w:val="2B1987760F814F209F01AE05A5344E3E"/>
  </w:style>
  <w:style w:type="paragraph" w:customStyle="1" w:styleId="8B3BC71112E04783B00AC5786C3BEA2C">
    <w:name w:val="8B3BC71112E04783B00AC5786C3BEA2C"/>
  </w:style>
  <w:style w:type="paragraph" w:customStyle="1" w:styleId="282604A2AF9F4E48A52F64748139E52B">
    <w:name w:val="282604A2AF9F4E48A52F64748139E52B"/>
  </w:style>
  <w:style w:type="paragraph" w:customStyle="1" w:styleId="592E9E981D724260B86AA11DCD5C7AFA">
    <w:name w:val="592E9E981D724260B86AA11DCD5C7AFA"/>
  </w:style>
  <w:style w:type="paragraph" w:customStyle="1" w:styleId="85EE6A24F0D542D58EF16E44A1E2FD41">
    <w:name w:val="85EE6A24F0D542D58EF16E44A1E2FD41"/>
  </w:style>
  <w:style w:type="paragraph" w:customStyle="1" w:styleId="19CEC09B924E4E649B34D7175E7B5DA3">
    <w:name w:val="19CEC09B924E4E649B34D7175E7B5DA3"/>
  </w:style>
  <w:style w:type="paragraph" w:customStyle="1" w:styleId="58D39E46850E4AA591C621FCBA9D35A5">
    <w:name w:val="58D39E46850E4AA591C621FCBA9D35A5"/>
  </w:style>
  <w:style w:type="paragraph" w:customStyle="1" w:styleId="D10CFEBDC32840CDBF4DCC2B59855F01">
    <w:name w:val="D10CFEBDC32840CDBF4DCC2B59855F01"/>
  </w:style>
  <w:style w:type="paragraph" w:customStyle="1" w:styleId="8FA4CE2E5F234A688BE502EB22984459">
    <w:name w:val="8FA4CE2E5F234A688BE502EB22984459"/>
  </w:style>
  <w:style w:type="paragraph" w:customStyle="1" w:styleId="CA84450B749344B8BE7FC5077F1070E2">
    <w:name w:val="CA84450B749344B8BE7FC5077F1070E2"/>
  </w:style>
  <w:style w:type="paragraph" w:customStyle="1" w:styleId="B781C4F96E354FB0AF41D8AD576DEE17">
    <w:name w:val="B781C4F96E354FB0AF41D8AD576DEE17"/>
  </w:style>
  <w:style w:type="paragraph" w:customStyle="1" w:styleId="F043C3DA628144179D1CE11454D3BD51">
    <w:name w:val="F043C3DA628144179D1CE11454D3BD51"/>
  </w:style>
  <w:style w:type="paragraph" w:customStyle="1" w:styleId="F260753F9A6F47AFA39812292E289CFE">
    <w:name w:val="F260753F9A6F47AFA39812292E289CFE"/>
  </w:style>
  <w:style w:type="paragraph" w:customStyle="1" w:styleId="16A7D81E40204AF1861F269219A834B9">
    <w:name w:val="16A7D81E40204AF1861F269219A834B9"/>
  </w:style>
  <w:style w:type="paragraph" w:customStyle="1" w:styleId="918170DE18634454A86F0893F0CF531F">
    <w:name w:val="918170DE18634454A86F0893F0CF531F"/>
  </w:style>
  <w:style w:type="paragraph" w:customStyle="1" w:styleId="14CA7E0A1DF146EBB15F8BA6E7DB0F14">
    <w:name w:val="14CA7E0A1DF146EBB15F8BA6E7DB0F14"/>
  </w:style>
  <w:style w:type="paragraph" w:customStyle="1" w:styleId="7EE2BAB25B3C485BA36A4FE6349A208E">
    <w:name w:val="7EE2BAB25B3C485BA36A4FE6349A208E"/>
  </w:style>
  <w:style w:type="paragraph" w:customStyle="1" w:styleId="7ECC3F3C50B34DF6BE2E27B79AFD5A23">
    <w:name w:val="7ECC3F3C50B34DF6BE2E27B79AFD5A23"/>
  </w:style>
  <w:style w:type="paragraph" w:customStyle="1" w:styleId="4136A9F11E594FB2B1BD60BC22FAC0A6">
    <w:name w:val="4136A9F11E594FB2B1BD60BC22FAC0A6"/>
    <w:rsid w:val="001117DB"/>
  </w:style>
  <w:style w:type="paragraph" w:customStyle="1" w:styleId="78F441FDD51B4B01A2A28CA7B768AB42">
    <w:name w:val="78F441FDD51B4B01A2A28CA7B768AB42"/>
    <w:rsid w:val="001117DB"/>
  </w:style>
  <w:style w:type="paragraph" w:customStyle="1" w:styleId="E95A3142183842C3BE7141FB1A6ED47B">
    <w:name w:val="E95A3142183842C3BE7141FB1A6ED47B"/>
    <w:rsid w:val="001117DB"/>
  </w:style>
  <w:style w:type="paragraph" w:customStyle="1" w:styleId="B76C2B16C1B640FCB2937553F9FC4121">
    <w:name w:val="B76C2B16C1B640FCB2937553F9FC4121"/>
    <w:rsid w:val="001117DB"/>
  </w:style>
  <w:style w:type="paragraph" w:customStyle="1" w:styleId="EC7F70889197465D91993613620FD1F5">
    <w:name w:val="EC7F70889197465D91993613620FD1F5"/>
    <w:rsid w:val="001117DB"/>
  </w:style>
  <w:style w:type="paragraph" w:customStyle="1" w:styleId="2805EA6FD5A943CDB9F1D09A2DEEA596">
    <w:name w:val="2805EA6FD5A943CDB9F1D09A2DEEA596"/>
    <w:rsid w:val="001117DB"/>
  </w:style>
  <w:style w:type="paragraph" w:customStyle="1" w:styleId="2D31BC87A987499D997140DCB7CBBCF0">
    <w:name w:val="2D31BC87A987499D997140DCB7CBBCF0"/>
    <w:rsid w:val="001117DB"/>
  </w:style>
  <w:style w:type="paragraph" w:customStyle="1" w:styleId="95158C93C68C4DD5B37A7517E1D9BBBE">
    <w:name w:val="95158C93C68C4DD5B37A7517E1D9BBBE"/>
    <w:rsid w:val="001117DB"/>
  </w:style>
  <w:style w:type="paragraph" w:customStyle="1" w:styleId="492CB4FFC91145FF86CE43C19012925A">
    <w:name w:val="492CB4FFC91145FF86CE43C19012925A"/>
    <w:rsid w:val="001117DB"/>
  </w:style>
  <w:style w:type="paragraph" w:customStyle="1" w:styleId="EF7A7CBE6BF14C01975D1E77506D7A7B">
    <w:name w:val="EF7A7CBE6BF14C01975D1E77506D7A7B"/>
    <w:rsid w:val="00111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Naazir</Abstract>
  <CompanyAddress>401 S. Emporia Street, Wichita, KS. </CompanyAddress>
  <CompanyPhone>(316) 932-5294</CompanyPhone>
  <CompanyFax/>
  <CompanyEmail>njackson@wwrfresource.com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78BED-43C5-47BD-BF06-70CA519B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23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Catelyn and William</dc:creator>
  <cp:keywords/>
  <dc:description/>
  <cp:lastModifiedBy>WWRFINMATE</cp:lastModifiedBy>
  <cp:revision>3</cp:revision>
  <dcterms:created xsi:type="dcterms:W3CDTF">2018-02-20T16:14:00Z</dcterms:created>
  <dcterms:modified xsi:type="dcterms:W3CDTF">2018-05-21T14:36:00Z</dcterms:modified>
  <cp:category>Jackson</cp:category>
</cp:coreProperties>
</file>