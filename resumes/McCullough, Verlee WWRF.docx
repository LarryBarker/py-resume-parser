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48" w:rsidRDefault="002829CF" w:rsidP="00B26C6E">
      <w:pPr>
        <w:jc w:val="center"/>
        <w:rPr>
          <w:b/>
          <w:caps/>
          <w:sz w:val="40"/>
        </w:rPr>
      </w:pPr>
      <w:r w:rsidRPr="005D2E2C">
        <w:rPr>
          <w:b/>
          <w:caps/>
          <w:sz w:val="40"/>
        </w:rPr>
        <w:t>Verlee McCullough</w:t>
      </w:r>
      <w:r w:rsidR="00B26C6E" w:rsidRPr="005D2E2C">
        <w:rPr>
          <w:b/>
          <w:caps/>
          <w:sz w:val="40"/>
        </w:rPr>
        <w:t>,</w:t>
      </w:r>
      <w:r w:rsidRPr="005D2E2C">
        <w:rPr>
          <w:b/>
          <w:caps/>
          <w:sz w:val="40"/>
        </w:rPr>
        <w:t xml:space="preserve"> Jr.</w:t>
      </w:r>
    </w:p>
    <w:p w:rsidR="00B4362F" w:rsidRPr="00B4362F" w:rsidRDefault="00B4362F" w:rsidP="00B26C6E">
      <w:pPr>
        <w:jc w:val="center"/>
        <w:rPr>
          <w:i/>
          <w:sz w:val="32"/>
        </w:rPr>
      </w:pPr>
      <w:r w:rsidRPr="00B4362F">
        <w:rPr>
          <w:i/>
          <w:sz w:val="32"/>
        </w:rPr>
        <w:t>Manufacturing · Warehouse · Food Service</w:t>
      </w:r>
    </w:p>
    <w:p w:rsidR="00331EEC" w:rsidRDefault="00331EEC" w:rsidP="00331EEC">
      <w:pPr>
        <w:tabs>
          <w:tab w:val="right" w:pos="9360"/>
        </w:tabs>
      </w:pPr>
      <w:r w:rsidRPr="00331EEC">
        <w:t>vmccullough@wwrfresource.com</w:t>
      </w:r>
      <w:r>
        <w:tab/>
      </w:r>
      <w:r w:rsidRPr="00B26C6E">
        <w:t>401 South Emporia</w:t>
      </w:r>
    </w:p>
    <w:p w:rsidR="00331EEC" w:rsidRPr="00B26C6E" w:rsidRDefault="005D2E2C" w:rsidP="005D2E2C">
      <w:pPr>
        <w:pBdr>
          <w:bottom w:val="thinThickThinSmallGap" w:sz="24" w:space="1" w:color="auto"/>
        </w:pBdr>
        <w:tabs>
          <w:tab w:val="right" w:pos="9360"/>
        </w:tabs>
      </w:pPr>
      <w:r>
        <w:rPr>
          <w:b/>
          <w:i/>
        </w:rPr>
        <w:t xml:space="preserve">Message: </w:t>
      </w:r>
      <w:r w:rsidR="00331EEC" w:rsidRPr="00B26C6E">
        <w:t>316-215-5211 Ext. 208</w:t>
      </w:r>
      <w:r w:rsidR="00331EEC">
        <w:tab/>
        <w:t xml:space="preserve"> </w:t>
      </w:r>
      <w:r w:rsidR="00331EEC" w:rsidRPr="00B26C6E">
        <w:t>Wichita, Kansas 67202</w:t>
      </w:r>
      <w:r w:rsidR="00331EEC">
        <w:t xml:space="preserve"> </w:t>
      </w:r>
    </w:p>
    <w:p w:rsidR="000C5A8A" w:rsidRPr="00B26C6E" w:rsidRDefault="00B26C6E" w:rsidP="00331EEC">
      <w:pPr>
        <w:spacing w:before="100" w:beforeAutospacing="1"/>
        <w:rPr>
          <w:b/>
        </w:rPr>
      </w:pPr>
      <w:r w:rsidRPr="00B26C6E">
        <w:rPr>
          <w:b/>
        </w:rPr>
        <w:t>SUMMARY OF QUALIFICATIONS</w:t>
      </w:r>
    </w:p>
    <w:p w:rsidR="00B26C6E" w:rsidRPr="00B26C6E" w:rsidRDefault="00991FF5" w:rsidP="007773BC">
      <w:pPr>
        <w:pStyle w:val="ListParagraph"/>
        <w:numPr>
          <w:ilvl w:val="0"/>
          <w:numId w:val="12"/>
        </w:numPr>
      </w:pPr>
      <w:r w:rsidRPr="00B26C6E">
        <w:t xml:space="preserve">Over 15 </w:t>
      </w:r>
      <w:r w:rsidR="005E47EB" w:rsidRPr="00B26C6E">
        <w:t>years</w:t>
      </w:r>
      <w:r w:rsidR="00B26C6E" w:rsidRPr="00B26C6E">
        <w:t xml:space="preserve">’ </w:t>
      </w:r>
      <w:r w:rsidR="00A30812" w:rsidRPr="00B26C6E">
        <w:t>experience</w:t>
      </w:r>
      <w:r w:rsidRPr="00B26C6E">
        <w:t xml:space="preserve"> in warehouse</w:t>
      </w:r>
      <w:r w:rsidR="00B26C6E" w:rsidRPr="00B26C6E">
        <w:t xml:space="preserve">, manufacturing, and </w:t>
      </w:r>
      <w:r w:rsidR="00331EEC">
        <w:t>food service</w:t>
      </w:r>
      <w:r w:rsidRPr="00B26C6E">
        <w:t xml:space="preserve"> work. </w:t>
      </w:r>
    </w:p>
    <w:p w:rsidR="00B26C6E" w:rsidRPr="00B26C6E" w:rsidRDefault="00331EEC" w:rsidP="007773BC">
      <w:pPr>
        <w:pStyle w:val="ListParagraph"/>
        <w:numPr>
          <w:ilvl w:val="0"/>
          <w:numId w:val="12"/>
        </w:numPr>
      </w:pPr>
      <w:r>
        <w:t>Able</w:t>
      </w:r>
      <w:r w:rsidR="00991FF5" w:rsidRPr="00B26C6E">
        <w:t xml:space="preserve"> to work under</w:t>
      </w:r>
      <w:r w:rsidR="00A30812" w:rsidRPr="00B26C6E">
        <w:t xml:space="preserve"> </w:t>
      </w:r>
      <w:r w:rsidR="005E47EB" w:rsidRPr="00B26C6E">
        <w:t>pressure and</w:t>
      </w:r>
      <w:r>
        <w:t xml:space="preserve"> in </w:t>
      </w:r>
      <w:r w:rsidR="00A30812" w:rsidRPr="00B26C6E">
        <w:t>high demand situation</w:t>
      </w:r>
      <w:r w:rsidR="005E47EB" w:rsidRPr="00B26C6E">
        <w:t>s</w:t>
      </w:r>
      <w:r w:rsidR="00B26C6E" w:rsidRPr="00B26C6E">
        <w:t>.</w:t>
      </w:r>
    </w:p>
    <w:p w:rsidR="00B26C6E" w:rsidRPr="00B26C6E" w:rsidRDefault="00331EEC" w:rsidP="007773BC">
      <w:pPr>
        <w:pStyle w:val="ListParagraph"/>
        <w:numPr>
          <w:ilvl w:val="0"/>
          <w:numId w:val="12"/>
        </w:numPr>
      </w:pPr>
      <w:r>
        <w:t>Comfortable operating fork</w:t>
      </w:r>
      <w:r w:rsidR="005E47EB" w:rsidRPr="00B26C6E">
        <w:t>lift</w:t>
      </w:r>
      <w:r>
        <w:t>s</w:t>
      </w:r>
      <w:r w:rsidR="005E47EB" w:rsidRPr="00B26C6E">
        <w:t xml:space="preserve"> and pallet jack</w:t>
      </w:r>
      <w:r>
        <w:t>s</w:t>
      </w:r>
      <w:r w:rsidR="005E47EB" w:rsidRPr="00B26C6E">
        <w:t xml:space="preserve"> safely and efficiently.</w:t>
      </w:r>
    </w:p>
    <w:p w:rsidR="00B26C6E" w:rsidRPr="00B26C6E" w:rsidRDefault="00331EEC" w:rsidP="007773BC">
      <w:pPr>
        <w:pStyle w:val="ListParagraph"/>
        <w:numPr>
          <w:ilvl w:val="0"/>
          <w:numId w:val="12"/>
        </w:numPr>
      </w:pPr>
      <w:r>
        <w:t xml:space="preserve">Solid </w:t>
      </w:r>
      <w:r w:rsidR="007C1658" w:rsidRPr="00B26C6E">
        <w:t>organizational skills i</w:t>
      </w:r>
      <w:r>
        <w:t>n fast-</w:t>
      </w:r>
      <w:r w:rsidR="00B26C6E" w:rsidRPr="00B26C6E">
        <w:t>pace</w:t>
      </w:r>
      <w:r>
        <w:t>d</w:t>
      </w:r>
      <w:r w:rsidR="00B26C6E" w:rsidRPr="00B26C6E">
        <w:t xml:space="preserve"> environment</w:t>
      </w:r>
      <w:r>
        <w:t>s</w:t>
      </w:r>
      <w:r w:rsidR="00B26C6E" w:rsidRPr="00B26C6E">
        <w:t>.</w:t>
      </w:r>
    </w:p>
    <w:p w:rsidR="00331EEC" w:rsidRDefault="00331EEC" w:rsidP="007773BC">
      <w:pPr>
        <w:pStyle w:val="ListParagraph"/>
        <w:numPr>
          <w:ilvl w:val="0"/>
          <w:numId w:val="12"/>
        </w:numPr>
      </w:pPr>
      <w:r>
        <w:t>Communicates well with others, learns quickly, an</w:t>
      </w:r>
      <w:bookmarkStart w:id="0" w:name="_GoBack"/>
      <w:bookmarkEnd w:id="0"/>
      <w:r>
        <w:t>d works independently or on a team.</w:t>
      </w:r>
    </w:p>
    <w:p w:rsidR="000C32BB" w:rsidRPr="00B26C6E" w:rsidRDefault="00B26C6E" w:rsidP="00331EEC">
      <w:pPr>
        <w:spacing w:before="100" w:beforeAutospacing="1"/>
        <w:rPr>
          <w:b/>
        </w:rPr>
      </w:pPr>
      <w:r w:rsidRPr="00B26C6E">
        <w:rPr>
          <w:b/>
        </w:rPr>
        <w:t>SKILL PROFILE</w:t>
      </w:r>
    </w:p>
    <w:p w:rsidR="00B26C6E" w:rsidRPr="00B26C6E" w:rsidRDefault="00B26C6E" w:rsidP="00B26C6E">
      <w:pPr>
        <w:pStyle w:val="ListParagraph"/>
        <w:numPr>
          <w:ilvl w:val="0"/>
          <w:numId w:val="11"/>
        </w:numPr>
      </w:pPr>
      <w:r w:rsidRPr="00B26C6E">
        <w:t>Shipping &amp; Receiving</w:t>
      </w:r>
    </w:p>
    <w:p w:rsidR="000C32BB" w:rsidRPr="00B26C6E" w:rsidRDefault="000C32BB" w:rsidP="00B26C6E">
      <w:pPr>
        <w:pStyle w:val="ListParagraph"/>
        <w:numPr>
          <w:ilvl w:val="0"/>
          <w:numId w:val="11"/>
        </w:numPr>
      </w:pPr>
      <w:r w:rsidRPr="00B26C6E">
        <w:t>Inventory</w:t>
      </w:r>
      <w:r w:rsidR="00B26C6E" w:rsidRPr="00B26C6E">
        <w:t xml:space="preserve"> Management</w:t>
      </w:r>
    </w:p>
    <w:p w:rsidR="000C32BB" w:rsidRPr="00B26C6E" w:rsidRDefault="000C32BB" w:rsidP="00B26C6E">
      <w:pPr>
        <w:pStyle w:val="ListParagraph"/>
        <w:numPr>
          <w:ilvl w:val="0"/>
          <w:numId w:val="11"/>
        </w:numPr>
      </w:pPr>
      <w:r w:rsidRPr="00B26C6E">
        <w:t xml:space="preserve">Pallet Jack Operator  </w:t>
      </w:r>
    </w:p>
    <w:p w:rsidR="000C32BB" w:rsidRPr="00B26C6E" w:rsidRDefault="000C32BB" w:rsidP="00B26C6E">
      <w:pPr>
        <w:pStyle w:val="ListParagraph"/>
        <w:numPr>
          <w:ilvl w:val="0"/>
          <w:numId w:val="11"/>
        </w:numPr>
      </w:pPr>
      <w:r w:rsidRPr="00B26C6E">
        <w:t xml:space="preserve">Production Line </w:t>
      </w:r>
      <w:r w:rsidR="00B26C6E" w:rsidRPr="00B26C6E">
        <w:t>and Team Assembly</w:t>
      </w:r>
    </w:p>
    <w:p w:rsidR="007C1658" w:rsidRPr="00B26C6E" w:rsidRDefault="00B26C6E" w:rsidP="007773BC">
      <w:pPr>
        <w:pStyle w:val="ListParagraph"/>
        <w:numPr>
          <w:ilvl w:val="0"/>
          <w:numId w:val="11"/>
        </w:numPr>
      </w:pPr>
      <w:r w:rsidRPr="00B26C6E">
        <w:t>Licensed Forklift O</w:t>
      </w:r>
      <w:r w:rsidR="000C32BB" w:rsidRPr="00B26C6E">
        <w:t>perator</w:t>
      </w:r>
    </w:p>
    <w:p w:rsidR="007773BC" w:rsidRPr="00B26C6E" w:rsidRDefault="00B26C6E" w:rsidP="00331EEC">
      <w:pPr>
        <w:spacing w:before="100" w:beforeAutospacing="1"/>
        <w:rPr>
          <w:b/>
        </w:rPr>
      </w:pPr>
      <w:r w:rsidRPr="00B26C6E">
        <w:rPr>
          <w:b/>
        </w:rPr>
        <w:t>WORK HISTORY</w:t>
      </w:r>
    </w:p>
    <w:p w:rsidR="00B26C6E" w:rsidRPr="00B26C6E" w:rsidRDefault="00B26C6E" w:rsidP="00B26C6E">
      <w:pPr>
        <w:tabs>
          <w:tab w:val="right" w:pos="9360"/>
        </w:tabs>
      </w:pPr>
      <w:r w:rsidRPr="00B26C6E">
        <w:rPr>
          <w:i/>
        </w:rPr>
        <w:t>Cook / Line Server</w:t>
      </w:r>
      <w:r w:rsidRPr="00B26C6E">
        <w:tab/>
        <w:t>2016 – 2018</w:t>
      </w:r>
    </w:p>
    <w:p w:rsidR="007773BC" w:rsidRPr="00B26C6E" w:rsidRDefault="005E47EB" w:rsidP="00B26C6E">
      <w:pPr>
        <w:tabs>
          <w:tab w:val="right" w:pos="9360"/>
        </w:tabs>
        <w:rPr>
          <w:b/>
        </w:rPr>
      </w:pPr>
      <w:r w:rsidRPr="00331EEC">
        <w:t>Aramark</w:t>
      </w:r>
      <w:r w:rsidR="00B26C6E" w:rsidRPr="00B26C6E">
        <w:rPr>
          <w:b/>
        </w:rPr>
        <w:tab/>
      </w:r>
      <w:r w:rsidRPr="00B26C6E">
        <w:t>Norton, Kansas</w:t>
      </w:r>
    </w:p>
    <w:p w:rsidR="00331EEC" w:rsidRDefault="00EC3FD2" w:rsidP="007773BC">
      <w:pPr>
        <w:pStyle w:val="ListParagraph"/>
        <w:numPr>
          <w:ilvl w:val="0"/>
          <w:numId w:val="1"/>
        </w:numPr>
        <w:ind w:left="1080"/>
      </w:pPr>
      <w:r w:rsidRPr="00B26C6E">
        <w:t>Trained in Kansas sanitation</w:t>
      </w:r>
      <w:r w:rsidR="00331EEC">
        <w:t xml:space="preserve"> and safety codes.</w:t>
      </w:r>
    </w:p>
    <w:p w:rsidR="007773BC" w:rsidRPr="00B26C6E" w:rsidRDefault="007C1658" w:rsidP="007773BC">
      <w:pPr>
        <w:pStyle w:val="ListParagraph"/>
        <w:numPr>
          <w:ilvl w:val="0"/>
          <w:numId w:val="1"/>
        </w:numPr>
        <w:ind w:left="1080"/>
      </w:pPr>
      <w:r w:rsidRPr="00B26C6E">
        <w:t>M</w:t>
      </w:r>
      <w:r w:rsidR="001D04A3" w:rsidRPr="00B26C6E">
        <w:t>aintain</w:t>
      </w:r>
      <w:r w:rsidRPr="00B26C6E">
        <w:t>ed</w:t>
      </w:r>
      <w:r w:rsidR="001D04A3" w:rsidRPr="00B26C6E">
        <w:t xml:space="preserve"> food prep</w:t>
      </w:r>
      <w:r w:rsidRPr="00B26C6E">
        <w:t xml:space="preserve"> and</w:t>
      </w:r>
      <w:r w:rsidR="001D04A3" w:rsidRPr="00B26C6E">
        <w:t xml:space="preserve"> </w:t>
      </w:r>
      <w:r w:rsidR="00444770" w:rsidRPr="00B26C6E">
        <w:t>check</w:t>
      </w:r>
      <w:r w:rsidRPr="00B26C6E">
        <w:t>ed</w:t>
      </w:r>
      <w:r w:rsidR="00444770" w:rsidRPr="00B26C6E">
        <w:t xml:space="preserve"> temperatures</w:t>
      </w:r>
      <w:r w:rsidR="00233D64" w:rsidRPr="00B26C6E">
        <w:t>.</w:t>
      </w:r>
    </w:p>
    <w:p w:rsidR="007773BC" w:rsidRPr="00B26C6E" w:rsidRDefault="00233D64" w:rsidP="007773BC">
      <w:pPr>
        <w:pStyle w:val="ListParagraph"/>
        <w:numPr>
          <w:ilvl w:val="0"/>
          <w:numId w:val="1"/>
        </w:numPr>
        <w:ind w:left="1080"/>
      </w:pPr>
      <w:r w:rsidRPr="00B26C6E">
        <w:t>Place</w:t>
      </w:r>
      <w:r w:rsidR="00331EEC">
        <w:t>d</w:t>
      </w:r>
      <w:r w:rsidRPr="00B26C6E">
        <w:t xml:space="preserve"> food servings on trays according to </w:t>
      </w:r>
      <w:r w:rsidR="00331EEC">
        <w:t>menu specifications.</w:t>
      </w:r>
    </w:p>
    <w:p w:rsidR="0068348B" w:rsidRPr="00B26C6E" w:rsidRDefault="00233D64" w:rsidP="00B26C6E">
      <w:pPr>
        <w:pStyle w:val="ListParagraph"/>
        <w:numPr>
          <w:ilvl w:val="0"/>
          <w:numId w:val="1"/>
        </w:numPr>
        <w:ind w:left="1080"/>
        <w:rPr>
          <w:b/>
        </w:rPr>
      </w:pPr>
      <w:r w:rsidRPr="00B26C6E">
        <w:t xml:space="preserve">Cleaned and </w:t>
      </w:r>
      <w:r w:rsidR="0095361F" w:rsidRPr="00B26C6E">
        <w:t>sterilized dishes</w:t>
      </w:r>
      <w:r w:rsidR="00331EEC">
        <w:t>,</w:t>
      </w:r>
      <w:r w:rsidR="0095361F" w:rsidRPr="00B26C6E">
        <w:t xml:space="preserve"> utensils</w:t>
      </w:r>
      <w:r w:rsidR="00331EEC">
        <w:t>,</w:t>
      </w:r>
      <w:r w:rsidR="0095361F" w:rsidRPr="00B26C6E">
        <w:t xml:space="preserve"> equipment and facilities.</w:t>
      </w:r>
    </w:p>
    <w:p w:rsidR="00B26C6E" w:rsidRPr="00B26C6E" w:rsidRDefault="00B26C6E" w:rsidP="00B26C6E">
      <w:pPr>
        <w:tabs>
          <w:tab w:val="right" w:pos="9360"/>
        </w:tabs>
        <w:rPr>
          <w:b/>
        </w:rPr>
      </w:pPr>
      <w:r w:rsidRPr="00B26C6E">
        <w:rPr>
          <w:i/>
        </w:rPr>
        <w:t>Warehouse</w:t>
      </w:r>
      <w:r w:rsidRPr="00B26C6E">
        <w:tab/>
        <w:t>2014 – 2016</w:t>
      </w:r>
    </w:p>
    <w:p w:rsidR="0068348B" w:rsidRPr="00B26C6E" w:rsidRDefault="00B26C6E" w:rsidP="00B26C6E">
      <w:pPr>
        <w:tabs>
          <w:tab w:val="right" w:pos="9360"/>
        </w:tabs>
        <w:rPr>
          <w:b/>
        </w:rPr>
      </w:pPr>
      <w:r w:rsidRPr="00331EEC">
        <w:t>One Source</w:t>
      </w:r>
      <w:r w:rsidRPr="00B26C6E">
        <w:rPr>
          <w:b/>
        </w:rPr>
        <w:tab/>
      </w:r>
      <w:r w:rsidR="0095361F" w:rsidRPr="00B26C6E">
        <w:t>Kansas City</w:t>
      </w:r>
      <w:r w:rsidR="007C1658" w:rsidRPr="00B26C6E">
        <w:t>,</w:t>
      </w:r>
      <w:r w:rsidR="0095361F" w:rsidRPr="00B26C6E">
        <w:t xml:space="preserve"> K</w:t>
      </w:r>
      <w:r w:rsidR="007C1658" w:rsidRPr="00B26C6E">
        <w:t>ansas</w:t>
      </w:r>
      <w:r w:rsidR="007C1658" w:rsidRPr="00B26C6E">
        <w:tab/>
      </w:r>
      <w:r w:rsidR="007C1658" w:rsidRPr="00B26C6E">
        <w:tab/>
      </w:r>
      <w:r w:rsidR="005E47EB" w:rsidRPr="00B26C6E">
        <w:tab/>
      </w:r>
    </w:p>
    <w:p w:rsidR="007773BC" w:rsidRPr="00B26C6E" w:rsidRDefault="007C1658" w:rsidP="007773BC">
      <w:pPr>
        <w:pStyle w:val="ListParagraph"/>
        <w:numPr>
          <w:ilvl w:val="0"/>
          <w:numId w:val="1"/>
        </w:numPr>
        <w:ind w:left="1080"/>
      </w:pPr>
      <w:r w:rsidRPr="00B26C6E">
        <w:t>Unloaded trucks with</w:t>
      </w:r>
      <w:r w:rsidR="001A4A9D" w:rsidRPr="00B26C6E">
        <w:t xml:space="preserve"> forklift</w:t>
      </w:r>
      <w:r w:rsidR="00331EEC">
        <w:t>s</w:t>
      </w:r>
      <w:r w:rsidRPr="00B26C6E">
        <w:t xml:space="preserve"> </w:t>
      </w:r>
      <w:r w:rsidR="00331EEC">
        <w:t>and</w:t>
      </w:r>
      <w:r w:rsidRPr="00B26C6E">
        <w:t xml:space="preserve"> pallet jack</w:t>
      </w:r>
      <w:r w:rsidR="00331EEC">
        <w:t>s depending on load size.</w:t>
      </w:r>
    </w:p>
    <w:p w:rsidR="00331EEC" w:rsidRDefault="007C1658" w:rsidP="007773BC">
      <w:pPr>
        <w:pStyle w:val="ListParagraph"/>
        <w:numPr>
          <w:ilvl w:val="0"/>
          <w:numId w:val="1"/>
        </w:numPr>
        <w:ind w:left="1080"/>
      </w:pPr>
      <w:r w:rsidRPr="00B26C6E">
        <w:t xml:space="preserve">Stacked </w:t>
      </w:r>
      <w:r w:rsidR="00331EEC">
        <w:t>and organized packages according to patterns; palletized and wrapped.</w:t>
      </w:r>
    </w:p>
    <w:p w:rsidR="00331EEC" w:rsidRPr="00331EEC" w:rsidRDefault="001A4A9D" w:rsidP="00081285">
      <w:pPr>
        <w:pStyle w:val="ListParagraph"/>
        <w:numPr>
          <w:ilvl w:val="0"/>
          <w:numId w:val="1"/>
        </w:numPr>
        <w:ind w:left="1080"/>
        <w:rPr>
          <w:b/>
        </w:rPr>
      </w:pPr>
      <w:r w:rsidRPr="00B26C6E">
        <w:t xml:space="preserve">Maintained a clean and safe </w:t>
      </w:r>
      <w:r w:rsidR="00E46F1D" w:rsidRPr="00B26C6E">
        <w:t>environment</w:t>
      </w:r>
      <w:r w:rsidR="007C1658" w:rsidRPr="00B26C6E">
        <w:t>.</w:t>
      </w:r>
    </w:p>
    <w:p w:rsidR="00331EEC" w:rsidRPr="00331EEC" w:rsidRDefault="00331EEC" w:rsidP="00081285">
      <w:pPr>
        <w:pStyle w:val="ListParagraph"/>
        <w:numPr>
          <w:ilvl w:val="0"/>
          <w:numId w:val="1"/>
        </w:numPr>
        <w:ind w:left="1080"/>
        <w:rPr>
          <w:b/>
        </w:rPr>
      </w:pPr>
      <w:r>
        <w:t>Maximized productivity through attention to detail and efficient work habits.</w:t>
      </w:r>
    </w:p>
    <w:p w:rsidR="00B26C6E" w:rsidRPr="00B26C6E" w:rsidRDefault="00B26C6E" w:rsidP="00B26C6E">
      <w:pPr>
        <w:tabs>
          <w:tab w:val="right" w:pos="9360"/>
        </w:tabs>
        <w:rPr>
          <w:b/>
        </w:rPr>
      </w:pPr>
      <w:r w:rsidRPr="00B26C6E">
        <w:rPr>
          <w:i/>
        </w:rPr>
        <w:t>Gas Attendant</w:t>
      </w:r>
      <w:r w:rsidRPr="00B26C6E">
        <w:tab/>
        <w:t>2009 – 2013</w:t>
      </w:r>
    </w:p>
    <w:p w:rsidR="0068348B" w:rsidRPr="00B26C6E" w:rsidRDefault="00444770" w:rsidP="00B26C6E">
      <w:pPr>
        <w:tabs>
          <w:tab w:val="right" w:pos="9360"/>
        </w:tabs>
        <w:rPr>
          <w:b/>
        </w:rPr>
      </w:pPr>
      <w:r w:rsidRPr="00331EEC">
        <w:t>McCullough, Oil</w:t>
      </w:r>
      <w:r w:rsidR="00B26C6E" w:rsidRPr="00B26C6E">
        <w:rPr>
          <w:b/>
        </w:rPr>
        <w:tab/>
      </w:r>
      <w:r w:rsidR="00AE155D" w:rsidRPr="00B26C6E">
        <w:t>Kansas City, Kansas</w:t>
      </w:r>
      <w:r w:rsidR="00AE155D" w:rsidRPr="00B26C6E">
        <w:tab/>
      </w:r>
      <w:r w:rsidR="00AE155D" w:rsidRPr="00B26C6E">
        <w:tab/>
      </w:r>
      <w:r w:rsidR="00AE155D" w:rsidRPr="00B26C6E">
        <w:tab/>
      </w:r>
    </w:p>
    <w:p w:rsidR="007773BC" w:rsidRPr="00B26C6E" w:rsidRDefault="00E46F1D" w:rsidP="00081285">
      <w:pPr>
        <w:pStyle w:val="ListParagraph"/>
        <w:numPr>
          <w:ilvl w:val="0"/>
          <w:numId w:val="5"/>
        </w:numPr>
        <w:ind w:left="1080"/>
      </w:pPr>
      <w:r w:rsidRPr="00B26C6E">
        <w:t>Checked all fluids i</w:t>
      </w:r>
      <w:r w:rsidR="007C1658" w:rsidRPr="00B26C6E">
        <w:t>n car</w:t>
      </w:r>
      <w:r w:rsidR="005E47EB" w:rsidRPr="00B26C6E">
        <w:t>s along with pumping gas.</w:t>
      </w:r>
    </w:p>
    <w:p w:rsidR="007773BC" w:rsidRPr="00B26C6E" w:rsidRDefault="00E46F1D" w:rsidP="00081285">
      <w:pPr>
        <w:pStyle w:val="ListParagraph"/>
        <w:numPr>
          <w:ilvl w:val="0"/>
          <w:numId w:val="5"/>
        </w:numPr>
        <w:ind w:left="1080"/>
      </w:pPr>
      <w:r w:rsidRPr="00B26C6E">
        <w:t>Stocked product</w:t>
      </w:r>
      <w:r w:rsidR="007C1658" w:rsidRPr="00B26C6E">
        <w:t>,</w:t>
      </w:r>
      <w:r w:rsidRPr="00B26C6E">
        <w:t xml:space="preserve"> kept inventory</w:t>
      </w:r>
      <w:r w:rsidR="007C1658" w:rsidRPr="00B26C6E">
        <w:t>, and</w:t>
      </w:r>
      <w:r w:rsidRPr="00B26C6E">
        <w:t xml:space="preserve"> </w:t>
      </w:r>
      <w:r w:rsidR="008C7879" w:rsidRPr="00B26C6E">
        <w:t>schedule</w:t>
      </w:r>
      <w:r w:rsidR="00331EEC">
        <w:t>d</w:t>
      </w:r>
      <w:r w:rsidR="008C7879" w:rsidRPr="00B26C6E">
        <w:t xml:space="preserve"> shifts.</w:t>
      </w:r>
    </w:p>
    <w:p w:rsidR="0068348B" w:rsidRPr="00B26C6E" w:rsidRDefault="008C7879" w:rsidP="00B26C6E">
      <w:pPr>
        <w:pStyle w:val="ListParagraph"/>
        <w:numPr>
          <w:ilvl w:val="0"/>
          <w:numId w:val="5"/>
        </w:numPr>
        <w:ind w:left="1080"/>
        <w:rPr>
          <w:b/>
        </w:rPr>
      </w:pPr>
      <w:r w:rsidRPr="00B26C6E">
        <w:t xml:space="preserve">Maintained </w:t>
      </w:r>
      <w:r w:rsidR="00331EEC">
        <w:t>property landscape and surrounding lawns to presentable standards.</w:t>
      </w:r>
    </w:p>
    <w:p w:rsidR="00B26C6E" w:rsidRPr="00B26C6E" w:rsidRDefault="00B26C6E" w:rsidP="00B26C6E">
      <w:pPr>
        <w:tabs>
          <w:tab w:val="right" w:pos="9360"/>
        </w:tabs>
      </w:pPr>
      <w:r w:rsidRPr="00B26C6E">
        <w:rPr>
          <w:i/>
        </w:rPr>
        <w:t>Busser/Dishwasher</w:t>
      </w:r>
      <w:r w:rsidRPr="00B26C6E">
        <w:tab/>
        <w:t>2003 – 2005</w:t>
      </w:r>
    </w:p>
    <w:p w:rsidR="0068348B" w:rsidRPr="00B26C6E" w:rsidRDefault="005E47EB" w:rsidP="00B26C6E">
      <w:pPr>
        <w:tabs>
          <w:tab w:val="right" w:pos="9360"/>
        </w:tabs>
        <w:rPr>
          <w:b/>
        </w:rPr>
      </w:pPr>
      <w:r w:rsidRPr="00331EEC">
        <w:t>Olive Garden</w:t>
      </w:r>
      <w:r w:rsidR="00B26C6E" w:rsidRPr="00B26C6E">
        <w:rPr>
          <w:b/>
        </w:rPr>
        <w:tab/>
      </w:r>
      <w:r w:rsidR="008C7879" w:rsidRPr="00B26C6E">
        <w:t>Kansas City,</w:t>
      </w:r>
      <w:r w:rsidRPr="00B26C6E">
        <w:t xml:space="preserve"> Missouri</w:t>
      </w:r>
      <w:r w:rsidRPr="00B26C6E">
        <w:rPr>
          <w:b/>
        </w:rPr>
        <w:tab/>
      </w:r>
      <w:r w:rsidRPr="00B26C6E">
        <w:rPr>
          <w:b/>
        </w:rPr>
        <w:tab/>
      </w:r>
      <w:r w:rsidRPr="00B26C6E">
        <w:rPr>
          <w:b/>
        </w:rPr>
        <w:tab/>
      </w:r>
    </w:p>
    <w:p w:rsidR="007773BC" w:rsidRPr="00B26C6E" w:rsidRDefault="00B6392F" w:rsidP="00081285">
      <w:pPr>
        <w:pStyle w:val="ListParagraph"/>
        <w:numPr>
          <w:ilvl w:val="0"/>
          <w:numId w:val="6"/>
        </w:numPr>
        <w:ind w:left="1080"/>
      </w:pPr>
      <w:r w:rsidRPr="00B26C6E">
        <w:t xml:space="preserve">Kept </w:t>
      </w:r>
      <w:r w:rsidR="00331EEC">
        <w:t>Busser</w:t>
      </w:r>
      <w:r w:rsidRPr="00B26C6E">
        <w:t xml:space="preserve"> station clean</w:t>
      </w:r>
      <w:r w:rsidR="007C1658" w:rsidRPr="00B26C6E">
        <w:t xml:space="preserve"> and</w:t>
      </w:r>
      <w:r w:rsidRPr="00B26C6E">
        <w:t xml:space="preserve"> reset tables for next customer</w:t>
      </w:r>
      <w:r w:rsidR="007C1658" w:rsidRPr="00B26C6E">
        <w:t>.</w:t>
      </w:r>
    </w:p>
    <w:p w:rsidR="007773BC" w:rsidRPr="00331EEC" w:rsidRDefault="00331EEC" w:rsidP="00331EEC">
      <w:pPr>
        <w:pStyle w:val="ListParagraph"/>
        <w:numPr>
          <w:ilvl w:val="0"/>
          <w:numId w:val="6"/>
        </w:numPr>
        <w:ind w:left="1080"/>
      </w:pPr>
      <w:r>
        <w:t>Ensured</w:t>
      </w:r>
      <w:r w:rsidR="00B6392F" w:rsidRPr="00B26C6E">
        <w:t xml:space="preserve"> dish</w:t>
      </w:r>
      <w:r w:rsidR="005E47EB" w:rsidRPr="00B26C6E">
        <w:t xml:space="preserve"> </w:t>
      </w:r>
      <w:r>
        <w:t>room and kitchen areas were clean and organized.</w:t>
      </w:r>
    </w:p>
    <w:p w:rsidR="007773BC" w:rsidRPr="00B26C6E" w:rsidRDefault="00B26C6E" w:rsidP="00331EEC">
      <w:pPr>
        <w:spacing w:before="100" w:beforeAutospacing="1"/>
        <w:rPr>
          <w:b/>
        </w:rPr>
      </w:pPr>
      <w:r w:rsidRPr="00B26C6E">
        <w:rPr>
          <w:b/>
        </w:rPr>
        <w:t>CERTIFICATES</w:t>
      </w:r>
    </w:p>
    <w:p w:rsidR="00AE155D" w:rsidRPr="00B26C6E" w:rsidRDefault="00B26C6E" w:rsidP="00B26C6E">
      <w:pPr>
        <w:pStyle w:val="ListParagraph"/>
        <w:numPr>
          <w:ilvl w:val="0"/>
          <w:numId w:val="1"/>
        </w:numPr>
        <w:tabs>
          <w:tab w:val="center" w:pos="5760"/>
          <w:tab w:val="right" w:pos="9360"/>
        </w:tabs>
        <w:ind w:left="1080"/>
      </w:pPr>
      <w:r w:rsidRPr="00B26C6E">
        <w:t>Work and Life Skills Certificate</w:t>
      </w:r>
      <w:r w:rsidRPr="00B26C6E">
        <w:tab/>
      </w:r>
      <w:r w:rsidR="00AE155D" w:rsidRPr="00B26C6E">
        <w:rPr>
          <w:i/>
        </w:rPr>
        <w:t>Colby Community College</w:t>
      </w:r>
      <w:r w:rsidRPr="00B26C6E">
        <w:rPr>
          <w:i/>
        </w:rPr>
        <w:tab/>
      </w:r>
      <w:r w:rsidR="005E47EB" w:rsidRPr="00B26C6E">
        <w:t>2018</w:t>
      </w:r>
    </w:p>
    <w:sectPr w:rsidR="00AE155D" w:rsidRPr="00B26C6E" w:rsidSect="007C1658">
      <w:type w:val="continuous"/>
      <w:pgSz w:w="12240" w:h="15840"/>
      <w:pgMar w:top="1152" w:right="1440" w:bottom="1152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889"/>
    <w:multiLevelType w:val="hybridMultilevel"/>
    <w:tmpl w:val="3F561BFA"/>
    <w:lvl w:ilvl="0" w:tplc="C0563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804AE"/>
    <w:multiLevelType w:val="singleLevel"/>
    <w:tmpl w:val="D28CE52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4557986"/>
    <w:multiLevelType w:val="hybridMultilevel"/>
    <w:tmpl w:val="A100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0278E"/>
    <w:multiLevelType w:val="hybridMultilevel"/>
    <w:tmpl w:val="BD56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062B6"/>
    <w:multiLevelType w:val="hybridMultilevel"/>
    <w:tmpl w:val="324E6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E30C24"/>
    <w:multiLevelType w:val="hybridMultilevel"/>
    <w:tmpl w:val="691490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49201FBB"/>
    <w:multiLevelType w:val="hybridMultilevel"/>
    <w:tmpl w:val="FB3C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92327"/>
    <w:multiLevelType w:val="hybridMultilevel"/>
    <w:tmpl w:val="7938DB7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507F55B0"/>
    <w:multiLevelType w:val="singleLevel"/>
    <w:tmpl w:val="D28CE52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585D2537"/>
    <w:multiLevelType w:val="hybridMultilevel"/>
    <w:tmpl w:val="D830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9556D"/>
    <w:multiLevelType w:val="hybridMultilevel"/>
    <w:tmpl w:val="00DA0CC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B1F27ED"/>
    <w:multiLevelType w:val="hybridMultilevel"/>
    <w:tmpl w:val="09D481A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wtDQzMjMzNbM0MjdS0lEKTi0uzszPAykwrgUAZ3ot1SwAAAA="/>
  </w:docVars>
  <w:rsids>
    <w:rsidRoot w:val="002829CF"/>
    <w:rsid w:val="00081285"/>
    <w:rsid w:val="000C32BB"/>
    <w:rsid w:val="000C5A8A"/>
    <w:rsid w:val="001553FE"/>
    <w:rsid w:val="001A4A9D"/>
    <w:rsid w:val="001B7908"/>
    <w:rsid w:val="001D04A3"/>
    <w:rsid w:val="00233D64"/>
    <w:rsid w:val="002829CF"/>
    <w:rsid w:val="00331EEC"/>
    <w:rsid w:val="00444770"/>
    <w:rsid w:val="005D2E2C"/>
    <w:rsid w:val="005E47EB"/>
    <w:rsid w:val="0068348B"/>
    <w:rsid w:val="007773BC"/>
    <w:rsid w:val="007C1658"/>
    <w:rsid w:val="008C7879"/>
    <w:rsid w:val="0095361F"/>
    <w:rsid w:val="00991FF5"/>
    <w:rsid w:val="00A30812"/>
    <w:rsid w:val="00AE155D"/>
    <w:rsid w:val="00B26C6E"/>
    <w:rsid w:val="00B4362F"/>
    <w:rsid w:val="00B6392F"/>
    <w:rsid w:val="00C61F48"/>
    <w:rsid w:val="00E46F1D"/>
    <w:rsid w:val="00E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6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1E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6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1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Cullough\Desktop\R&#233;sum&#233;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Résumé Template.dotx</Template>
  <TotalTime>18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McCullough</dc:creator>
  <cp:lastModifiedBy>WWRFRESOURCE</cp:lastModifiedBy>
  <cp:revision>5</cp:revision>
  <cp:lastPrinted>2018-06-11T14:54:00Z</cp:lastPrinted>
  <dcterms:created xsi:type="dcterms:W3CDTF">2018-08-15T15:14:00Z</dcterms:created>
  <dcterms:modified xsi:type="dcterms:W3CDTF">2018-08-16T19:27:00Z</dcterms:modified>
</cp:coreProperties>
</file>