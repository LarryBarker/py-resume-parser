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57" w:rsidRPr="008E141B" w:rsidRDefault="00F04B57" w:rsidP="00C34D52">
      <w:pPr>
        <w:rPr>
          <w:rFonts w:asciiTheme="minorHAnsi" w:hAnsiTheme="minorHAnsi" w:cstheme="minorHAnsi"/>
          <w:b/>
          <w:caps/>
          <w:sz w:val="22"/>
        </w:rPr>
      </w:pPr>
      <w:r w:rsidRPr="008E141B">
        <w:rPr>
          <w:rFonts w:asciiTheme="minorHAnsi" w:hAnsiTheme="minorHAnsi" w:cstheme="minorHAnsi"/>
          <w:b/>
          <w:caps/>
          <w:sz w:val="22"/>
        </w:rPr>
        <w:t>Santiago Ramos</w:t>
      </w:r>
    </w:p>
    <w:p w:rsidR="00F04B57" w:rsidRPr="00C34D52" w:rsidRDefault="00F43D3B" w:rsidP="00C34D52">
      <w:pPr>
        <w:rPr>
          <w:rFonts w:asciiTheme="minorHAnsi" w:hAnsiTheme="minorHAnsi" w:cstheme="minorHAnsi"/>
          <w:i/>
          <w:sz w:val="22"/>
        </w:rPr>
      </w:pPr>
      <w:r w:rsidRPr="00C34D52">
        <w:rPr>
          <w:rFonts w:asciiTheme="minorHAnsi" w:hAnsiTheme="minorHAnsi" w:cstheme="minorHAnsi"/>
          <w:i/>
          <w:sz w:val="22"/>
        </w:rPr>
        <w:t>Machine Operator / Warehouse / Landscaping</w:t>
      </w:r>
    </w:p>
    <w:p w:rsidR="00F43D3B" w:rsidRPr="00C34D52" w:rsidRDefault="00F43D3B" w:rsidP="00C34D52">
      <w:pPr>
        <w:jc w:val="right"/>
        <w:rPr>
          <w:rFonts w:asciiTheme="minorHAnsi" w:hAnsiTheme="minorHAnsi" w:cstheme="minorHAnsi"/>
          <w:sz w:val="22"/>
        </w:rPr>
      </w:pPr>
      <w:r w:rsidRPr="00C34D52">
        <w:rPr>
          <w:rFonts w:asciiTheme="minorHAnsi" w:hAnsiTheme="minorHAnsi" w:cstheme="minorHAnsi"/>
          <w:sz w:val="22"/>
        </w:rPr>
        <w:t>sramos@wwrfresource.com</w:t>
      </w:r>
    </w:p>
    <w:p w:rsidR="00F43D3B" w:rsidRPr="00C34D52" w:rsidRDefault="00F43D3B" w:rsidP="00C34D52">
      <w:pPr>
        <w:jc w:val="right"/>
        <w:rPr>
          <w:rFonts w:asciiTheme="minorHAnsi" w:hAnsiTheme="minorHAnsi" w:cstheme="minorHAnsi"/>
          <w:sz w:val="22"/>
        </w:rPr>
      </w:pPr>
      <w:r w:rsidRPr="00C34D52">
        <w:rPr>
          <w:rFonts w:asciiTheme="minorHAnsi" w:hAnsiTheme="minorHAnsi" w:cstheme="minorHAnsi"/>
          <w:sz w:val="22"/>
        </w:rPr>
        <w:t>Message: (316) 265-5211 ext. 208</w:t>
      </w:r>
    </w:p>
    <w:p w:rsidR="00F04B57" w:rsidRPr="00C34D52" w:rsidRDefault="00F43D3B" w:rsidP="00C34D52">
      <w:pPr>
        <w:jc w:val="right"/>
        <w:rPr>
          <w:rFonts w:asciiTheme="minorHAnsi" w:hAnsiTheme="minorHAnsi" w:cstheme="minorHAnsi"/>
          <w:sz w:val="22"/>
        </w:rPr>
      </w:pPr>
      <w:r w:rsidRPr="00C34D52">
        <w:rPr>
          <w:rFonts w:asciiTheme="minorHAnsi" w:hAnsiTheme="minorHAnsi" w:cstheme="minorHAnsi"/>
          <w:sz w:val="22"/>
        </w:rPr>
        <w:t>401 S. Emporia, Wichita, KS 67208</w:t>
      </w:r>
    </w:p>
    <w:p w:rsidR="00F04B57" w:rsidRPr="00C34D52" w:rsidRDefault="00F04B57" w:rsidP="00C34D52">
      <w:pPr>
        <w:rPr>
          <w:rFonts w:asciiTheme="minorHAnsi" w:hAnsiTheme="minorHAnsi" w:cstheme="minorHAnsi"/>
          <w:b/>
          <w:sz w:val="22"/>
        </w:rPr>
      </w:pPr>
      <w:r w:rsidRPr="00C34D52">
        <w:rPr>
          <w:rFonts w:asciiTheme="minorHAnsi" w:hAnsiTheme="minorHAnsi" w:cstheme="minorHAnsi"/>
          <w:b/>
          <w:sz w:val="22"/>
        </w:rPr>
        <w:t>SUMMARY OF QUALIFICATIONS</w:t>
      </w:r>
    </w:p>
    <w:p w:rsidR="00C34D52" w:rsidRPr="008E141B" w:rsidRDefault="00F04B57" w:rsidP="008E141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 xml:space="preserve">8 </w:t>
      </w:r>
      <w:r w:rsidR="00C34D52" w:rsidRPr="008E141B">
        <w:rPr>
          <w:rFonts w:asciiTheme="minorHAnsi" w:hAnsiTheme="minorHAnsi" w:cstheme="minorHAnsi"/>
          <w:sz w:val="22"/>
        </w:rPr>
        <w:t>years of landscaping experience and an additional year of machine operation experience.</w:t>
      </w:r>
    </w:p>
    <w:p w:rsidR="00C34D52" w:rsidRPr="008E141B" w:rsidRDefault="00C34D52" w:rsidP="008E141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>Understands most aspects of the construction industry and is able to safely use hand and power tools.</w:t>
      </w:r>
    </w:p>
    <w:p w:rsidR="00C34D52" w:rsidRPr="008E141B" w:rsidRDefault="00C34D52" w:rsidP="008E141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>Performs general maintenance and upkeep of all equipment in use.</w:t>
      </w:r>
    </w:p>
    <w:p w:rsidR="00C34D52" w:rsidRPr="008E141B" w:rsidRDefault="00C34D52" w:rsidP="008E141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>Physically sound and able to repeatedly lift more than 70 lbs. while standing for 8+ hours per shift.</w:t>
      </w:r>
    </w:p>
    <w:p w:rsidR="00F04B57" w:rsidRPr="008E141B" w:rsidRDefault="00F04B57" w:rsidP="008E141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>Bilingual in English and Spanish, fast learner, safety orientated, dependable, and can work in a team or independently.</w:t>
      </w:r>
    </w:p>
    <w:p w:rsidR="00C34D52" w:rsidRPr="008E141B" w:rsidRDefault="00C34D52" w:rsidP="008E141B">
      <w:pPr>
        <w:spacing w:before="100" w:beforeAutospacing="1"/>
        <w:rPr>
          <w:rFonts w:asciiTheme="minorHAnsi" w:hAnsiTheme="minorHAnsi" w:cstheme="minorHAnsi"/>
          <w:b/>
          <w:sz w:val="22"/>
        </w:rPr>
      </w:pPr>
      <w:r w:rsidRPr="008E141B">
        <w:rPr>
          <w:rFonts w:asciiTheme="minorHAnsi" w:hAnsiTheme="minorHAnsi" w:cstheme="minorHAnsi"/>
          <w:b/>
          <w:sz w:val="22"/>
        </w:rPr>
        <w:t>SKILL PROFILE</w:t>
      </w:r>
    </w:p>
    <w:p w:rsidR="00C34D52" w:rsidRPr="008E141B" w:rsidRDefault="00C34D52" w:rsidP="008E141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>Push-button machinery</w:t>
      </w:r>
    </w:p>
    <w:p w:rsidR="00C34D52" w:rsidRPr="008E141B" w:rsidRDefault="00C34D52" w:rsidP="008E141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>Stop/go equipment</w:t>
      </w:r>
    </w:p>
    <w:p w:rsidR="00C34D52" w:rsidRPr="008E141B" w:rsidRDefault="00C34D52" w:rsidP="008E141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>Plastic extruders</w:t>
      </w:r>
    </w:p>
    <w:p w:rsidR="00C34D52" w:rsidRPr="008E141B" w:rsidRDefault="00C34D52" w:rsidP="008E141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 xml:space="preserve">Mowers, weed eaters, and </w:t>
      </w:r>
      <w:proofErr w:type="spellStart"/>
      <w:r w:rsidRPr="008E141B">
        <w:rPr>
          <w:rFonts w:asciiTheme="minorHAnsi" w:hAnsiTheme="minorHAnsi" w:cstheme="minorHAnsi"/>
          <w:sz w:val="22"/>
        </w:rPr>
        <w:t>edgers</w:t>
      </w:r>
      <w:proofErr w:type="spellEnd"/>
    </w:p>
    <w:p w:rsidR="00C34D52" w:rsidRPr="008E141B" w:rsidRDefault="00C34D52" w:rsidP="008E141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>Meat saws and table saws</w:t>
      </w:r>
    </w:p>
    <w:p w:rsidR="00F04B57" w:rsidRPr="00C34D52" w:rsidRDefault="00F04B57" w:rsidP="008E141B">
      <w:pPr>
        <w:spacing w:before="100" w:beforeAutospacing="1"/>
        <w:rPr>
          <w:rFonts w:asciiTheme="minorHAnsi" w:hAnsiTheme="minorHAnsi" w:cstheme="minorHAnsi"/>
          <w:b/>
          <w:sz w:val="22"/>
        </w:rPr>
      </w:pPr>
      <w:r w:rsidRPr="00C34D52">
        <w:rPr>
          <w:rFonts w:asciiTheme="minorHAnsi" w:hAnsiTheme="minorHAnsi" w:cstheme="minorHAnsi"/>
          <w:b/>
          <w:sz w:val="22"/>
        </w:rPr>
        <w:t>WORK HISTORY</w:t>
      </w:r>
    </w:p>
    <w:p w:rsidR="00F04B57" w:rsidRPr="00C34D52" w:rsidRDefault="00C34D52" w:rsidP="008E141B">
      <w:pPr>
        <w:tabs>
          <w:tab w:val="left" w:pos="2880"/>
          <w:tab w:val="left" w:pos="5760"/>
          <w:tab w:val="right" w:pos="9360"/>
        </w:tabs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i/>
          <w:sz w:val="22"/>
        </w:rPr>
        <w:t>Groundsk</w:t>
      </w:r>
      <w:r w:rsidRPr="00C34D52">
        <w:rPr>
          <w:rFonts w:asciiTheme="minorHAnsi" w:hAnsiTheme="minorHAnsi" w:cstheme="minorHAnsi"/>
          <w:i/>
          <w:sz w:val="22"/>
        </w:rPr>
        <w:t>eeper</w:t>
      </w:r>
      <w:r w:rsidR="008E141B">
        <w:rPr>
          <w:rFonts w:asciiTheme="minorHAnsi" w:hAnsiTheme="minorHAnsi" w:cstheme="minorHAnsi"/>
          <w:i/>
          <w:sz w:val="22"/>
        </w:rPr>
        <w:tab/>
      </w:r>
      <w:r w:rsidR="00F04B57" w:rsidRPr="00C34D52">
        <w:rPr>
          <w:rFonts w:asciiTheme="minorHAnsi" w:hAnsiTheme="minorHAnsi" w:cstheme="minorHAnsi"/>
          <w:sz w:val="22"/>
        </w:rPr>
        <w:t>Ark City Parks</w:t>
      </w:r>
      <w:r w:rsidR="008E141B">
        <w:rPr>
          <w:rFonts w:asciiTheme="minorHAnsi" w:hAnsiTheme="minorHAnsi" w:cstheme="minorHAnsi"/>
          <w:sz w:val="22"/>
        </w:rPr>
        <w:tab/>
      </w:r>
      <w:r w:rsidR="00F04B57" w:rsidRPr="00C34D52">
        <w:rPr>
          <w:rFonts w:asciiTheme="minorHAnsi" w:hAnsiTheme="minorHAnsi" w:cstheme="minorHAnsi"/>
          <w:sz w:val="22"/>
        </w:rPr>
        <w:t>Arkansas, KS</w:t>
      </w:r>
      <w:r w:rsidR="008E141B">
        <w:rPr>
          <w:rFonts w:asciiTheme="minorHAnsi" w:hAnsiTheme="minorHAnsi" w:cstheme="minorHAnsi"/>
          <w:sz w:val="22"/>
        </w:rPr>
        <w:tab/>
      </w:r>
      <w:r w:rsidR="00F04B57" w:rsidRPr="00C34D52">
        <w:rPr>
          <w:rFonts w:asciiTheme="minorHAnsi" w:hAnsiTheme="minorHAnsi" w:cstheme="minorHAnsi"/>
          <w:sz w:val="22"/>
        </w:rPr>
        <w:t>2017</w:t>
      </w:r>
      <w:r w:rsidR="00F43D3B" w:rsidRPr="00C34D52">
        <w:rPr>
          <w:rFonts w:asciiTheme="minorHAnsi" w:hAnsiTheme="minorHAnsi" w:cstheme="minorHAnsi"/>
          <w:sz w:val="22"/>
        </w:rPr>
        <w:t xml:space="preserve"> – </w:t>
      </w:r>
      <w:r w:rsidR="00F04B57" w:rsidRPr="00C34D52">
        <w:rPr>
          <w:rFonts w:asciiTheme="minorHAnsi" w:hAnsiTheme="minorHAnsi" w:cstheme="minorHAnsi"/>
          <w:sz w:val="22"/>
        </w:rPr>
        <w:t>2018</w:t>
      </w:r>
    </w:p>
    <w:p w:rsidR="00C34D52" w:rsidRDefault="00C34D52" w:rsidP="00C34D5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Operated basic lawn care equipment to maintain beautification of grounds areas.</w:t>
      </w:r>
    </w:p>
    <w:p w:rsidR="00C34D52" w:rsidRDefault="00C34D52" w:rsidP="00C34D5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Respected burial sites when prepared graves for services and realigned tombstones on a daily basis.</w:t>
      </w:r>
    </w:p>
    <w:p w:rsidR="00C34D52" w:rsidRDefault="00C34D52" w:rsidP="00C34D5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Ensured all equipment and machines operated safely through general maintenance.</w:t>
      </w:r>
    </w:p>
    <w:p w:rsidR="00F04B57" w:rsidRPr="00C34D52" w:rsidRDefault="00C34D52" w:rsidP="00C34D5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Raised flag poles to be set in various locations and picked up trash as needed.</w:t>
      </w:r>
    </w:p>
    <w:p w:rsidR="00F04B57" w:rsidRPr="00C34D52" w:rsidRDefault="00C34D52" w:rsidP="008E141B">
      <w:pPr>
        <w:tabs>
          <w:tab w:val="left" w:pos="2880"/>
          <w:tab w:val="left" w:pos="5760"/>
          <w:tab w:val="right" w:pos="9360"/>
        </w:tabs>
        <w:spacing w:before="100" w:beforeAutospacing="1"/>
        <w:rPr>
          <w:rFonts w:asciiTheme="minorHAnsi" w:hAnsiTheme="minorHAnsi" w:cstheme="minorHAnsi"/>
          <w:sz w:val="22"/>
        </w:rPr>
      </w:pPr>
      <w:r w:rsidRPr="00C34D52">
        <w:rPr>
          <w:rFonts w:asciiTheme="minorHAnsi" w:hAnsiTheme="minorHAnsi" w:cstheme="minorHAnsi"/>
          <w:i/>
          <w:sz w:val="22"/>
        </w:rPr>
        <w:t>Butcher</w:t>
      </w:r>
      <w:r w:rsidR="008E141B">
        <w:rPr>
          <w:rFonts w:asciiTheme="minorHAnsi" w:hAnsiTheme="minorHAnsi" w:cstheme="minorHAnsi"/>
          <w:i/>
          <w:sz w:val="22"/>
        </w:rPr>
        <w:tab/>
      </w:r>
      <w:r w:rsidR="00F04B57" w:rsidRPr="00C34D52">
        <w:rPr>
          <w:rFonts w:asciiTheme="minorHAnsi" w:hAnsiTheme="minorHAnsi" w:cstheme="minorHAnsi"/>
          <w:sz w:val="22"/>
        </w:rPr>
        <w:t xml:space="preserve">La </w:t>
      </w:r>
      <w:proofErr w:type="spellStart"/>
      <w:r w:rsidR="00F04B57" w:rsidRPr="00C34D52">
        <w:rPr>
          <w:rFonts w:asciiTheme="minorHAnsi" w:hAnsiTheme="minorHAnsi" w:cstheme="minorHAnsi"/>
          <w:sz w:val="22"/>
        </w:rPr>
        <w:t>Tienda</w:t>
      </w:r>
      <w:proofErr w:type="spellEnd"/>
      <w:r w:rsidR="00F04B57" w:rsidRPr="00C34D52">
        <w:rPr>
          <w:rFonts w:asciiTheme="minorHAnsi" w:hAnsiTheme="minorHAnsi" w:cstheme="minorHAnsi"/>
          <w:sz w:val="22"/>
        </w:rPr>
        <w:t xml:space="preserve"> de </w:t>
      </w:r>
      <w:proofErr w:type="spellStart"/>
      <w:r w:rsidR="00F04B57" w:rsidRPr="00C34D52">
        <w:rPr>
          <w:rFonts w:asciiTheme="minorHAnsi" w:hAnsiTheme="minorHAnsi" w:cstheme="minorHAnsi"/>
          <w:sz w:val="22"/>
        </w:rPr>
        <w:t>Ahorros</w:t>
      </w:r>
      <w:proofErr w:type="spellEnd"/>
      <w:r w:rsidR="008E141B">
        <w:rPr>
          <w:rFonts w:asciiTheme="minorHAnsi" w:hAnsiTheme="minorHAnsi" w:cstheme="minorHAnsi"/>
          <w:sz w:val="22"/>
        </w:rPr>
        <w:tab/>
      </w:r>
      <w:r w:rsidR="00F04B57" w:rsidRPr="00C34D52">
        <w:rPr>
          <w:rFonts w:asciiTheme="minorHAnsi" w:hAnsiTheme="minorHAnsi" w:cstheme="minorHAnsi"/>
          <w:sz w:val="22"/>
        </w:rPr>
        <w:t>Wichita, KS</w:t>
      </w:r>
      <w:r w:rsidR="008E141B">
        <w:rPr>
          <w:rFonts w:asciiTheme="minorHAnsi" w:hAnsiTheme="minorHAnsi" w:cstheme="minorHAnsi"/>
          <w:sz w:val="22"/>
        </w:rPr>
        <w:tab/>
      </w:r>
      <w:r w:rsidR="00F04B57" w:rsidRPr="00C34D52">
        <w:rPr>
          <w:rFonts w:asciiTheme="minorHAnsi" w:hAnsiTheme="minorHAnsi" w:cstheme="minorHAnsi"/>
          <w:sz w:val="22"/>
        </w:rPr>
        <w:t>2016 – 2017</w:t>
      </w:r>
    </w:p>
    <w:p w:rsidR="00C34D52" w:rsidRDefault="00C34D52" w:rsidP="00C34D5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Attended to customer needs by answering questions and making suggestions for their purchases.</w:t>
      </w:r>
    </w:p>
    <w:p w:rsidR="00C34D52" w:rsidRDefault="00C34D52" w:rsidP="00C34D5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Maintained a neat and orderly display case by cutting meats and filling the case as needed.</w:t>
      </w:r>
    </w:p>
    <w:p w:rsidR="00C34D52" w:rsidRDefault="00C34D52" w:rsidP="00C34D5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Performed regular inventory checks to minimize waste and keep products fresh.</w:t>
      </w:r>
    </w:p>
    <w:p w:rsidR="00C34D52" w:rsidRDefault="00C34D52" w:rsidP="00C34D5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Handled the general upkeep and cleanliness of facility and equipment through proper sanitation.</w:t>
      </w:r>
    </w:p>
    <w:p w:rsidR="00F04B57" w:rsidRPr="00C34D52" w:rsidRDefault="00C34D52" w:rsidP="008E141B">
      <w:pPr>
        <w:tabs>
          <w:tab w:val="left" w:pos="2880"/>
          <w:tab w:val="left" w:pos="5760"/>
          <w:tab w:val="right" w:pos="9360"/>
        </w:tabs>
        <w:spacing w:before="100" w:beforeAutospacing="1"/>
        <w:rPr>
          <w:rFonts w:asciiTheme="minorHAnsi" w:hAnsiTheme="minorHAnsi" w:cstheme="minorHAnsi"/>
          <w:sz w:val="22"/>
        </w:rPr>
      </w:pPr>
      <w:r w:rsidRPr="00C34D52">
        <w:rPr>
          <w:rFonts w:asciiTheme="minorHAnsi" w:hAnsiTheme="minorHAnsi" w:cstheme="minorHAnsi"/>
          <w:i/>
          <w:sz w:val="22"/>
        </w:rPr>
        <w:t>Contractor</w:t>
      </w:r>
      <w:r w:rsidR="008E141B">
        <w:rPr>
          <w:rFonts w:asciiTheme="minorHAnsi" w:hAnsiTheme="minorHAnsi" w:cstheme="minorHAnsi"/>
          <w:i/>
          <w:sz w:val="22"/>
        </w:rPr>
        <w:tab/>
      </w:r>
      <w:r w:rsidR="00F04B57" w:rsidRPr="00C34D52">
        <w:rPr>
          <w:rFonts w:asciiTheme="minorHAnsi" w:hAnsiTheme="minorHAnsi" w:cstheme="minorHAnsi"/>
          <w:sz w:val="22"/>
        </w:rPr>
        <w:t>Glover Inc.</w:t>
      </w:r>
      <w:r w:rsidR="008E141B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>Wichita, KS</w:t>
      </w:r>
      <w:r w:rsidR="008E141B">
        <w:rPr>
          <w:rFonts w:asciiTheme="minorHAnsi" w:hAnsiTheme="minorHAnsi" w:cstheme="minorHAnsi"/>
          <w:sz w:val="22"/>
        </w:rPr>
        <w:tab/>
      </w:r>
      <w:r w:rsidR="00F04B57" w:rsidRPr="00C34D52">
        <w:rPr>
          <w:rFonts w:asciiTheme="minorHAnsi" w:hAnsiTheme="minorHAnsi" w:cstheme="minorHAnsi"/>
          <w:sz w:val="22"/>
        </w:rPr>
        <w:t>2015 – 2016</w:t>
      </w:r>
    </w:p>
    <w:p w:rsidR="008E141B" w:rsidRDefault="00C34D52" w:rsidP="00C34D5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Performed </w:t>
      </w:r>
      <w:r w:rsidR="008E141B">
        <w:rPr>
          <w:rFonts w:asciiTheme="minorHAnsi" w:hAnsiTheme="minorHAnsi" w:cstheme="minorHAnsi"/>
          <w:sz w:val="22"/>
        </w:rPr>
        <w:t>demo and remodel of residential properties while maintaining safety protocols.</w:t>
      </w:r>
    </w:p>
    <w:p w:rsidR="008E141B" w:rsidRDefault="00C34D52" w:rsidP="00C34D5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Painted, work</w:t>
      </w:r>
      <w:r w:rsidR="008E141B">
        <w:rPr>
          <w:rFonts w:asciiTheme="minorHAnsi" w:hAnsiTheme="minorHAnsi" w:cstheme="minorHAnsi"/>
          <w:sz w:val="22"/>
        </w:rPr>
        <w:t>ed on drywall, laid tile and carpet flooring, and did light plumbing and electrical.</w:t>
      </w:r>
    </w:p>
    <w:p w:rsidR="008E141B" w:rsidRDefault="008E141B" w:rsidP="00C34D5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Worked outside to landscape lawns and grounds.</w:t>
      </w:r>
    </w:p>
    <w:p w:rsidR="00F04B57" w:rsidRPr="00C34D52" w:rsidRDefault="00F04B57" w:rsidP="00C34D5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C34D52">
        <w:rPr>
          <w:rFonts w:asciiTheme="minorHAnsi" w:hAnsiTheme="minorHAnsi" w:cstheme="minorHAnsi"/>
          <w:sz w:val="22"/>
        </w:rPr>
        <w:t>Cleanup of the job sites.</w:t>
      </w:r>
    </w:p>
    <w:p w:rsidR="00C34D52" w:rsidRDefault="00C34D52" w:rsidP="008E141B">
      <w:pPr>
        <w:tabs>
          <w:tab w:val="left" w:pos="2880"/>
          <w:tab w:val="left" w:pos="5760"/>
          <w:tab w:val="right" w:pos="9360"/>
        </w:tabs>
        <w:spacing w:before="100" w:beforeAutospacing="1"/>
        <w:rPr>
          <w:rFonts w:asciiTheme="minorHAnsi" w:hAnsiTheme="minorHAnsi" w:cstheme="minorHAnsi"/>
          <w:sz w:val="22"/>
        </w:rPr>
      </w:pPr>
      <w:r w:rsidRPr="00C34D52">
        <w:rPr>
          <w:rFonts w:asciiTheme="minorHAnsi" w:hAnsiTheme="minorHAnsi" w:cstheme="minorHAnsi"/>
          <w:i/>
          <w:sz w:val="22"/>
        </w:rPr>
        <w:t>Machine Operator</w:t>
      </w:r>
      <w:r>
        <w:rPr>
          <w:rFonts w:asciiTheme="minorHAnsi" w:hAnsiTheme="minorHAnsi" w:cstheme="minorHAnsi"/>
          <w:sz w:val="22"/>
        </w:rPr>
        <w:tab/>
      </w:r>
      <w:proofErr w:type="spellStart"/>
      <w:r>
        <w:rPr>
          <w:rFonts w:asciiTheme="minorHAnsi" w:hAnsiTheme="minorHAnsi" w:cstheme="minorHAnsi"/>
          <w:sz w:val="22"/>
        </w:rPr>
        <w:t>Nypro</w:t>
      </w:r>
      <w:proofErr w:type="spellEnd"/>
      <w:r>
        <w:rPr>
          <w:rFonts w:asciiTheme="minorHAnsi" w:hAnsiTheme="minorHAnsi" w:cstheme="minorHAnsi"/>
          <w:sz w:val="22"/>
        </w:rPr>
        <w:t xml:space="preserve"> Plastics</w:t>
      </w:r>
      <w:r>
        <w:rPr>
          <w:rFonts w:asciiTheme="minorHAnsi" w:hAnsiTheme="minorHAnsi" w:cstheme="minorHAnsi"/>
          <w:sz w:val="22"/>
        </w:rPr>
        <w:tab/>
        <w:t>Mt. Pleasant, IA</w:t>
      </w:r>
      <w:r w:rsidR="008E141B">
        <w:rPr>
          <w:rFonts w:asciiTheme="minorHAnsi" w:hAnsiTheme="minorHAnsi" w:cstheme="minorHAnsi"/>
          <w:sz w:val="22"/>
        </w:rPr>
        <w:tab/>
        <w:t>2012 – 2013</w:t>
      </w:r>
    </w:p>
    <w:p w:rsidR="008E141B" w:rsidRPr="008E141B" w:rsidRDefault="008E141B" w:rsidP="008E141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>Operated</w:t>
      </w:r>
      <w:bookmarkStart w:id="0" w:name="_GoBack"/>
      <w:bookmarkEnd w:id="0"/>
      <w:r w:rsidRPr="008E141B">
        <w:rPr>
          <w:rFonts w:asciiTheme="minorHAnsi" w:hAnsiTheme="minorHAnsi" w:cstheme="minorHAnsi"/>
          <w:sz w:val="22"/>
        </w:rPr>
        <w:t xml:space="preserve"> plastic extrusion machines on a stop/go routine.</w:t>
      </w:r>
    </w:p>
    <w:p w:rsidR="008E141B" w:rsidRPr="008E141B" w:rsidRDefault="008E141B" w:rsidP="008E141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>Overlooked all manufacturing processes throughout the main facility.</w:t>
      </w:r>
    </w:p>
    <w:p w:rsidR="008E141B" w:rsidRPr="008E141B" w:rsidRDefault="008E141B" w:rsidP="008E141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>Inspected finished products prior to packaging.</w:t>
      </w:r>
    </w:p>
    <w:p w:rsidR="00350CD8" w:rsidRPr="008E141B" w:rsidRDefault="008E141B" w:rsidP="00C34D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 w:rsidRPr="008E141B">
        <w:rPr>
          <w:rFonts w:asciiTheme="minorHAnsi" w:hAnsiTheme="minorHAnsi" w:cstheme="minorHAnsi"/>
          <w:sz w:val="22"/>
        </w:rPr>
        <w:t>Stacked and packaged finish products for shipment.</w:t>
      </w:r>
    </w:p>
    <w:sectPr w:rsidR="00350CD8" w:rsidRPr="008E141B" w:rsidSect="008E141B">
      <w:pgSz w:w="12240" w:h="15840"/>
      <w:pgMar w:top="81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4EEB"/>
    <w:multiLevelType w:val="hybridMultilevel"/>
    <w:tmpl w:val="9FD8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43707"/>
    <w:multiLevelType w:val="hybridMultilevel"/>
    <w:tmpl w:val="A7528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17205A"/>
    <w:multiLevelType w:val="hybridMultilevel"/>
    <w:tmpl w:val="C238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16AE3"/>
    <w:multiLevelType w:val="hybridMultilevel"/>
    <w:tmpl w:val="DF184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8229FE"/>
    <w:multiLevelType w:val="hybridMultilevel"/>
    <w:tmpl w:val="6F94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E383B"/>
    <w:multiLevelType w:val="hybridMultilevel"/>
    <w:tmpl w:val="C6DA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C787B"/>
    <w:multiLevelType w:val="hybridMultilevel"/>
    <w:tmpl w:val="C312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354BB"/>
    <w:multiLevelType w:val="hybridMultilevel"/>
    <w:tmpl w:val="4718C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DA3452"/>
    <w:multiLevelType w:val="hybridMultilevel"/>
    <w:tmpl w:val="B476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65535"/>
    <w:multiLevelType w:val="hybridMultilevel"/>
    <w:tmpl w:val="475AD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B60F45"/>
    <w:multiLevelType w:val="hybridMultilevel"/>
    <w:tmpl w:val="2F9278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C250A9"/>
    <w:multiLevelType w:val="hybridMultilevel"/>
    <w:tmpl w:val="58CA9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142E67"/>
    <w:multiLevelType w:val="hybridMultilevel"/>
    <w:tmpl w:val="DDFA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81A72"/>
    <w:multiLevelType w:val="hybridMultilevel"/>
    <w:tmpl w:val="20663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13"/>
  </w:num>
  <w:num w:numId="8">
    <w:abstractNumId w:val="5"/>
  </w:num>
  <w:num w:numId="9">
    <w:abstractNumId w:val="0"/>
  </w:num>
  <w:num w:numId="10">
    <w:abstractNumId w:val="6"/>
  </w:num>
  <w:num w:numId="11">
    <w:abstractNumId w:val="2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MjUytzQ0MDO3NDNW0lEKTi0uzszPAykwqgUA2FlsvCwAAAA="/>
  </w:docVars>
  <w:rsids>
    <w:rsidRoot w:val="00956CE6"/>
    <w:rsid w:val="00143A30"/>
    <w:rsid w:val="00232C54"/>
    <w:rsid w:val="00350CD8"/>
    <w:rsid w:val="003E1D5A"/>
    <w:rsid w:val="00430149"/>
    <w:rsid w:val="006B5F66"/>
    <w:rsid w:val="007D438A"/>
    <w:rsid w:val="008E141B"/>
    <w:rsid w:val="008F4302"/>
    <w:rsid w:val="00956CE6"/>
    <w:rsid w:val="00A12F14"/>
    <w:rsid w:val="00A8462B"/>
    <w:rsid w:val="00B5128E"/>
    <w:rsid w:val="00C04267"/>
    <w:rsid w:val="00C34D52"/>
    <w:rsid w:val="00C61A0F"/>
    <w:rsid w:val="00E417A5"/>
    <w:rsid w:val="00F04B57"/>
    <w:rsid w:val="00F43D3B"/>
    <w:rsid w:val="00FA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D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D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C\Desktop\R&#233;sum&#233;%20Templates\Ms.%20B%20-%20Chronological%20R&#233;sum&#233;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Ms. B - Chronological Résumé Template.dotx</Template>
  <TotalTime>38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ERC</dc:creator>
  <cp:lastModifiedBy>WWRFINMATE</cp:lastModifiedBy>
  <cp:revision>4</cp:revision>
  <cp:lastPrinted>2018-04-13T14:02:00Z</cp:lastPrinted>
  <dcterms:created xsi:type="dcterms:W3CDTF">2018-04-10T16:22:00Z</dcterms:created>
  <dcterms:modified xsi:type="dcterms:W3CDTF">2018-04-13T14:02:00Z</dcterms:modified>
</cp:coreProperties>
</file>