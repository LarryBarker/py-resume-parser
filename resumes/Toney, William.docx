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54" w:rsidRPr="008F6C71" w:rsidRDefault="00741032" w:rsidP="008F6C71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F6C71">
        <w:rPr>
          <w:rFonts w:ascii="Times New Roman" w:hAnsi="Times New Roman" w:cs="Times New Roman"/>
          <w:b/>
          <w:caps/>
          <w:sz w:val="24"/>
          <w:szCs w:val="24"/>
        </w:rPr>
        <w:t>William R. Toney</w:t>
      </w:r>
    </w:p>
    <w:p w:rsidR="008F6C71" w:rsidRPr="008F6C71" w:rsidRDefault="008F6C71" w:rsidP="008F6C71">
      <w:pPr>
        <w:spacing w:before="100" w:beforeAutospacing="1"/>
        <w:jc w:val="center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wtoney@wwrfreso</w:t>
      </w:r>
      <w:bookmarkStart w:id="0" w:name="_GoBack"/>
      <w:bookmarkEnd w:id="0"/>
      <w:r w:rsidRPr="008F6C71">
        <w:rPr>
          <w:rFonts w:ascii="Times New Roman" w:hAnsi="Times New Roman" w:cs="Times New Roman"/>
          <w:sz w:val="24"/>
          <w:szCs w:val="24"/>
        </w:rPr>
        <w:t>urce.com</w:t>
      </w:r>
    </w:p>
    <w:p w:rsidR="00430149" w:rsidRPr="008F6C71" w:rsidRDefault="008F6C71" w:rsidP="008F6C71">
      <w:pPr>
        <w:tabs>
          <w:tab w:val="right" w:pos="9360"/>
        </w:tabs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401 S. Emporia, </w:t>
      </w:r>
      <w:r w:rsidR="00741032" w:rsidRPr="008F6C71">
        <w:rPr>
          <w:rFonts w:ascii="Times New Roman" w:hAnsi="Times New Roman" w:cs="Times New Roman"/>
          <w:sz w:val="24"/>
          <w:szCs w:val="24"/>
        </w:rPr>
        <w:t>Wichita, Ks  67202</w:t>
      </w:r>
      <w:r w:rsidR="00430149" w:rsidRPr="008F6C71"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>316-265-5211 e</w:t>
      </w:r>
      <w:r w:rsidR="00741032" w:rsidRPr="008F6C71">
        <w:rPr>
          <w:rFonts w:ascii="Times New Roman" w:hAnsi="Times New Roman" w:cs="Times New Roman"/>
          <w:sz w:val="24"/>
          <w:szCs w:val="24"/>
        </w:rPr>
        <w:t>xt. 208</w:t>
      </w:r>
    </w:p>
    <w:p w:rsidR="00430149" w:rsidRPr="008F6C71" w:rsidRDefault="008F6C71" w:rsidP="008F6C71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8F6C71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252FA5" w:rsidRPr="008F6C71" w:rsidRDefault="00741032" w:rsidP="008F6C71">
      <w:pPr>
        <w:pStyle w:val="ListParagraph"/>
        <w:numPr>
          <w:ilvl w:val="0"/>
          <w:numId w:val="5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 xml:space="preserve">15+ </w:t>
      </w:r>
      <w:r w:rsidR="008F6C71" w:rsidRPr="008F6C71">
        <w:rPr>
          <w:rFonts w:ascii="Times New Roman" w:hAnsi="Times New Roman" w:cs="Times New Roman"/>
          <w:sz w:val="24"/>
          <w:szCs w:val="24"/>
        </w:rPr>
        <w:t>years’ experience</w:t>
      </w:r>
      <w:r w:rsidRPr="008F6C71">
        <w:rPr>
          <w:rFonts w:ascii="Times New Roman" w:hAnsi="Times New Roman" w:cs="Times New Roman"/>
          <w:sz w:val="24"/>
          <w:szCs w:val="24"/>
        </w:rPr>
        <w:t xml:space="preserve"> in carpentry and construction, leading a crew of up to 8 members</w:t>
      </w:r>
      <w:r w:rsidR="00722FFC" w:rsidRPr="008F6C71">
        <w:rPr>
          <w:rFonts w:ascii="Times New Roman" w:hAnsi="Times New Roman" w:cs="Times New Roman"/>
          <w:sz w:val="24"/>
          <w:szCs w:val="24"/>
        </w:rPr>
        <w:t xml:space="preserve"> bidding,</w:t>
      </w:r>
      <w:r w:rsidR="00252FA5" w:rsidRPr="008F6C71">
        <w:rPr>
          <w:rFonts w:ascii="Times New Roman" w:hAnsi="Times New Roman" w:cs="Times New Roman"/>
          <w:sz w:val="24"/>
          <w:szCs w:val="24"/>
        </w:rPr>
        <w:t xml:space="preserve"> </w:t>
      </w:r>
      <w:r w:rsidR="00722FFC" w:rsidRPr="008F6C71">
        <w:rPr>
          <w:rFonts w:ascii="Times New Roman" w:hAnsi="Times New Roman" w:cs="Times New Roman"/>
          <w:sz w:val="24"/>
          <w:szCs w:val="24"/>
        </w:rPr>
        <w:t xml:space="preserve">coordinating jobs and delegating </w:t>
      </w:r>
      <w:r w:rsidR="00252FA5" w:rsidRPr="008F6C71">
        <w:rPr>
          <w:rFonts w:ascii="Times New Roman" w:hAnsi="Times New Roman" w:cs="Times New Roman"/>
          <w:sz w:val="24"/>
          <w:szCs w:val="24"/>
        </w:rPr>
        <w:t>responsibiliti</w:t>
      </w:r>
      <w:r w:rsidR="00722FFC" w:rsidRPr="008F6C71">
        <w:rPr>
          <w:rFonts w:ascii="Times New Roman" w:hAnsi="Times New Roman" w:cs="Times New Roman"/>
          <w:sz w:val="24"/>
          <w:szCs w:val="24"/>
        </w:rPr>
        <w:t>es for maximum efficiency</w:t>
      </w:r>
      <w:r w:rsidR="00252FA5" w:rsidRPr="008F6C71">
        <w:rPr>
          <w:rFonts w:ascii="Times New Roman" w:hAnsi="Times New Roman" w:cs="Times New Roman"/>
          <w:sz w:val="24"/>
          <w:szCs w:val="24"/>
        </w:rPr>
        <w:t xml:space="preserve"> </w:t>
      </w:r>
      <w:r w:rsidR="00722FFC" w:rsidRPr="008F6C71">
        <w:rPr>
          <w:rFonts w:ascii="Times New Roman" w:hAnsi="Times New Roman" w:cs="Times New Roman"/>
          <w:sz w:val="24"/>
          <w:szCs w:val="24"/>
        </w:rPr>
        <w:t>and quality.</w:t>
      </w:r>
    </w:p>
    <w:p w:rsidR="00A12F14" w:rsidRPr="008F6C71" w:rsidRDefault="008F6C71" w:rsidP="008F6C71">
      <w:pPr>
        <w:pStyle w:val="ListParagraph"/>
        <w:numPr>
          <w:ilvl w:val="0"/>
          <w:numId w:val="5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12 years combined experience using AutoCAD to draw blueprints</w:t>
      </w:r>
      <w:r w:rsidR="00E927E8" w:rsidRPr="008F6C71">
        <w:rPr>
          <w:rFonts w:ascii="Times New Roman" w:hAnsi="Times New Roman" w:cs="Times New Roman"/>
          <w:sz w:val="24"/>
          <w:szCs w:val="24"/>
        </w:rPr>
        <w:t>2 years using AutoCAD</w:t>
      </w:r>
      <w:r w:rsidR="00722FFC" w:rsidRPr="008F6C71">
        <w:rPr>
          <w:rFonts w:ascii="Times New Roman" w:hAnsi="Times New Roman" w:cs="Times New Roman"/>
          <w:sz w:val="24"/>
          <w:szCs w:val="24"/>
        </w:rPr>
        <w:t xml:space="preserve"> and drawing blueprints</w:t>
      </w:r>
    </w:p>
    <w:p w:rsidR="00A12F14" w:rsidRPr="008F6C71" w:rsidRDefault="00252FA5" w:rsidP="008F6C71">
      <w:pPr>
        <w:pStyle w:val="ListParagraph"/>
        <w:numPr>
          <w:ilvl w:val="0"/>
          <w:numId w:val="5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10</w:t>
      </w:r>
      <w:r w:rsidR="00722FFC" w:rsidRPr="008F6C71">
        <w:rPr>
          <w:rFonts w:ascii="Times New Roman" w:hAnsi="Times New Roman" w:cs="Times New Roman"/>
          <w:sz w:val="24"/>
          <w:szCs w:val="24"/>
        </w:rPr>
        <w:t>+ years reading blueprints,</w:t>
      </w:r>
      <w:r w:rsidRPr="008F6C71">
        <w:rPr>
          <w:rFonts w:ascii="Times New Roman" w:hAnsi="Times New Roman" w:cs="Times New Roman"/>
          <w:sz w:val="24"/>
          <w:szCs w:val="24"/>
        </w:rPr>
        <w:t xml:space="preserve"> figuring materia</w:t>
      </w:r>
      <w:r w:rsidR="00722FFC" w:rsidRPr="008F6C71">
        <w:rPr>
          <w:rFonts w:ascii="Times New Roman" w:hAnsi="Times New Roman" w:cs="Times New Roman"/>
          <w:sz w:val="24"/>
          <w:szCs w:val="24"/>
        </w:rPr>
        <w:t>ls and bidding jobs.</w:t>
      </w:r>
    </w:p>
    <w:p w:rsidR="00A12F14" w:rsidRPr="008F6C71" w:rsidRDefault="00831EAF" w:rsidP="008F6C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b/>
          <w:sz w:val="24"/>
          <w:szCs w:val="24"/>
        </w:rPr>
        <w:t>PROFESSIONAL SKILLS</w:t>
      </w:r>
    </w:p>
    <w:p w:rsidR="00A12F14" w:rsidRPr="008F6C71" w:rsidRDefault="00722FFC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 xml:space="preserve">Capable of translating ideals and sketches of a designer or customer to help </w:t>
      </w:r>
      <w:r w:rsidR="00B2427B" w:rsidRPr="008F6C71">
        <w:rPr>
          <w:rFonts w:ascii="Times New Roman" w:hAnsi="Times New Roman" w:cs="Times New Roman"/>
          <w:sz w:val="24"/>
          <w:szCs w:val="24"/>
        </w:rPr>
        <w:t>design, build or remodel structur</w:t>
      </w:r>
      <w:r w:rsidR="00252FA5" w:rsidRPr="008F6C71">
        <w:rPr>
          <w:rFonts w:ascii="Times New Roman" w:hAnsi="Times New Roman" w:cs="Times New Roman"/>
          <w:sz w:val="24"/>
          <w:szCs w:val="24"/>
        </w:rPr>
        <w:t>e</w:t>
      </w:r>
      <w:r w:rsidR="00B2427B" w:rsidRPr="008F6C71">
        <w:rPr>
          <w:rFonts w:ascii="Times New Roman" w:hAnsi="Times New Roman" w:cs="Times New Roman"/>
          <w:sz w:val="24"/>
          <w:szCs w:val="24"/>
        </w:rPr>
        <w:t>s.</w:t>
      </w:r>
    </w:p>
    <w:p w:rsidR="00B2427B" w:rsidRPr="008F6C71" w:rsidRDefault="00B2427B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Building of</w:t>
      </w:r>
      <w:r w:rsidR="00252FA5" w:rsidRPr="008F6C71">
        <w:rPr>
          <w:rFonts w:ascii="Times New Roman" w:hAnsi="Times New Roman" w:cs="Times New Roman"/>
          <w:sz w:val="24"/>
          <w:szCs w:val="24"/>
        </w:rPr>
        <w:t xml:space="preserve"> new residentia</w:t>
      </w:r>
      <w:r w:rsidRPr="008F6C71">
        <w:rPr>
          <w:rFonts w:ascii="Times New Roman" w:hAnsi="Times New Roman" w:cs="Times New Roman"/>
          <w:sz w:val="24"/>
          <w:szCs w:val="24"/>
        </w:rPr>
        <w:t>l housing and additions onto existing houses</w:t>
      </w:r>
      <w:r w:rsidR="00EB7BA1" w:rsidRPr="008F6C71">
        <w:rPr>
          <w:rFonts w:ascii="Times New Roman" w:hAnsi="Times New Roman" w:cs="Times New Roman"/>
          <w:sz w:val="24"/>
          <w:szCs w:val="24"/>
        </w:rPr>
        <w:t>.</w:t>
      </w:r>
    </w:p>
    <w:p w:rsidR="00B2427B" w:rsidRPr="008F6C71" w:rsidRDefault="00B2427B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Welding or fabricating parts for building or repairing equipment</w:t>
      </w:r>
      <w:r w:rsidR="00EB7BA1" w:rsidRPr="008F6C71">
        <w:rPr>
          <w:rFonts w:ascii="Times New Roman" w:hAnsi="Times New Roman" w:cs="Times New Roman"/>
          <w:sz w:val="24"/>
          <w:szCs w:val="24"/>
        </w:rPr>
        <w:t>.</w:t>
      </w:r>
    </w:p>
    <w:p w:rsidR="00262B52" w:rsidRPr="008F6C71" w:rsidRDefault="00B2427B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Remodeling of struct</w:t>
      </w:r>
      <w:r w:rsidR="00262B52" w:rsidRPr="008F6C71">
        <w:rPr>
          <w:rFonts w:ascii="Times New Roman" w:hAnsi="Times New Roman" w:cs="Times New Roman"/>
          <w:sz w:val="24"/>
          <w:szCs w:val="24"/>
        </w:rPr>
        <w:t>ures including siding, roofing, kitchens, baths, closets, stairways, doorways, windows, flooring and decks.</w:t>
      </w:r>
    </w:p>
    <w:p w:rsidR="00262B52" w:rsidRPr="008F6C71" w:rsidRDefault="00262B52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Concrete work foundations, walls and flat work.</w:t>
      </w:r>
    </w:p>
    <w:p w:rsidR="008F6C71" w:rsidRPr="008F6C71" w:rsidRDefault="00262B52" w:rsidP="008F6C71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b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Able to operate skid</w:t>
      </w:r>
      <w:r w:rsidR="00252FA5" w:rsidRPr="008F6C71">
        <w:rPr>
          <w:rFonts w:ascii="Times New Roman" w:hAnsi="Times New Roman" w:cs="Times New Roman"/>
          <w:sz w:val="24"/>
          <w:szCs w:val="24"/>
        </w:rPr>
        <w:t xml:space="preserve"> </w:t>
      </w:r>
      <w:r w:rsidRPr="008F6C71">
        <w:rPr>
          <w:rFonts w:ascii="Times New Roman" w:hAnsi="Times New Roman" w:cs="Times New Roman"/>
          <w:sz w:val="24"/>
          <w:szCs w:val="24"/>
        </w:rPr>
        <w:t>loader, backhoe, boom</w:t>
      </w:r>
      <w:r w:rsidR="00252FA5" w:rsidRPr="008F6C71">
        <w:rPr>
          <w:rFonts w:ascii="Times New Roman" w:hAnsi="Times New Roman" w:cs="Times New Roman"/>
          <w:sz w:val="24"/>
          <w:szCs w:val="24"/>
        </w:rPr>
        <w:t xml:space="preserve"> </w:t>
      </w:r>
      <w:r w:rsidRPr="008F6C71">
        <w:rPr>
          <w:rFonts w:ascii="Times New Roman" w:hAnsi="Times New Roman" w:cs="Times New Roman"/>
          <w:sz w:val="24"/>
          <w:szCs w:val="24"/>
        </w:rPr>
        <w:t xml:space="preserve">truck and all </w:t>
      </w:r>
      <w:r w:rsidR="008F6C71" w:rsidRPr="008F6C71">
        <w:rPr>
          <w:rFonts w:ascii="Times New Roman" w:hAnsi="Times New Roman" w:cs="Times New Roman"/>
          <w:sz w:val="24"/>
          <w:szCs w:val="24"/>
        </w:rPr>
        <w:t xml:space="preserve">construction </w:t>
      </w:r>
      <w:r w:rsidR="008F6C71">
        <w:rPr>
          <w:rFonts w:ascii="Times New Roman" w:hAnsi="Times New Roman" w:cs="Times New Roman"/>
          <w:sz w:val="24"/>
          <w:szCs w:val="24"/>
        </w:rPr>
        <w:t>equipment.</w:t>
      </w:r>
    </w:p>
    <w:p w:rsidR="00831EAF" w:rsidRPr="008F6C71" w:rsidRDefault="008F6C71" w:rsidP="008F6C71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8F6C71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831EAF" w:rsidRPr="008F6C71" w:rsidRDefault="00831EAF" w:rsidP="008F6C71">
      <w:pPr>
        <w:ind w:left="432"/>
        <w:rPr>
          <w:rFonts w:ascii="Times New Roman" w:hAnsi="Times New Roman" w:cs="Times New Roman"/>
          <w:b/>
          <w:sz w:val="24"/>
          <w:szCs w:val="24"/>
        </w:rPr>
      </w:pPr>
      <w:r w:rsidRPr="008F6C71">
        <w:rPr>
          <w:rFonts w:ascii="Times New Roman" w:hAnsi="Times New Roman" w:cs="Times New Roman"/>
          <w:i/>
          <w:sz w:val="24"/>
          <w:szCs w:val="24"/>
        </w:rPr>
        <w:t>Grounds Keeper</w:t>
      </w:r>
      <w:r w:rsidR="008F6C71" w:rsidRPr="008F6C71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8F6C71" w:rsidRPr="008F6C71">
        <w:rPr>
          <w:rFonts w:ascii="Times New Roman" w:hAnsi="Times New Roman" w:cs="Times New Roman"/>
          <w:b/>
          <w:sz w:val="24"/>
          <w:szCs w:val="24"/>
        </w:rPr>
        <w:t>4 years</w:t>
      </w:r>
    </w:p>
    <w:p w:rsidR="00831EAF" w:rsidRPr="008F6C71" w:rsidRDefault="00831EAF" w:rsidP="008F6C71">
      <w:pPr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Ark City Parks, A</w:t>
      </w:r>
      <w:r w:rsidR="00EB7BA1" w:rsidRPr="008F6C71">
        <w:rPr>
          <w:rFonts w:ascii="Times New Roman" w:hAnsi="Times New Roman" w:cs="Times New Roman"/>
          <w:sz w:val="24"/>
          <w:szCs w:val="24"/>
        </w:rPr>
        <w:t>rkansas, Ks</w:t>
      </w:r>
      <w:r w:rsidRPr="008F6C71"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ab/>
      </w:r>
    </w:p>
    <w:p w:rsidR="00831EAF" w:rsidRPr="008F6C71" w:rsidRDefault="00831EAF" w:rsidP="008F6C71">
      <w:pPr>
        <w:spacing w:before="100" w:beforeAutospacing="1"/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i/>
          <w:sz w:val="24"/>
          <w:szCs w:val="24"/>
        </w:rPr>
        <w:t>O</w:t>
      </w:r>
      <w:r w:rsidR="008F6C71" w:rsidRPr="008F6C71">
        <w:rPr>
          <w:rFonts w:ascii="Times New Roman" w:hAnsi="Times New Roman" w:cs="Times New Roman"/>
          <w:i/>
          <w:sz w:val="24"/>
          <w:szCs w:val="24"/>
        </w:rPr>
        <w:t>wner</w:t>
      </w:r>
      <w:r w:rsidR="008F6C71" w:rsidRPr="008F6C71">
        <w:rPr>
          <w:rFonts w:ascii="Times New Roman" w:hAnsi="Times New Roman" w:cs="Times New Roman"/>
          <w:b/>
          <w:sz w:val="24"/>
          <w:szCs w:val="24"/>
        </w:rPr>
        <w:t xml:space="preserve"> – 8 years</w:t>
      </w:r>
    </w:p>
    <w:p w:rsidR="00741032" w:rsidRPr="008F6C71" w:rsidRDefault="00741032" w:rsidP="008F6C71">
      <w:pPr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Bill Toney Construction, Galena, Ks</w:t>
      </w:r>
    </w:p>
    <w:p w:rsidR="00831EAF" w:rsidRPr="008F6C71" w:rsidRDefault="008F6C71" w:rsidP="008F6C71">
      <w:pPr>
        <w:spacing w:before="100" w:beforeAutospacing="1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F6C71">
        <w:rPr>
          <w:rFonts w:ascii="Times New Roman" w:hAnsi="Times New Roman" w:cs="Times New Roman"/>
          <w:i/>
          <w:sz w:val="24"/>
          <w:szCs w:val="24"/>
        </w:rPr>
        <w:t>Foreman</w:t>
      </w:r>
      <w:r>
        <w:rPr>
          <w:rFonts w:ascii="Times New Roman" w:hAnsi="Times New Roman" w:cs="Times New Roman"/>
          <w:b/>
          <w:sz w:val="24"/>
          <w:szCs w:val="24"/>
        </w:rPr>
        <w:t xml:space="preserve"> – 4 years</w:t>
      </w:r>
    </w:p>
    <w:p w:rsidR="00601A9A" w:rsidRPr="008F6C71" w:rsidRDefault="00252FA5" w:rsidP="008F6C71">
      <w:pPr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Carlson H</w:t>
      </w:r>
      <w:r w:rsidR="00262B52" w:rsidRPr="008F6C71">
        <w:rPr>
          <w:rFonts w:ascii="Times New Roman" w:hAnsi="Times New Roman" w:cs="Times New Roman"/>
          <w:sz w:val="24"/>
          <w:szCs w:val="24"/>
        </w:rPr>
        <w:t>omes</w:t>
      </w:r>
      <w:r w:rsidRPr="008F6C71">
        <w:rPr>
          <w:rFonts w:ascii="Times New Roman" w:hAnsi="Times New Roman" w:cs="Times New Roman"/>
          <w:sz w:val="24"/>
          <w:szCs w:val="24"/>
        </w:rPr>
        <w:t>,</w:t>
      </w:r>
      <w:r w:rsidR="00EB7BA1" w:rsidRPr="008F6C71">
        <w:rPr>
          <w:rFonts w:ascii="Times New Roman" w:hAnsi="Times New Roman" w:cs="Times New Roman"/>
          <w:sz w:val="24"/>
          <w:szCs w:val="24"/>
        </w:rPr>
        <w:t xml:space="preserve"> Joplin, Mo</w:t>
      </w:r>
    </w:p>
    <w:p w:rsidR="00601A9A" w:rsidRPr="008F6C71" w:rsidRDefault="008F6C71" w:rsidP="008F6C71">
      <w:pPr>
        <w:spacing w:before="100" w:beforeAutospacing="1"/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i/>
          <w:sz w:val="24"/>
          <w:szCs w:val="24"/>
        </w:rPr>
        <w:t>Construction Laborer</w:t>
      </w:r>
      <w:r w:rsidRPr="008F6C71">
        <w:rPr>
          <w:rFonts w:ascii="Times New Roman" w:hAnsi="Times New Roman" w:cs="Times New Roman"/>
          <w:b/>
          <w:sz w:val="24"/>
          <w:szCs w:val="24"/>
        </w:rPr>
        <w:t xml:space="preserve"> – 3 years</w:t>
      </w:r>
    </w:p>
    <w:p w:rsidR="00252FA5" w:rsidRPr="008F6C71" w:rsidRDefault="00252FA5" w:rsidP="008F6C71">
      <w:pPr>
        <w:ind w:left="432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 xml:space="preserve">Crossland Construction, </w:t>
      </w:r>
      <w:r w:rsidR="00EB7BA1" w:rsidRPr="008F6C71">
        <w:rPr>
          <w:rFonts w:ascii="Times New Roman" w:hAnsi="Times New Roman" w:cs="Times New Roman"/>
          <w:sz w:val="24"/>
          <w:szCs w:val="24"/>
        </w:rPr>
        <w:t>Columbus, Ks</w:t>
      </w:r>
    </w:p>
    <w:p w:rsidR="00A12F14" w:rsidRPr="008F6C71" w:rsidRDefault="008F6C71" w:rsidP="008F6C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F6C71" w:rsidRPr="008F6C71" w:rsidRDefault="008F6C71" w:rsidP="008F6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 xml:space="preserve">Construction Engineering  </w:t>
      </w:r>
      <w:r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i/>
          <w:sz w:val="24"/>
          <w:szCs w:val="24"/>
        </w:rPr>
        <w:t>Pittsburg State Univers</w:t>
      </w:r>
      <w:r w:rsidRPr="008F6C71">
        <w:rPr>
          <w:rFonts w:ascii="Times New Roman" w:hAnsi="Times New Roman" w:cs="Times New Roman"/>
          <w:i/>
          <w:sz w:val="24"/>
          <w:szCs w:val="24"/>
        </w:rPr>
        <w:t>ity</w:t>
      </w:r>
      <w:r w:rsidRPr="008F6C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>2 years</w:t>
      </w:r>
    </w:p>
    <w:p w:rsidR="00A12F14" w:rsidRPr="008F6C71" w:rsidRDefault="008F6C71" w:rsidP="008F6C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6C71">
        <w:rPr>
          <w:rFonts w:ascii="Times New Roman" w:hAnsi="Times New Roman" w:cs="Times New Roman"/>
          <w:sz w:val="24"/>
          <w:szCs w:val="24"/>
        </w:rPr>
        <w:t>Carpentry</w:t>
      </w:r>
      <w:r w:rsidRPr="008F6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i/>
          <w:sz w:val="24"/>
          <w:szCs w:val="24"/>
        </w:rPr>
        <w:t xml:space="preserve">Columbus </w:t>
      </w:r>
      <w:proofErr w:type="spellStart"/>
      <w:r w:rsidRPr="008F6C71">
        <w:rPr>
          <w:rFonts w:ascii="Times New Roman" w:hAnsi="Times New Roman" w:cs="Times New Roman"/>
          <w:i/>
          <w:sz w:val="24"/>
          <w:szCs w:val="24"/>
        </w:rPr>
        <w:t>VoTech</w:t>
      </w:r>
      <w:proofErr w:type="spellEnd"/>
      <w:r w:rsidRPr="008F6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6C71">
        <w:rPr>
          <w:rFonts w:ascii="Times New Roman" w:hAnsi="Times New Roman" w:cs="Times New Roman"/>
          <w:sz w:val="24"/>
          <w:szCs w:val="24"/>
        </w:rPr>
        <w:t>1997</w:t>
      </w:r>
    </w:p>
    <w:p w:rsidR="00BC306E" w:rsidRPr="008F6C71" w:rsidRDefault="00BC306E" w:rsidP="008F6C71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F6C71" w:rsidRPr="008F6C71" w:rsidRDefault="008F6C71" w:rsidP="008F6C71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8F6C71" w:rsidRPr="008F6C71" w:rsidSect="00065D3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3F1D"/>
    <w:multiLevelType w:val="hybridMultilevel"/>
    <w:tmpl w:val="FBEAE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616AE3"/>
    <w:multiLevelType w:val="hybridMultilevel"/>
    <w:tmpl w:val="DF184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0A699B"/>
    <w:multiLevelType w:val="hybridMultilevel"/>
    <w:tmpl w:val="B4186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207F91"/>
    <w:multiLevelType w:val="hybridMultilevel"/>
    <w:tmpl w:val="645E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4354BB"/>
    <w:multiLevelType w:val="hybridMultilevel"/>
    <w:tmpl w:val="1D349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B60F45"/>
    <w:multiLevelType w:val="hybridMultilevel"/>
    <w:tmpl w:val="7360B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zYysTA1MDY3MzRU0lEKTi0uzszPAykwqgUAFWu2HiwAAAA="/>
  </w:docVars>
  <w:rsids>
    <w:rsidRoot w:val="00831EAF"/>
    <w:rsid w:val="00065D36"/>
    <w:rsid w:val="00232C54"/>
    <w:rsid w:val="00252FA5"/>
    <w:rsid w:val="00262B52"/>
    <w:rsid w:val="00350CD8"/>
    <w:rsid w:val="00430149"/>
    <w:rsid w:val="00522F01"/>
    <w:rsid w:val="00601A9A"/>
    <w:rsid w:val="006C1941"/>
    <w:rsid w:val="00722FFC"/>
    <w:rsid w:val="00741032"/>
    <w:rsid w:val="00831EAF"/>
    <w:rsid w:val="008F6C71"/>
    <w:rsid w:val="009F039D"/>
    <w:rsid w:val="00A12F14"/>
    <w:rsid w:val="00B2427B"/>
    <w:rsid w:val="00BC306E"/>
    <w:rsid w:val="00E927E8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Targeted%20R&#233;sum&#233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Targeted Résumé Template.dotx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WWRFINMATE</cp:lastModifiedBy>
  <cp:revision>3</cp:revision>
  <cp:lastPrinted>2018-04-19T15:35:00Z</cp:lastPrinted>
  <dcterms:created xsi:type="dcterms:W3CDTF">2018-04-17T18:27:00Z</dcterms:created>
  <dcterms:modified xsi:type="dcterms:W3CDTF">2018-04-19T15:35:00Z</dcterms:modified>
</cp:coreProperties>
</file>