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</w:rPr>
        <w:alias w:val="Resume Name"/>
        <w:tag w:val="Resume Name"/>
        <w:id w:val="986285798"/>
        <w:placeholder>
          <w:docPart w:val="952E7F14A4B5423EBECB2288CEC3B53B"/>
        </w:placeholder>
        <w:docPartList>
          <w:docPartGallery w:val="Quick Parts"/>
          <w:docPartCategory w:val=" Resume Name"/>
        </w:docPartList>
      </w:sdtPr>
      <w:sdtEndPr/>
      <w:sdtContent>
        <w:p w:rsidR="003E79CF" w:rsidRPr="00AA0614" w:rsidRDefault="006C2C5B" w:rsidP="003A1A24">
          <w:pPr>
            <w:pStyle w:val="NoSpacing"/>
            <w:rPr>
              <w:color w:val="auto"/>
              <w:sz w:val="44"/>
              <w:szCs w:val="52"/>
            </w:rPr>
          </w:pPr>
          <w:r>
            <w:rPr>
              <w:color w:val="auto"/>
              <w:sz w:val="44"/>
              <w:szCs w:val="52"/>
            </w:rPr>
            <w:t>Earl Wallace</w:t>
          </w:r>
        </w:p>
        <w:p w:rsidR="003A1A24" w:rsidRPr="00AA0614" w:rsidRDefault="006C2C5B" w:rsidP="003A1A24">
          <w:pPr>
            <w:pStyle w:val="NoSpacing"/>
            <w:rPr>
              <w:rFonts w:eastAsiaTheme="majorEastAsia" w:cstheme="majorBidi"/>
              <w:i/>
              <w:caps/>
              <w:color w:val="auto"/>
              <w:spacing w:val="20"/>
              <w:kern w:val="28"/>
              <w:sz w:val="18"/>
              <w:szCs w:val="36"/>
              <w14:shadow w14:blurRad="50800" w14:dist="38100" w14:dir="2700000" w14:sx="100000" w14:sy="100000" w14:kx="0" w14:ky="0" w14:algn="tl">
                <w14:srgbClr w14:val="000000">
                  <w14:alpha w14:val="75000"/>
                </w14:srgbClr>
              </w14:shadow>
              <w14:ligatures w14:val="standard"/>
              <w14:numForm w14:val="oldStyle"/>
              <w14:cntxtAlts/>
            </w:rPr>
          </w:pPr>
          <w:r>
            <w:rPr>
              <w:i/>
              <w:color w:val="auto"/>
              <w:sz w:val="28"/>
              <w:szCs w:val="52"/>
            </w:rPr>
            <w:t>Warehouse Worker</w:t>
          </w:r>
          <w:bookmarkStart w:id="0" w:name="_GoBack"/>
          <w:bookmarkEnd w:id="0"/>
        </w:p>
        <w:p w:rsidR="00ED1557" w:rsidRPr="00AA0614" w:rsidRDefault="003463CE" w:rsidP="003A1A24">
          <w:pPr>
            <w:pStyle w:val="NoSpacing"/>
            <w:rPr>
              <w:color w:val="auto"/>
            </w:rPr>
          </w:pPr>
          <w:sdt>
            <w:sdtPr>
              <w:rPr>
                <w:color w:val="auto"/>
                <w:sz w:val="24"/>
              </w:rPr>
              <w:alias w:val="E-mail Address"/>
              <w:id w:val="169154114"/>
              <w:placeholder>
                <w:docPart w:val="99AB213A2B934A2193355211A4A884FF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6C2C5B">
                <w:rPr>
                  <w:color w:val="auto"/>
                  <w:sz w:val="24"/>
                </w:rPr>
                <w:t>ewallace</w:t>
              </w:r>
              <w:r w:rsidR="00C7620E" w:rsidRPr="00AA0614">
                <w:rPr>
                  <w:color w:val="auto"/>
                  <w:sz w:val="24"/>
                </w:rPr>
                <w:t>@wwrfresource</w:t>
              </w:r>
              <w:r w:rsidR="003E79CF" w:rsidRPr="00AA0614">
                <w:rPr>
                  <w:color w:val="auto"/>
                  <w:sz w:val="24"/>
                </w:rPr>
                <w:t>.</w:t>
              </w:r>
              <w:r w:rsidR="00C7620E" w:rsidRPr="00AA0614">
                <w:rPr>
                  <w:color w:val="auto"/>
                  <w:sz w:val="24"/>
                </w:rPr>
                <w:t>com</w:t>
              </w:r>
            </w:sdtContent>
          </w:sdt>
          <w:r w:rsidR="00032621" w:rsidRPr="00AA0614">
            <w:rPr>
              <w:color w:val="auto"/>
            </w:rPr>
            <w:t xml:space="preserve"> </w:t>
          </w:r>
          <w:r w:rsidR="00CE24C7" w:rsidRPr="00AA0614">
            <w:rPr>
              <w:color w:val="auto"/>
              <w:sz w:val="16"/>
            </w:rPr>
            <w:sym w:font="Wingdings" w:char="F06C"/>
          </w:r>
          <w:r w:rsidR="00CE24C7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Address"/>
              <w:id w:val="505637697"/>
              <w:placeholder>
                <w:docPart w:val="8448F97D12704A22A657952E11DCCF4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C7620E" w:rsidRPr="00AA0614">
                <w:rPr>
                  <w:color w:val="auto"/>
                  <w:sz w:val="24"/>
                </w:rPr>
                <w:t>401 S. Emporia, Wichita, KS 67202</w:t>
              </w:r>
              <w:r w:rsidR="007D034F" w:rsidRPr="00AA0614">
                <w:rPr>
                  <w:color w:val="auto"/>
                  <w:sz w:val="24"/>
                </w:rPr>
                <w:t xml:space="preserve"> </w:t>
              </w:r>
            </w:sdtContent>
          </w:sdt>
          <w:r w:rsidR="00CE24C7" w:rsidRPr="00AA0614">
            <w:rPr>
              <w:color w:val="auto"/>
              <w:sz w:val="16"/>
            </w:rPr>
            <w:sym w:font="Wingdings" w:char="F06C"/>
          </w:r>
          <w:r w:rsidR="00032621" w:rsidRPr="00AA0614">
            <w:rPr>
              <w:color w:val="auto"/>
            </w:rPr>
            <w:t xml:space="preserve"> </w:t>
          </w:r>
          <w:sdt>
            <w:sdtPr>
              <w:rPr>
                <w:color w:val="auto"/>
                <w:sz w:val="24"/>
              </w:rPr>
              <w:alias w:val="Phone"/>
              <w:id w:val="-298074868"/>
              <w:placeholder>
                <w:docPart w:val="1E306592919346A59DB97CC07FF2378A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40458D" w:rsidRPr="00AA0614">
                <w:rPr>
                  <w:color w:val="auto"/>
                  <w:sz w:val="24"/>
                </w:rPr>
                <w:t xml:space="preserve">(316) </w:t>
              </w:r>
              <w:r w:rsidR="00C7620E" w:rsidRPr="00AA0614">
                <w:rPr>
                  <w:color w:val="auto"/>
                  <w:sz w:val="24"/>
                </w:rPr>
                <w:t>265-5211</w:t>
              </w:r>
              <w:r w:rsidR="007D034F" w:rsidRPr="00AA0614">
                <w:rPr>
                  <w:color w:val="auto"/>
                  <w:sz w:val="24"/>
                </w:rPr>
                <w:t xml:space="preserve"> ext. 208</w:t>
              </w:r>
            </w:sdtContent>
          </w:sdt>
        </w:p>
      </w:sdtContent>
    </w:sdt>
    <w:p w:rsidR="00AA0614" w:rsidRDefault="00AA0614" w:rsidP="00AA0614">
      <w:pPr>
        <w:pStyle w:val="SectionHeading"/>
        <w:spacing w:before="100" w:beforeAutospacing="1" w:after="0" w:line="18" w:lineRule="atLeast"/>
        <w:jc w:val="left"/>
        <w:rPr>
          <w:rFonts w:asciiTheme="minorHAnsi" w:hAnsiTheme="minorHAnsi"/>
          <w:b/>
          <w:caps w:val="0"/>
          <w:color w:val="auto"/>
          <w:sz w:val="24"/>
          <w:szCs w:val="24"/>
        </w:rPr>
      </w:pPr>
      <w:r>
        <w:rPr>
          <w:rFonts w:asciiTheme="minorHAnsi" w:hAnsiTheme="minorHAnsi"/>
          <w:b/>
          <w:caps w:val="0"/>
          <w:color w:val="auto"/>
          <w:sz w:val="24"/>
          <w:szCs w:val="24"/>
        </w:rPr>
        <w:t>Profile</w:t>
      </w:r>
    </w:p>
    <w:p w:rsid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  <w:sectPr w:rsidR="00657149" w:rsidSect="0012473E">
          <w:footerReference w:type="default" r:id="rId11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Excellent written and verbal communication skills.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Listen and understand what people say without interrupting.</w:t>
      </w:r>
    </w:p>
    <w:p w:rsidR="00AA0614" w:rsidRPr="00AA0614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H</w:t>
      </w:r>
      <w:r w:rsidR="00AA0614" w:rsidRPr="00AA0614">
        <w:rPr>
          <w:rFonts w:eastAsia="Times New Roman" w:cs="Times New Roman"/>
          <w:color w:val="000000"/>
          <w:sz w:val="24"/>
          <w:szCs w:val="24"/>
        </w:rPr>
        <w:t>old or move items with hands</w:t>
      </w:r>
      <w:r>
        <w:rPr>
          <w:rFonts w:eastAsia="Times New Roman" w:cs="Times New Roman"/>
          <w:color w:val="000000"/>
          <w:sz w:val="24"/>
          <w:szCs w:val="24"/>
        </w:rPr>
        <w:t xml:space="preserve"> while maintaining steady position.</w:t>
      </w:r>
    </w:p>
    <w:p w:rsidR="00657149" w:rsidRPr="00657149" w:rsidRDefault="00657149" w:rsidP="00657149">
      <w:pPr>
        <w:numPr>
          <w:ilvl w:val="0"/>
          <w:numId w:val="23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Adapting to different reactions and situations.</w:t>
      </w:r>
    </w:p>
    <w:p w:rsid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</w:t>
      </w:r>
      <w:r w:rsidRPr="00657149">
        <w:rPr>
          <w:rFonts w:eastAsia="Times New Roman" w:cs="Times New Roman"/>
          <w:color w:val="000000"/>
          <w:sz w:val="24"/>
          <w:szCs w:val="24"/>
        </w:rPr>
        <w:t>anufacture and distribution of products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Adequate mechanical aptitude for operating machinery.</w:t>
      </w:r>
    </w:p>
    <w:p w:rsidR="00657149" w:rsidRPr="00657149" w:rsidRDefault="00657149" w:rsidP="00657149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sz w:val="24"/>
          <w:szCs w:val="24"/>
        </w:rPr>
        <w:t>Capable of sitting, standing, kneeling, or lying down for long periods of time.</w:t>
      </w:r>
    </w:p>
    <w:p w:rsidR="00670028" w:rsidRPr="00670028" w:rsidRDefault="00657149" w:rsidP="00670028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36"/>
          <w:szCs w:val="24"/>
        </w:rPr>
      </w:pPr>
      <w:r w:rsidRPr="00657149">
        <w:rPr>
          <w:rFonts w:eastAsia="Times New Roman" w:cs="Times New Roman"/>
          <w:color w:val="000000"/>
          <w:sz w:val="24"/>
          <w:szCs w:val="18"/>
        </w:rPr>
        <w:t>Can focus and pay attention to tasks without being distracted.</w:t>
      </w:r>
    </w:p>
    <w:p w:rsidR="00670028" w:rsidRPr="00670028" w:rsidRDefault="00670028" w:rsidP="00670028">
      <w:pPr>
        <w:pStyle w:val="ListParagraph"/>
        <w:numPr>
          <w:ilvl w:val="0"/>
          <w:numId w:val="23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color w:val="000000"/>
          <w:sz w:val="36"/>
          <w:szCs w:val="24"/>
        </w:rPr>
        <w:sectPr w:rsidR="00670028" w:rsidRPr="00670028" w:rsidSect="00657149">
          <w:type w:val="continuous"/>
          <w:pgSz w:w="12240" w:h="15840"/>
          <w:pgMar w:top="720" w:right="720" w:bottom="720" w:left="720" w:header="720" w:footer="720" w:gutter="0"/>
          <w:cols w:num="2" w:space="720"/>
          <w:titlePg/>
          <w:docGrid w:linePitch="360"/>
        </w:sectPr>
      </w:pPr>
      <w:r>
        <w:rPr>
          <w:rFonts w:eastAsia="Times New Roman" w:cs="Times New Roman"/>
          <w:color w:val="000000"/>
          <w:sz w:val="24"/>
          <w:szCs w:val="18"/>
        </w:rPr>
        <w:t>Multi-task various duties and jobs.</w:t>
      </w:r>
    </w:p>
    <w:p w:rsidR="00B67E47" w:rsidRPr="00AA0614" w:rsidRDefault="003A1A24" w:rsidP="00926AF9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b/>
          <w:sz w:val="24"/>
          <w:szCs w:val="24"/>
        </w:rPr>
        <w:lastRenderedPageBreak/>
        <w:t>Summary of Qualifications</w:t>
      </w:r>
      <w:r w:rsidR="00AA0614">
        <w:rPr>
          <w:b/>
          <w:caps/>
          <w:sz w:val="24"/>
          <w:szCs w:val="24"/>
        </w:rPr>
        <w:br/>
      </w:r>
      <w:r w:rsidR="00B67E47" w:rsidRPr="00AA0614">
        <w:rPr>
          <w:rFonts w:eastAsia="Times New Roman" w:cs="Times New Roman"/>
          <w:i/>
          <w:color w:val="000000"/>
          <w:sz w:val="24"/>
          <w:szCs w:val="20"/>
        </w:rPr>
        <w:t>Material Reclamation</w:t>
      </w:r>
    </w:p>
    <w:p w:rsidR="00B67E47" w:rsidRPr="00AA0614" w:rsidRDefault="00B67E47" w:rsidP="00B67E47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Sort materials, such as metals, glass, wood, paper or plastics, into appropriate containers for recycling.</w:t>
      </w:r>
    </w:p>
    <w:p w:rsidR="00B67E47" w:rsidRPr="00AA0614" w:rsidRDefault="00B67E47" w:rsidP="00B67E47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Clean recycling yard by sweeping, raking, picking up debris, or moving barrels and bins.</w:t>
      </w:r>
    </w:p>
    <w:p w:rsidR="00B67E47" w:rsidRDefault="00B67E47" w:rsidP="00B67E47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Operate forklifts, pallet jacks, power lifts, or front-end loaders to load bales, bundles, or other heavy items onto trucks for shipping to smelters or other recycled materials processing facilities.</w:t>
      </w:r>
    </w:p>
    <w:p w:rsidR="00AA0614" w:rsidRPr="00AA0614" w:rsidRDefault="00AA0614" w:rsidP="002C518E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32"/>
          <w:szCs w:val="24"/>
        </w:rPr>
      </w:pPr>
      <w:r w:rsidRPr="00AA0614">
        <w:rPr>
          <w:i/>
          <w:color w:val="000000"/>
          <w:sz w:val="24"/>
          <w:szCs w:val="20"/>
          <w:shd w:val="clear" w:color="auto" w:fill="FFFFFF"/>
        </w:rPr>
        <w:t>General Labor</w:t>
      </w:r>
    </w:p>
    <w:p w:rsidR="00AA0614" w:rsidRPr="00AA0614" w:rsidRDefault="00AA0614" w:rsidP="00AA0614">
      <w:pPr>
        <w:pStyle w:val="NoSpacing"/>
        <w:numPr>
          <w:ilvl w:val="0"/>
          <w:numId w:val="14"/>
        </w:numPr>
        <w:ind w:left="360"/>
        <w:jc w:val="left"/>
        <w:rPr>
          <w:color w:val="auto"/>
          <w:sz w:val="24"/>
          <w:szCs w:val="24"/>
        </w:rPr>
      </w:pPr>
      <w:r w:rsidRPr="00AA0614">
        <w:rPr>
          <w:rFonts w:cs="Arial"/>
          <w:color w:val="auto"/>
          <w:sz w:val="24"/>
          <w:szCs w:val="24"/>
          <w:lang w:val="en"/>
        </w:rPr>
        <w:t>Experience patching broken or eroded pavement, repairing guard rails, highway markers, and snow fences.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Fill cracks, holes, or joints with caulk, putty, plaster, or other fillers, using caulking guns or putty knives.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Cover surfaces with dropcloths or masking tape and paper to protect surfaces during painting.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Smooth surfaces, using sandpaper, scrapers, brushes, steel wool, or sanding machines.</w:t>
      </w:r>
    </w:p>
    <w:p w:rsidR="00AA0614" w:rsidRPr="00AA0614" w:rsidRDefault="00AA0614" w:rsidP="00926AF9">
      <w:pPr>
        <w:shd w:val="clear" w:color="auto" w:fill="FFFFFF"/>
        <w:spacing w:before="100" w:beforeAutospacing="1"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AA0614">
        <w:rPr>
          <w:rFonts w:eastAsia="Times New Roman" w:cs="Times New Roman"/>
          <w:i/>
          <w:color w:val="000000"/>
          <w:sz w:val="24"/>
          <w:szCs w:val="20"/>
        </w:rPr>
        <w:t xml:space="preserve">Warehouse 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Pack and unpack items to be stocked on shelves in stockrooms, warehouses, or storage yards.</w:t>
      </w:r>
    </w:p>
    <w:p w:rsidR="00AA0614" w:rsidRP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Store items in an orderly and accessible manner in warehouses, tool rooms, supply rooms, or other areas.</w:t>
      </w:r>
    </w:p>
    <w:p w:rsidR="00AA0614" w:rsidRDefault="00AA0614" w:rsidP="00AA0614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AA0614">
        <w:rPr>
          <w:rFonts w:eastAsia="Times New Roman" w:cs="Times New Roman"/>
          <w:color w:val="000000"/>
          <w:sz w:val="24"/>
          <w:szCs w:val="20"/>
        </w:rPr>
        <w:t>Examine and inspect stock items for wear or defects, reporting any damage to supervisors.</w:t>
      </w:r>
    </w:p>
    <w:p w:rsidR="00926AF9" w:rsidRDefault="00926AF9" w:rsidP="00926AF9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000000"/>
          <w:sz w:val="24"/>
          <w:szCs w:val="20"/>
        </w:rPr>
      </w:pPr>
    </w:p>
    <w:p w:rsidR="00926AF9" w:rsidRDefault="00926AF9" w:rsidP="00926AF9">
      <w:pPr>
        <w:shd w:val="clear" w:color="auto" w:fill="FFFFFF"/>
        <w:spacing w:after="0" w:line="240" w:lineRule="auto"/>
        <w:jc w:val="left"/>
        <w:rPr>
          <w:rFonts w:eastAsia="Times New Roman" w:cs="Times New Roman"/>
          <w:i/>
          <w:color w:val="000000"/>
          <w:sz w:val="24"/>
          <w:szCs w:val="20"/>
        </w:rPr>
      </w:pPr>
      <w:r w:rsidRPr="00926AF9">
        <w:rPr>
          <w:rFonts w:eastAsia="Times New Roman" w:cs="Times New Roman"/>
          <w:i/>
          <w:color w:val="000000"/>
          <w:sz w:val="24"/>
          <w:szCs w:val="20"/>
        </w:rPr>
        <w:t>Food Service</w:t>
      </w:r>
    </w:p>
    <w:p w:rsidR="00926AF9" w:rsidRPr="00670028" w:rsidRDefault="00670028" w:rsidP="00670028">
      <w:pPr>
        <w:pStyle w:val="ListParagraph"/>
        <w:numPr>
          <w:ilvl w:val="0"/>
          <w:numId w:val="32"/>
        </w:numPr>
        <w:shd w:val="clear" w:color="auto" w:fill="FFFFFF"/>
        <w:spacing w:after="0"/>
        <w:ind w:left="360"/>
        <w:jc w:val="left"/>
        <w:rPr>
          <w:rFonts w:eastAsia="Times New Roman" w:cs="Times New Roman"/>
          <w:i/>
          <w:color w:val="000000"/>
          <w:sz w:val="32"/>
          <w:szCs w:val="20"/>
        </w:rPr>
      </w:pPr>
      <w:r w:rsidRPr="00670028">
        <w:rPr>
          <w:color w:val="000000"/>
          <w:sz w:val="24"/>
          <w:szCs w:val="20"/>
          <w:shd w:val="clear" w:color="auto" w:fill="FFFFFF"/>
        </w:rPr>
        <w:t>Prepare and cook large quantities of food for institution cafeterias.</w:t>
      </w:r>
    </w:p>
    <w:p w:rsidR="00670028" w:rsidRPr="00670028" w:rsidRDefault="00670028" w:rsidP="00670028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670028">
        <w:rPr>
          <w:rFonts w:eastAsia="Times New Roman" w:cs="Times New Roman"/>
          <w:color w:val="000000"/>
          <w:sz w:val="24"/>
          <w:szCs w:val="20"/>
        </w:rPr>
        <w:t>Clean, cut, and cook meat, fish, or poultry.</w:t>
      </w:r>
    </w:p>
    <w:p w:rsidR="00670028" w:rsidRPr="00670028" w:rsidRDefault="00670028" w:rsidP="00670028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>
        <w:rPr>
          <w:rFonts w:eastAsia="Times New Roman" w:cs="Times New Roman"/>
          <w:color w:val="000000"/>
          <w:sz w:val="24"/>
          <w:szCs w:val="20"/>
        </w:rPr>
        <w:t>Follow menu specifications</w:t>
      </w:r>
      <w:r w:rsidRPr="00670028">
        <w:rPr>
          <w:rFonts w:eastAsia="Times New Roman" w:cs="Times New Roman"/>
          <w:color w:val="000000"/>
          <w:sz w:val="24"/>
          <w:szCs w:val="20"/>
        </w:rPr>
        <w:t xml:space="preserve">, special dietary or nutritional restrictions, </w:t>
      </w:r>
      <w:r>
        <w:rPr>
          <w:rFonts w:eastAsia="Times New Roman" w:cs="Times New Roman"/>
          <w:color w:val="000000"/>
          <w:sz w:val="24"/>
          <w:szCs w:val="20"/>
        </w:rPr>
        <w:t>and</w:t>
      </w:r>
      <w:r w:rsidRPr="00670028">
        <w:rPr>
          <w:rFonts w:eastAsia="Times New Roman" w:cs="Times New Roman"/>
          <w:color w:val="000000"/>
          <w:sz w:val="24"/>
          <w:szCs w:val="20"/>
        </w:rPr>
        <w:t xml:space="preserve"> numbers of portions to be served.</w:t>
      </w:r>
    </w:p>
    <w:p w:rsidR="006432FC" w:rsidRPr="006C2C5B" w:rsidRDefault="00670028" w:rsidP="006C2C5B">
      <w:pPr>
        <w:numPr>
          <w:ilvl w:val="0"/>
          <w:numId w:val="32"/>
        </w:numPr>
        <w:shd w:val="clear" w:color="auto" w:fill="FFFFFF"/>
        <w:spacing w:after="0" w:line="240" w:lineRule="auto"/>
        <w:ind w:left="360"/>
        <w:jc w:val="left"/>
        <w:rPr>
          <w:rFonts w:eastAsia="Times New Roman" w:cs="Times New Roman"/>
          <w:color w:val="000000"/>
          <w:sz w:val="24"/>
          <w:szCs w:val="20"/>
        </w:rPr>
      </w:pPr>
      <w:r w:rsidRPr="00670028">
        <w:rPr>
          <w:rFonts w:eastAsia="Times New Roman" w:cs="Times New Roman"/>
          <w:color w:val="000000"/>
          <w:sz w:val="24"/>
          <w:szCs w:val="20"/>
        </w:rPr>
        <w:t>Clean and inspect equipment, kitchen appliances, and work areas to ensure cleanliness and functional operation.</w:t>
      </w:r>
    </w:p>
    <w:sectPr w:rsidR="006432FC" w:rsidRPr="006C2C5B" w:rsidSect="00657149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3CE" w:rsidRDefault="003463CE">
      <w:pPr>
        <w:spacing w:after="0" w:line="240" w:lineRule="auto"/>
      </w:pPr>
      <w:r>
        <w:separator/>
      </w:r>
    </w:p>
  </w:endnote>
  <w:endnote w:type="continuationSeparator" w:id="0">
    <w:p w:rsidR="003463CE" w:rsidRDefault="0034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970" w:rsidRDefault="00495970">
    <w:pPr>
      <w:rPr>
        <w:sz w:val="20"/>
      </w:rPr>
    </w:pPr>
    <w:r>
      <w:rPr>
        <w:sz w:val="20"/>
        <w14:numForm w14:val="oldStyle"/>
      </w:rPr>
      <w:fldChar w:fldCharType="begin"/>
    </w:r>
    <w:r>
      <w:rPr>
        <w:sz w:val="20"/>
        <w14:numForm w14:val="oldStyle"/>
      </w:rPr>
      <w:instrText xml:space="preserve"> PAGE   \* MERGEFORMAT </w:instrText>
    </w:r>
    <w:r>
      <w:rPr>
        <w:sz w:val="20"/>
        <w14:numForm w14:val="oldStyle"/>
      </w:rPr>
      <w:fldChar w:fldCharType="separate"/>
    </w:r>
    <w:r w:rsidR="00670028">
      <w:rPr>
        <w:noProof/>
        <w:sz w:val="20"/>
        <w14:numForm w14:val="oldStyle"/>
      </w:rPr>
      <w:t>2</w:t>
    </w:r>
    <w:r>
      <w:rPr>
        <w:noProof/>
        <w:sz w:val="20"/>
        <w14:numForm w14:val="oldStyle"/>
      </w:rPr>
      <w:fldChar w:fldCharType="end"/>
    </w:r>
  </w:p>
  <w:p w:rsidR="00495970" w:rsidRDefault="00495970">
    <w:pPr>
      <w:pStyle w:val="Foo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D315CB" wp14:editId="6CF7F5D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0"/>
              <wp:effectExtent l="0" t="0" r="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4FFB6036" id="Straight Connector 7" o:spid="_x0000_s1026" style="position:absolute;z-index:251658752;visibility:visible;mso-wrap-style:square;mso-width-percent:100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width-relative:margin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" strokecolor="#6f6f74 [3204]">
              <w10:wrap anchorx="margin" anchory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3CE" w:rsidRDefault="003463CE">
      <w:pPr>
        <w:spacing w:after="0" w:line="240" w:lineRule="auto"/>
      </w:pPr>
      <w:r>
        <w:separator/>
      </w:r>
    </w:p>
  </w:footnote>
  <w:footnote w:type="continuationSeparator" w:id="0">
    <w:p w:rsidR="003463CE" w:rsidRDefault="00346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87180"/>
    <w:multiLevelType w:val="multilevel"/>
    <w:tmpl w:val="37D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01BBA"/>
    <w:multiLevelType w:val="hybridMultilevel"/>
    <w:tmpl w:val="591E6E50"/>
    <w:lvl w:ilvl="0" w:tplc="649A0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E12DC"/>
    <w:multiLevelType w:val="hybridMultilevel"/>
    <w:tmpl w:val="89FC1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8B07FD"/>
    <w:multiLevelType w:val="hybridMultilevel"/>
    <w:tmpl w:val="6F64D0AE"/>
    <w:lvl w:ilvl="0" w:tplc="54465CF4">
      <w:start w:val="1"/>
      <w:numFmt w:val="bullet"/>
      <w:lvlText w:val=""/>
      <w:lvlJc w:val="left"/>
      <w:pPr>
        <w:ind w:left="1440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</w:abstractNum>
  <w:abstractNum w:abstractNumId="4">
    <w:nsid w:val="109D7C07"/>
    <w:multiLevelType w:val="hybridMultilevel"/>
    <w:tmpl w:val="E3BE7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016481"/>
    <w:multiLevelType w:val="hybridMultilevel"/>
    <w:tmpl w:val="CA42F30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2D229EC"/>
    <w:multiLevelType w:val="multilevel"/>
    <w:tmpl w:val="07F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665390"/>
    <w:multiLevelType w:val="hybridMultilevel"/>
    <w:tmpl w:val="D48A5BF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FE0FD3"/>
    <w:multiLevelType w:val="multilevel"/>
    <w:tmpl w:val="689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751803"/>
    <w:multiLevelType w:val="hybridMultilevel"/>
    <w:tmpl w:val="46EEA630"/>
    <w:lvl w:ilvl="0" w:tplc="DE62DBC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1B6C8574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1ECC342A"/>
    <w:multiLevelType w:val="hybridMultilevel"/>
    <w:tmpl w:val="CF185732"/>
    <w:lvl w:ilvl="0" w:tplc="649A0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96245D"/>
    <w:multiLevelType w:val="multilevel"/>
    <w:tmpl w:val="845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FF5FD6"/>
    <w:multiLevelType w:val="multilevel"/>
    <w:tmpl w:val="DF1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3A6787"/>
    <w:multiLevelType w:val="hybridMultilevel"/>
    <w:tmpl w:val="29307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202E75"/>
    <w:multiLevelType w:val="hybridMultilevel"/>
    <w:tmpl w:val="8438F824"/>
    <w:lvl w:ilvl="0" w:tplc="C79A0A4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42F3AA6"/>
    <w:multiLevelType w:val="hybridMultilevel"/>
    <w:tmpl w:val="3F3EC1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11136B"/>
    <w:multiLevelType w:val="multilevel"/>
    <w:tmpl w:val="3BD8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D43A83"/>
    <w:multiLevelType w:val="multilevel"/>
    <w:tmpl w:val="07AC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1B7347"/>
    <w:multiLevelType w:val="multilevel"/>
    <w:tmpl w:val="649C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1AF0"/>
    <w:multiLevelType w:val="multilevel"/>
    <w:tmpl w:val="41F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0E51D11"/>
    <w:multiLevelType w:val="multilevel"/>
    <w:tmpl w:val="9BE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E50B25"/>
    <w:multiLevelType w:val="multilevel"/>
    <w:tmpl w:val="76F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C84CF7"/>
    <w:multiLevelType w:val="hybridMultilevel"/>
    <w:tmpl w:val="7C204C62"/>
    <w:lvl w:ilvl="0" w:tplc="1DDA8018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color w:val="B6B6B9" w:themeColor="accen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A8858DF"/>
    <w:multiLevelType w:val="hybridMultilevel"/>
    <w:tmpl w:val="78106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AC90F4F"/>
    <w:multiLevelType w:val="multilevel"/>
    <w:tmpl w:val="0B50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1E6420"/>
    <w:multiLevelType w:val="hybridMultilevel"/>
    <w:tmpl w:val="F58C8176"/>
    <w:lvl w:ilvl="0" w:tplc="04090009">
      <w:start w:val="1"/>
      <w:numFmt w:val="bullet"/>
      <w:lvlText w:val="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6B927E75"/>
    <w:multiLevelType w:val="hybridMultilevel"/>
    <w:tmpl w:val="41864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30473D"/>
    <w:multiLevelType w:val="multilevel"/>
    <w:tmpl w:val="85A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9454DF"/>
    <w:multiLevelType w:val="multilevel"/>
    <w:tmpl w:val="61B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ECB1375"/>
    <w:multiLevelType w:val="hybridMultilevel"/>
    <w:tmpl w:val="DC7C1982"/>
    <w:lvl w:ilvl="0" w:tplc="00E6D520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1"/>
  </w:num>
  <w:num w:numId="4">
    <w:abstractNumId w:val="3"/>
  </w:num>
  <w:num w:numId="5">
    <w:abstractNumId w:val="24"/>
  </w:num>
  <w:num w:numId="6">
    <w:abstractNumId w:val="27"/>
  </w:num>
  <w:num w:numId="7">
    <w:abstractNumId w:val="9"/>
  </w:num>
  <w:num w:numId="8">
    <w:abstractNumId w:val="7"/>
  </w:num>
  <w:num w:numId="9">
    <w:abstractNumId w:val="5"/>
  </w:num>
  <w:num w:numId="10">
    <w:abstractNumId w:val="14"/>
  </w:num>
  <w:num w:numId="11">
    <w:abstractNumId w:val="13"/>
  </w:num>
  <w:num w:numId="12">
    <w:abstractNumId w:val="15"/>
  </w:num>
  <w:num w:numId="13">
    <w:abstractNumId w:val="4"/>
  </w:num>
  <w:num w:numId="14">
    <w:abstractNumId w:val="32"/>
  </w:num>
  <w:num w:numId="15">
    <w:abstractNumId w:val="2"/>
  </w:num>
  <w:num w:numId="16">
    <w:abstractNumId w:val="25"/>
  </w:num>
  <w:num w:numId="17">
    <w:abstractNumId w:val="12"/>
  </w:num>
  <w:num w:numId="18">
    <w:abstractNumId w:val="28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1"/>
  </w:num>
  <w:num w:numId="24">
    <w:abstractNumId w:val="6"/>
  </w:num>
  <w:num w:numId="25">
    <w:abstractNumId w:val="16"/>
  </w:num>
  <w:num w:numId="26">
    <w:abstractNumId w:val="0"/>
  </w:num>
  <w:num w:numId="27">
    <w:abstractNumId w:val="17"/>
  </w:num>
  <w:num w:numId="28">
    <w:abstractNumId w:val="30"/>
  </w:num>
  <w:num w:numId="29">
    <w:abstractNumId w:val="20"/>
  </w:num>
  <w:num w:numId="30">
    <w:abstractNumId w:val="31"/>
  </w:num>
  <w:num w:numId="31">
    <w:abstractNumId w:val="23"/>
  </w:num>
  <w:num w:numId="32">
    <w:abstractNumId w:val="1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zMDGzMLAwMDI2NTNX0lEKTi0uzszPAykwrAUA2HMFXCwAAAA="/>
  </w:docVars>
  <w:rsids>
    <w:rsidRoot w:val="007433D3"/>
    <w:rsid w:val="000314A1"/>
    <w:rsid w:val="00032621"/>
    <w:rsid w:val="0004136C"/>
    <w:rsid w:val="00080540"/>
    <w:rsid w:val="000E29A0"/>
    <w:rsid w:val="0012473E"/>
    <w:rsid w:val="00142CD5"/>
    <w:rsid w:val="0016459A"/>
    <w:rsid w:val="001D3C5F"/>
    <w:rsid w:val="001D6223"/>
    <w:rsid w:val="00203500"/>
    <w:rsid w:val="00274104"/>
    <w:rsid w:val="002C518E"/>
    <w:rsid w:val="002D619A"/>
    <w:rsid w:val="003401F7"/>
    <w:rsid w:val="003463CE"/>
    <w:rsid w:val="00357613"/>
    <w:rsid w:val="003A1A24"/>
    <w:rsid w:val="003A3390"/>
    <w:rsid w:val="003C4825"/>
    <w:rsid w:val="003E79CF"/>
    <w:rsid w:val="0040458D"/>
    <w:rsid w:val="00411FB8"/>
    <w:rsid w:val="00423D33"/>
    <w:rsid w:val="004360DF"/>
    <w:rsid w:val="00442E32"/>
    <w:rsid w:val="00495970"/>
    <w:rsid w:val="004D69EE"/>
    <w:rsid w:val="004E6147"/>
    <w:rsid w:val="004E7A47"/>
    <w:rsid w:val="005266EB"/>
    <w:rsid w:val="00543AE3"/>
    <w:rsid w:val="0055350D"/>
    <w:rsid w:val="00590F98"/>
    <w:rsid w:val="005E2423"/>
    <w:rsid w:val="006052B0"/>
    <w:rsid w:val="006432FC"/>
    <w:rsid w:val="00657149"/>
    <w:rsid w:val="00670028"/>
    <w:rsid w:val="006C2C5B"/>
    <w:rsid w:val="006E0259"/>
    <w:rsid w:val="006F0362"/>
    <w:rsid w:val="006F5951"/>
    <w:rsid w:val="00735163"/>
    <w:rsid w:val="007433D3"/>
    <w:rsid w:val="0079432B"/>
    <w:rsid w:val="007A0430"/>
    <w:rsid w:val="007D034F"/>
    <w:rsid w:val="007E182F"/>
    <w:rsid w:val="007F0A30"/>
    <w:rsid w:val="0084746C"/>
    <w:rsid w:val="00872FC7"/>
    <w:rsid w:val="00926AF9"/>
    <w:rsid w:val="00A1172B"/>
    <w:rsid w:val="00A41816"/>
    <w:rsid w:val="00A65E94"/>
    <w:rsid w:val="00A819BC"/>
    <w:rsid w:val="00AA0614"/>
    <w:rsid w:val="00AD5D43"/>
    <w:rsid w:val="00AE3DF2"/>
    <w:rsid w:val="00AF16E6"/>
    <w:rsid w:val="00AF5DD7"/>
    <w:rsid w:val="00B00A86"/>
    <w:rsid w:val="00B33EE4"/>
    <w:rsid w:val="00B67E47"/>
    <w:rsid w:val="00B9346A"/>
    <w:rsid w:val="00BB3198"/>
    <w:rsid w:val="00BE5C2A"/>
    <w:rsid w:val="00C61286"/>
    <w:rsid w:val="00C7620E"/>
    <w:rsid w:val="00CA4A0E"/>
    <w:rsid w:val="00CE24C7"/>
    <w:rsid w:val="00D03339"/>
    <w:rsid w:val="00D33557"/>
    <w:rsid w:val="00D43948"/>
    <w:rsid w:val="00D50177"/>
    <w:rsid w:val="00D9129F"/>
    <w:rsid w:val="00DD1BEA"/>
    <w:rsid w:val="00DE5FE5"/>
    <w:rsid w:val="00E1465F"/>
    <w:rsid w:val="00E1771C"/>
    <w:rsid w:val="00E3096E"/>
    <w:rsid w:val="00E33064"/>
    <w:rsid w:val="00E478D4"/>
    <w:rsid w:val="00E521A3"/>
    <w:rsid w:val="00E653AD"/>
    <w:rsid w:val="00E97266"/>
    <w:rsid w:val="00ED0A4A"/>
    <w:rsid w:val="00ED1557"/>
    <w:rsid w:val="00F039C1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00" w:lineRule="auto"/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40" w:line="240" w:lineRule="auto"/>
      <w:outlineLvl w:val="0"/>
    </w:pPr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232324" w:themeColor="tex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343437" w:themeColor="text2" w:themeShade="B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6464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color w:val="343437" w:themeColor="text2" w:themeShade="BF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Cs/>
      <w:caps/>
      <w:color w:val="46464A" w:themeColor="text2"/>
      <w:spacing w:val="12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32324" w:themeColor="text2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  <w14:textFill>
        <w14:solidFill>
          <w14:srgbClr w14:val="000000">
            <w14:lumMod w14:val="50000"/>
            <w14:lumMod w14:val="50000"/>
          </w14:srgbClr>
        </w14:solidFill>
      </w14:textFill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7B789" w:themeColor="accent2"/>
      <w:sz w:val="21"/>
      <w14:textFill>
        <w14:solidFill>
          <w14:schemeClr w14:val="accent2">
            <w14:lumMod w14:val="75000"/>
            <w14:lumMod w14:val="75000"/>
            <w14:lumOff w14:val="25000"/>
          </w14:schemeClr>
        </w14:solidFill>
      </w14:textFill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  <w14:textFill>
        <w14:solidFill>
          <w14:srgbClr w14:val="000000">
            <w14:lumMod w14:val="75000"/>
            <w14:lumOff w14:val="25000"/>
          </w14:srgbClr>
        </w14:solidFill>
      </w14:textFill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6464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6464A" w:themeColor="text2"/>
      <w:spacing w:val="20"/>
      <w:kern w:val="28"/>
      <w:sz w:val="44"/>
      <w:szCs w:val="56"/>
      <w14:ligatures w14:val="standard"/>
      <w14:numForm w14:val="oldStyle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 w:themeColor="text1"/>
      <w:spacing w:val="15"/>
      <w:sz w:val="28"/>
      <w:szCs w:val="24"/>
      <w14:textFill>
        <w14:solidFill>
          <w14:schemeClr w14:val="tx1">
            <w14:lumMod w14:val="65000"/>
            <w14:lumOff w14:val="35000"/>
            <w14:lumMod w14:val="50000"/>
          </w14:schemeClr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jc w:val="center"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pBdr>
        <w:top w:val="single" w:sz="12" w:space="7" w:color="6F6F74" w:themeColor="accent1"/>
        <w:bottom w:val="double" w:sz="18" w:space="0" w:color="6F6F74" w:themeColor="accent1"/>
      </w:pBdr>
      <w:spacing w:after="0" w:line="420" w:lineRule="auto"/>
    </w:pPr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caps/>
      <w:color w:val="535356" w:themeColor="accent1" w:themeShade="BF"/>
      <w:spacing w:val="10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thickThinSmallGap" w:sz="36" w:space="6" w:color="6F6F74" w:themeColor="accent1"/>
        <w:left w:val="thickThinSmallGap" w:sz="36" w:space="8" w:color="6F6F74" w:themeColor="accent1"/>
        <w:bottom w:val="thinThickSmallGap" w:sz="36" w:space="0" w:color="6F6F74" w:themeColor="accent1"/>
        <w:right w:val="thinThickSmallGap" w:sz="36" w:space="8" w:color="6F6F74" w:themeColor="accent1"/>
      </w:pBdr>
      <w:shd w:val="clear" w:color="auto" w:fill="6F6F74" w:themeFill="accent1"/>
      <w:spacing w:before="120" w:after="240" w:line="360" w:lineRule="auto"/>
      <w:ind w:left="288" w:right="288"/>
    </w:pPr>
    <w:rPr>
      <w:rFonts w:asciiTheme="majorHAnsi" w:eastAsiaTheme="majorEastAsia" w:hAnsiTheme="majorHAnsi"/>
      <w:caps/>
      <w:color w:val="FFFFFF" w:themeColor="background1"/>
      <w:spacing w:val="6"/>
      <w:sz w:val="24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caps/>
      <w:color w:val="FFFFFF" w:themeColor="background1"/>
      <w:spacing w:val="6"/>
      <w:sz w:val="24"/>
      <w:shd w:val="clear" w:color="auto" w:fill="6F6F74" w:themeFill="accent1"/>
      <w:lang w:bidi="hi-IN"/>
      <w14:shadow w14:blurRad="50800" w14:dist="12700" w14:dir="2700000" w14:sx="100000" w14:sy="100000" w14:kx="0" w14:ky="0" w14:algn="tl">
        <w14:schemeClr w14:val="bg2">
          <w14:alpha w14:val="60000"/>
          <w14:lumMod w14:val="50000"/>
        </w14:schemeClr>
      </w14:shadow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uiPriority w:val="21"/>
    <w:qFormat/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  <w14:shadow w14:blurRad="63500" w14:dist="38100" w14:dir="5400000" w14:sx="100000" w14:sy="100000" w14:kx="0" w14:ky="0" w14:algn="ctr">
        <w14:srgbClr w14:val="000000">
          <w14:alpha w14:val="75000"/>
        </w14:srgbClr>
      </w14:shadow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300" w:lineRule="auto"/>
      <w:jc w:val="both"/>
      <w:outlineLvl w:val="9"/>
    </w:pPr>
    <w:rPr>
      <w:b/>
      <w:bCs/>
      <w:caps w:val="0"/>
      <w:color w:val="535356" w:themeColor="accent1" w:themeShade="BF"/>
      <w:spacing w:val="0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  <w:rPr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Pr>
      <w:color w:val="404040" w:themeColor="text1" w:themeTint="BF"/>
    </w:rPr>
  </w:style>
  <w:style w:type="paragraph" w:customStyle="1" w:styleId="Subsection">
    <w:name w:val="Subsection"/>
    <w:basedOn w:val="Heading2"/>
    <w:pPr>
      <w:spacing w:before="0"/>
    </w:pPr>
    <w:rPr>
      <w:color w:val="595959" w:themeColor="text1" w:themeTint="A6"/>
      <w:sz w:val="26"/>
    </w:rPr>
  </w:style>
  <w:style w:type="paragraph" w:customStyle="1" w:styleId="PersonalName">
    <w:name w:val="Personal Name"/>
    <w:basedOn w:val="Title"/>
    <w:rPr>
      <w:color w:val="FFFFFF" w:themeColor="background1"/>
      <w:sz w:val="36"/>
      <w14:shadow w14:blurRad="50800" w14:dist="38100" w14:dir="2700000" w14:sx="100000" w14:sy="100000" w14:kx="0" w14:ky="0" w14:algn="tl">
        <w14:srgbClr w14:val="000000">
          <w14:alpha w14:val="75000"/>
        </w14:srgbClr>
      </w14:shadow>
    </w:rPr>
  </w:style>
  <w:style w:type="paragraph" w:customStyle="1" w:styleId="SubsectionDate">
    <w:name w:val="Subsection Date"/>
    <w:basedOn w:val="Normal"/>
    <w:pPr>
      <w:spacing w:after="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5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19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1659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ackTi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2E7F14A4B5423EBECB2288CEC3B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EBDC-3135-4592-A2C9-5AAA734A6643}"/>
      </w:docPartPr>
      <w:docPartBody>
        <w:p w:rsidR="004D18CE" w:rsidRDefault="004D18CE">
          <w:pPr>
            <w:pStyle w:val="952E7F14A4B5423EBECB2288CEC3B53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9AB213A2B934A2193355211A4A88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5DBD9-C7BB-4898-B667-2DE980FC860E}"/>
      </w:docPartPr>
      <w:docPartBody>
        <w:p w:rsidR="004D18CE" w:rsidRDefault="004D18CE">
          <w:pPr>
            <w:pStyle w:val="99AB213A2B934A2193355211A4A884FF"/>
          </w:pPr>
          <w:r>
            <w:rPr>
              <w:rStyle w:val="PlaceholderText"/>
              <w:color w:val="1F497D" w:themeColor="text2"/>
            </w:rPr>
            <w:t>[Type your e-mail]</w:t>
          </w:r>
        </w:p>
      </w:docPartBody>
    </w:docPart>
    <w:docPart>
      <w:docPartPr>
        <w:name w:val="8448F97D12704A22A657952E11DCC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F6BE6-6BFC-4A91-9F67-A4043BF783FB}"/>
      </w:docPartPr>
      <w:docPartBody>
        <w:p w:rsidR="004D18CE" w:rsidRDefault="004D18CE">
          <w:pPr>
            <w:pStyle w:val="8448F97D12704A22A657952E11DCCF41"/>
          </w:pPr>
          <w:r>
            <w:rPr>
              <w:rStyle w:val="PlaceholderText"/>
              <w:color w:val="1F497D" w:themeColor="text2"/>
            </w:rPr>
            <w:t>[Type your address]</w:t>
          </w:r>
        </w:p>
      </w:docPartBody>
    </w:docPart>
    <w:docPart>
      <w:docPartPr>
        <w:name w:val="1E306592919346A59DB97CC07FF23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22F73-5CB5-4539-8B48-CA695A0159A9}"/>
      </w:docPartPr>
      <w:docPartBody>
        <w:p w:rsidR="004D18CE" w:rsidRDefault="004D18CE">
          <w:pPr>
            <w:pStyle w:val="1E306592919346A59DB97CC07FF2378A"/>
          </w:pPr>
          <w:r>
            <w:rPr>
              <w:rStyle w:val="PlaceholderText"/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0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CE"/>
    <w:rsid w:val="00120826"/>
    <w:rsid w:val="0021746A"/>
    <w:rsid w:val="002660FA"/>
    <w:rsid w:val="004808B0"/>
    <w:rsid w:val="004D18CE"/>
    <w:rsid w:val="004D46F9"/>
    <w:rsid w:val="00546ED9"/>
    <w:rsid w:val="00692004"/>
    <w:rsid w:val="006B299B"/>
    <w:rsid w:val="008A4096"/>
    <w:rsid w:val="00C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auto"/>
    </w:rPr>
  </w:style>
  <w:style w:type="paragraph" w:customStyle="1" w:styleId="952E7F14A4B5423EBECB2288CEC3B53B">
    <w:name w:val="952E7F14A4B5423EBECB2288CEC3B53B"/>
  </w:style>
  <w:style w:type="paragraph" w:customStyle="1" w:styleId="99AB213A2B934A2193355211A4A884FF">
    <w:name w:val="99AB213A2B934A2193355211A4A884FF"/>
  </w:style>
  <w:style w:type="paragraph" w:customStyle="1" w:styleId="8448F97D12704A22A657952E11DCCF41">
    <w:name w:val="8448F97D12704A22A657952E11DCCF41"/>
  </w:style>
  <w:style w:type="paragraph" w:customStyle="1" w:styleId="1E306592919346A59DB97CC07FF2378A">
    <w:name w:val="1E306592919346A59DB97CC07FF2378A"/>
  </w:style>
  <w:style w:type="paragraph" w:customStyle="1" w:styleId="C0E5A81C804B4EA18690A3525BBCF33D">
    <w:name w:val="C0E5A81C804B4EA18690A3525BBCF33D"/>
  </w:style>
  <w:style w:type="paragraph" w:customStyle="1" w:styleId="770209D1869042308D0ED57286E41E95">
    <w:name w:val="770209D1869042308D0ED57286E41E95"/>
  </w:style>
  <w:style w:type="character" w:styleId="IntenseEmphasis">
    <w:name w:val="Intense Emphasis"/>
    <w:aliases w:val="Subsection Intense Emphasis"/>
    <w:uiPriority w:val="21"/>
    <w:qFormat/>
  </w:style>
  <w:style w:type="paragraph" w:customStyle="1" w:styleId="411A631C99DC406A82C36DEB1976F859">
    <w:name w:val="411A631C99DC406A82C36DEB1976F859"/>
  </w:style>
  <w:style w:type="paragraph" w:customStyle="1" w:styleId="335F255FA25E44509634E8B7BC4CBF35">
    <w:name w:val="335F255FA25E44509634E8B7BC4CBF35"/>
  </w:style>
  <w:style w:type="paragraph" w:customStyle="1" w:styleId="7E28EDD41B624534BB7D3E748CD4993E">
    <w:name w:val="7E28EDD41B624534BB7D3E748CD4993E"/>
  </w:style>
  <w:style w:type="paragraph" w:customStyle="1" w:styleId="8486783F821E4E97B7ECA4A573CB3899">
    <w:name w:val="8486783F821E4E97B7ECA4A573CB3899"/>
  </w:style>
  <w:style w:type="paragraph" w:customStyle="1" w:styleId="3F716BB30C5E4DD4A56BEB91CD58336D">
    <w:name w:val="3F716BB30C5E4DD4A56BEB91CD58336D"/>
  </w:style>
  <w:style w:type="paragraph" w:customStyle="1" w:styleId="96D3F44154D643399488701FC4869D93">
    <w:name w:val="96D3F44154D643399488701FC4869D93"/>
  </w:style>
  <w:style w:type="paragraph" w:customStyle="1" w:styleId="CCB4793C56C746188B291E13B25AC23D">
    <w:name w:val="CCB4793C56C746188B291E13B25AC23D"/>
  </w:style>
  <w:style w:type="paragraph" w:customStyle="1" w:styleId="BDA2D3FEB0304A25AF6B1C46D5550E1A">
    <w:name w:val="BDA2D3FEB0304A25AF6B1C46D5550E1A"/>
  </w:style>
  <w:style w:type="paragraph" w:customStyle="1" w:styleId="25AB7E16C6EA44CC9EBE83659B6DDE0D">
    <w:name w:val="25AB7E16C6EA44CC9EBE83659B6DDE0D"/>
  </w:style>
  <w:style w:type="paragraph" w:customStyle="1" w:styleId="DDA731A4CC874B23BD2C081A40B6F6C6">
    <w:name w:val="DDA731A4CC874B23BD2C081A40B6F6C6"/>
  </w:style>
  <w:style w:type="paragraph" w:customStyle="1" w:styleId="4821CD5A426A41468C1ACBAF3ED77584">
    <w:name w:val="4821CD5A426A41468C1ACBAF3ED77584"/>
  </w:style>
  <w:style w:type="paragraph" w:customStyle="1" w:styleId="41B658D2E7DC41F59CF28C990215918A">
    <w:name w:val="41B658D2E7DC41F59CF28C990215918A"/>
  </w:style>
  <w:style w:type="paragraph" w:customStyle="1" w:styleId="6F83BFCD204D4473ABA1D4EA4EF2A54B">
    <w:name w:val="6F83BFCD204D4473ABA1D4EA4EF2A54B"/>
  </w:style>
  <w:style w:type="paragraph" w:customStyle="1" w:styleId="7A201C19BE574D518B1BD1D1CDCC7A19">
    <w:name w:val="7A201C19BE574D518B1BD1D1CDCC7A19"/>
    <w:rsid w:val="004808B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401 S. Emporia, Wichita, KS 67202 </CompanyAddress>
  <CompanyPhone>(316) 265-5211 ext. 208</CompanyPhone>
  <CompanyFax/>
  <CompanyEmail>ewallace@wwrfresource.com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A51A5A5-D453-4200-A5AA-CF15F1B88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BlackTieResume.dotx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</Company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L. Hobbs</dc:creator>
  <cp:lastModifiedBy>WWRFINMATE</cp:lastModifiedBy>
  <cp:revision>3</cp:revision>
  <cp:lastPrinted>2017-04-28T19:45:00Z</cp:lastPrinted>
  <dcterms:created xsi:type="dcterms:W3CDTF">2018-03-16T14:38:00Z</dcterms:created>
  <dcterms:modified xsi:type="dcterms:W3CDTF">2018-03-16T14:38:00Z</dcterms:modified>
</cp:coreProperties>
</file>